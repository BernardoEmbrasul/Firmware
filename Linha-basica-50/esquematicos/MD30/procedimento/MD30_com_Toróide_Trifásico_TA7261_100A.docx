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80" w:type="dxa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</w:tblGrid>
      <w:tr w:rsidR="00B365B3" w14:paraId="23FABC5B" w14:textId="77777777">
        <w:trPr>
          <w:trHeight w:val="880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6BA7" w14:textId="77777777" w:rsidR="00B365B3" w:rsidRDefault="00B365B3" w:rsidP="000A7D31">
            <w:pPr>
              <w:pStyle w:val="Contedodoquadro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  </w:t>
            </w:r>
            <w:r w:rsidRPr="00074E46">
              <w:rPr>
                <w:b/>
                <w:sz w:val="22"/>
                <w:szCs w:val="22"/>
              </w:rPr>
              <w:t xml:space="preserve">Atividades que possuem cópia controlada desta Instrução: </w:t>
            </w:r>
          </w:p>
          <w:p w14:paraId="4A4FC773" w14:textId="77777777" w:rsidR="00BA6F7B" w:rsidRDefault="00BA6F7B" w:rsidP="000A7D31">
            <w:pPr>
              <w:pStyle w:val="Contedodoquadr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P&amp;D</w:t>
            </w:r>
          </w:p>
          <w:p w14:paraId="71A36230" w14:textId="77777777" w:rsidR="00BA6F7B" w:rsidRPr="00074E46" w:rsidRDefault="00BA6F7B" w:rsidP="000A7D31">
            <w:pPr>
              <w:pStyle w:val="Contedodoquadr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Produção</w:t>
            </w:r>
          </w:p>
        </w:tc>
      </w:tr>
    </w:tbl>
    <w:p w14:paraId="6518BEB5" w14:textId="77777777" w:rsidR="00B365B3" w:rsidRDefault="00B365B3">
      <w:pPr>
        <w:jc w:val="both"/>
      </w:pPr>
    </w:p>
    <w:p w14:paraId="015902D2" w14:textId="77777777" w:rsidR="00B365B3" w:rsidRDefault="00B365B3">
      <w:pPr>
        <w:jc w:val="both"/>
        <w:rPr>
          <w:b/>
          <w:sz w:val="24"/>
        </w:rPr>
      </w:pPr>
      <w:r>
        <w:rPr>
          <w:b/>
          <w:sz w:val="24"/>
        </w:rPr>
        <w:t>Histórico de Revisões:</w:t>
      </w: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471"/>
        <w:gridCol w:w="4766"/>
        <w:gridCol w:w="1275"/>
        <w:gridCol w:w="1239"/>
      </w:tblGrid>
      <w:tr w:rsidR="00B365B3" w14:paraId="2C3FB3C1" w14:textId="77777777">
        <w:trPr>
          <w:trHeight w:val="6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CDD654" w14:textId="77777777" w:rsidR="00B365B3" w:rsidRDefault="00B365B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Revisão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43C84" w14:textId="77777777" w:rsidR="00B365B3" w:rsidRDefault="00B365B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27DC1" w14:textId="77777777" w:rsidR="00B365B3" w:rsidRPr="006F1E16" w:rsidRDefault="00B365B3" w:rsidP="006F1E16">
            <w:pPr>
              <w:jc w:val="center"/>
              <w:rPr>
                <w:b/>
                <w:sz w:val="24"/>
                <w:szCs w:val="24"/>
              </w:rPr>
            </w:pPr>
            <w:r w:rsidRPr="006F1E16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F1AE0" w14:textId="77777777" w:rsidR="00B365B3" w:rsidRPr="006F1E16" w:rsidRDefault="00B365B3" w:rsidP="006F1E16">
            <w:pPr>
              <w:jc w:val="center"/>
              <w:rPr>
                <w:b/>
                <w:sz w:val="24"/>
                <w:szCs w:val="24"/>
              </w:rPr>
            </w:pPr>
            <w:r w:rsidRPr="006F1E16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BAF8" w14:textId="77777777" w:rsidR="00B365B3" w:rsidRDefault="00B365B3">
            <w:pPr>
              <w:snapToGrid w:val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Aprov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B365B3" w14:paraId="24EF879F" w14:textId="77777777">
        <w:trPr>
          <w:trHeight w:val="8367"/>
        </w:trPr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14:paraId="22DFD007" w14:textId="77777777" w:rsidR="00B365B3" w:rsidRDefault="00B365B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14:paraId="7F3C5902" w14:textId="77777777" w:rsidR="00137339" w:rsidRDefault="00137339">
            <w:pPr>
              <w:snapToGrid w:val="0"/>
              <w:jc w:val="center"/>
              <w:rPr>
                <w:sz w:val="24"/>
              </w:rPr>
            </w:pPr>
          </w:p>
          <w:p w14:paraId="492F91F8" w14:textId="77777777" w:rsidR="00137339" w:rsidRDefault="0013733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 w14:paraId="40FFB4D4" w14:textId="77777777" w:rsidR="00A074F2" w:rsidRDefault="00995E35" w:rsidP="00D75DC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64671">
              <w:rPr>
                <w:sz w:val="24"/>
              </w:rPr>
              <w:t>25</w:t>
            </w:r>
            <w:r w:rsidR="00673D3F">
              <w:rPr>
                <w:sz w:val="24"/>
              </w:rPr>
              <w:t>/</w:t>
            </w:r>
            <w:r w:rsidR="005E3880">
              <w:rPr>
                <w:sz w:val="24"/>
              </w:rPr>
              <w:t>0</w:t>
            </w:r>
            <w:r w:rsidR="00C64671">
              <w:rPr>
                <w:sz w:val="24"/>
              </w:rPr>
              <w:t>9</w:t>
            </w:r>
            <w:r w:rsidR="005E3880">
              <w:rPr>
                <w:sz w:val="24"/>
              </w:rPr>
              <w:t>/</w:t>
            </w:r>
            <w:r w:rsidR="00C64671">
              <w:rPr>
                <w:sz w:val="24"/>
              </w:rPr>
              <w:t>20</w:t>
            </w:r>
          </w:p>
          <w:p w14:paraId="2CC90BC6" w14:textId="77777777" w:rsidR="00137339" w:rsidRPr="00A074F2" w:rsidRDefault="00137339" w:rsidP="00A074F2">
            <w:pPr>
              <w:jc w:val="center"/>
              <w:rPr>
                <w:sz w:val="24"/>
              </w:rPr>
            </w:pPr>
          </w:p>
        </w:tc>
        <w:tc>
          <w:tcPr>
            <w:tcW w:w="4766" w:type="dxa"/>
            <w:tcBorders>
              <w:left w:val="single" w:sz="4" w:space="0" w:color="000000"/>
              <w:bottom w:val="single" w:sz="4" w:space="0" w:color="000000"/>
            </w:tcBorders>
          </w:tcPr>
          <w:p w14:paraId="37D56DD7" w14:textId="77777777" w:rsidR="00B365B3" w:rsidRDefault="00B365B3">
            <w:pPr>
              <w:pStyle w:val="Rodap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Elaboração Inicial</w:t>
            </w:r>
          </w:p>
          <w:p w14:paraId="11E3B2D1" w14:textId="77777777" w:rsidR="00137339" w:rsidRDefault="00137339">
            <w:pPr>
              <w:pStyle w:val="Rodap"/>
              <w:snapToGrid w:val="0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14:paraId="674FAA01" w14:textId="77777777" w:rsidR="003B3E30" w:rsidRPr="003B3E30" w:rsidRDefault="00E566DE" w:rsidP="00A07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CCT</w:t>
            </w:r>
            <w:r w:rsidR="00C266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DD66" w14:textId="77777777" w:rsidR="00B365B3" w:rsidRDefault="00B365B3">
            <w:pPr>
              <w:snapToGrid w:val="0"/>
              <w:jc w:val="center"/>
              <w:rPr>
                <w:sz w:val="24"/>
              </w:rPr>
            </w:pPr>
          </w:p>
        </w:tc>
      </w:tr>
    </w:tbl>
    <w:p w14:paraId="14329217" w14:textId="77777777" w:rsidR="00B365B3" w:rsidRDefault="00B365B3">
      <w:pPr>
        <w:jc w:val="both"/>
      </w:pPr>
    </w:p>
    <w:tbl>
      <w:tblPr>
        <w:tblW w:w="9860" w:type="dxa"/>
        <w:tblInd w:w="-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0"/>
      </w:tblGrid>
      <w:tr w:rsidR="00B365B3" w14:paraId="07556EB6" w14:textId="77777777"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4016" w14:textId="77777777" w:rsidR="00B365B3" w:rsidRDefault="00B365B3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Itens Revisados:</w:t>
            </w:r>
          </w:p>
          <w:p w14:paraId="777693FC" w14:textId="77777777" w:rsidR="00B365B3" w:rsidRDefault="00B365B3">
            <w:pPr>
              <w:jc w:val="both"/>
            </w:pPr>
          </w:p>
          <w:p w14:paraId="1B181E77" w14:textId="77777777" w:rsidR="00B365B3" w:rsidRDefault="00B365B3">
            <w:pPr>
              <w:jc w:val="both"/>
            </w:pPr>
          </w:p>
        </w:tc>
      </w:tr>
    </w:tbl>
    <w:p w14:paraId="7384E76C" w14:textId="77777777" w:rsidR="00B365B3" w:rsidRDefault="00B365B3">
      <w:pPr>
        <w:rPr>
          <w:sz w:val="28"/>
        </w:rPr>
      </w:pPr>
    </w:p>
    <w:p w14:paraId="4CAF19FD" w14:textId="77777777" w:rsidR="002933B2" w:rsidRDefault="002933B2" w:rsidP="00AA38B2">
      <w:pPr>
        <w:jc w:val="center"/>
        <w:rPr>
          <w:rFonts w:ascii="Arial" w:hAnsi="Arial"/>
          <w:b/>
          <w:sz w:val="24"/>
          <w:szCs w:val="24"/>
          <w:u w:val="single"/>
        </w:rPr>
      </w:pPr>
    </w:p>
    <w:p w14:paraId="7484CD35" w14:textId="77777777" w:rsidR="00AA38B2" w:rsidRPr="00AA38B2" w:rsidRDefault="00425A1D" w:rsidP="00AA38B2">
      <w:pPr>
        <w:jc w:val="center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br w:type="page"/>
      </w:r>
      <w:r w:rsidR="000A7D31">
        <w:rPr>
          <w:rFonts w:ascii="Arial" w:hAnsi="Arial"/>
          <w:b/>
          <w:sz w:val="24"/>
          <w:szCs w:val="24"/>
          <w:u w:val="single"/>
        </w:rPr>
        <w:lastRenderedPageBreak/>
        <w:t>INTRODUÇÃO</w:t>
      </w:r>
      <w:r w:rsidR="00BB3035" w:rsidRPr="00BB3035">
        <w:rPr>
          <w:rFonts w:ascii="Arial" w:hAnsi="Arial" w:cs="Arial"/>
          <w:lang w:eastAsia="pt-BR"/>
        </w:rPr>
        <w:t xml:space="preserve"> </w:t>
      </w:r>
      <w:r w:rsidR="00940AA5">
        <w:rPr>
          <w:rFonts w:ascii="Arial" w:hAnsi="Arial"/>
          <w:b/>
          <w:sz w:val="24"/>
          <w:szCs w:val="24"/>
          <w:u w:val="single"/>
        </w:rPr>
        <w:t xml:space="preserve"> </w:t>
      </w:r>
    </w:p>
    <w:p w14:paraId="25C16357" w14:textId="77777777" w:rsidR="00AA38B2" w:rsidRDefault="00AA38B2" w:rsidP="00AA38B2">
      <w:pPr>
        <w:ind w:firstLine="1110"/>
        <w:jc w:val="both"/>
        <w:rPr>
          <w:rFonts w:ascii="Arial" w:hAnsi="Arial"/>
          <w:b/>
          <w:u w:val="single"/>
        </w:rPr>
      </w:pPr>
    </w:p>
    <w:p w14:paraId="070CC877" w14:textId="77777777" w:rsidR="00422754" w:rsidRDefault="00422754" w:rsidP="00422754">
      <w:pPr>
        <w:ind w:firstLine="720"/>
        <w:jc w:val="both"/>
        <w:rPr>
          <w:b/>
          <w:sz w:val="24"/>
          <w:szCs w:val="24"/>
          <w:u w:val="single"/>
        </w:rPr>
      </w:pPr>
    </w:p>
    <w:p w14:paraId="10733821" w14:textId="77777777" w:rsidR="00AA38B2" w:rsidRDefault="00E6181B" w:rsidP="00F801B6">
      <w:pPr>
        <w:numPr>
          <w:ilvl w:val="0"/>
          <w:numId w:val="2"/>
        </w:numPr>
        <w:ind w:left="567" w:hanging="283"/>
        <w:jc w:val="both"/>
        <w:rPr>
          <w:b/>
          <w:sz w:val="24"/>
          <w:szCs w:val="24"/>
        </w:rPr>
      </w:pPr>
      <w:r w:rsidRPr="00E6181B">
        <w:rPr>
          <w:b/>
          <w:sz w:val="24"/>
          <w:szCs w:val="24"/>
        </w:rPr>
        <w:t>O</w:t>
      </w:r>
      <w:r w:rsidR="00CD0091">
        <w:rPr>
          <w:b/>
          <w:sz w:val="24"/>
          <w:szCs w:val="24"/>
        </w:rPr>
        <w:t>b</w:t>
      </w:r>
      <w:r w:rsidR="00113F13">
        <w:rPr>
          <w:b/>
          <w:sz w:val="24"/>
          <w:szCs w:val="24"/>
        </w:rPr>
        <w:t>jetivo</w:t>
      </w:r>
    </w:p>
    <w:p w14:paraId="2F3CF4A0" w14:textId="77777777" w:rsidR="00E6181B" w:rsidRDefault="00E6181B" w:rsidP="00CD0091">
      <w:pPr>
        <w:ind w:left="567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B77560">
        <w:rPr>
          <w:b/>
          <w:sz w:val="24"/>
          <w:szCs w:val="24"/>
        </w:rPr>
        <w:t xml:space="preserve">       </w:t>
      </w:r>
    </w:p>
    <w:p w14:paraId="50815F29" w14:textId="77777777" w:rsidR="00E566DE" w:rsidRDefault="00E566DE" w:rsidP="00E566DE">
      <w:pPr>
        <w:ind w:left="850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Este procedimento visa </w:t>
      </w:r>
      <w:r w:rsidR="00BA6F7B">
        <w:rPr>
          <w:b/>
          <w:sz w:val="24"/>
          <w:szCs w:val="24"/>
        </w:rPr>
        <w:t xml:space="preserve">guiar a </w:t>
      </w:r>
      <w:r w:rsidR="005E3880">
        <w:rPr>
          <w:b/>
          <w:sz w:val="24"/>
          <w:szCs w:val="24"/>
        </w:rPr>
        <w:t>montagem do</w:t>
      </w:r>
      <w:r w:rsidR="00BA6F7B">
        <w:rPr>
          <w:b/>
          <w:sz w:val="24"/>
          <w:szCs w:val="24"/>
        </w:rPr>
        <w:t xml:space="preserve"> MD30 </w:t>
      </w:r>
      <w:r w:rsidR="005E3880">
        <w:rPr>
          <w:b/>
          <w:sz w:val="24"/>
          <w:szCs w:val="24"/>
        </w:rPr>
        <w:t xml:space="preserve">com o sensor de corrente </w:t>
      </w:r>
      <w:r w:rsidR="0003019E">
        <w:rPr>
          <w:b/>
          <w:sz w:val="24"/>
          <w:szCs w:val="24"/>
        </w:rPr>
        <w:t>trifásico TA7261 - 100A / 40mA.</w:t>
      </w:r>
    </w:p>
    <w:p w14:paraId="0E2C9B36" w14:textId="77777777" w:rsidR="00E566DE" w:rsidRDefault="00E566DE" w:rsidP="00E566DE">
      <w:pPr>
        <w:ind w:left="850" w:hanging="283"/>
        <w:jc w:val="both"/>
        <w:rPr>
          <w:b/>
          <w:sz w:val="24"/>
          <w:szCs w:val="24"/>
        </w:rPr>
      </w:pPr>
    </w:p>
    <w:p w14:paraId="604B2EFF" w14:textId="77777777" w:rsidR="00027B6D" w:rsidRDefault="00113F13" w:rsidP="00F801B6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Material</w:t>
      </w:r>
    </w:p>
    <w:p w14:paraId="3F56D84F" w14:textId="77777777" w:rsidR="00113F13" w:rsidRDefault="00113F13" w:rsidP="00113F13">
      <w:pPr>
        <w:tabs>
          <w:tab w:val="left" w:pos="567"/>
        </w:tabs>
        <w:jc w:val="both"/>
        <w:rPr>
          <w:b/>
          <w:sz w:val="24"/>
          <w:szCs w:val="24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6236"/>
      </w:tblGrid>
      <w:tr w:rsidR="00113F13" w:rsidRPr="00E5361B" w14:paraId="65CFBF1F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01B52937" w14:textId="77777777" w:rsidR="00113F13" w:rsidRPr="00E5361B" w:rsidRDefault="00113F13" w:rsidP="008A4833">
            <w:pPr>
              <w:jc w:val="center"/>
              <w:rPr>
                <w:b/>
                <w:sz w:val="24"/>
                <w:szCs w:val="24"/>
              </w:rPr>
            </w:pPr>
            <w:r w:rsidRPr="00E5361B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701" w:type="dxa"/>
            <w:shd w:val="clear" w:color="auto" w:fill="auto"/>
          </w:tcPr>
          <w:p w14:paraId="1DFAE6A5" w14:textId="77777777" w:rsidR="00113F13" w:rsidRPr="00E5361B" w:rsidRDefault="00113F13" w:rsidP="008A4833">
            <w:pPr>
              <w:jc w:val="center"/>
              <w:rPr>
                <w:b/>
                <w:sz w:val="24"/>
                <w:szCs w:val="24"/>
              </w:rPr>
            </w:pPr>
            <w:r w:rsidRPr="00E5361B">
              <w:rPr>
                <w:b/>
                <w:sz w:val="24"/>
                <w:szCs w:val="24"/>
              </w:rPr>
              <w:t>Quantidade</w:t>
            </w:r>
          </w:p>
        </w:tc>
        <w:tc>
          <w:tcPr>
            <w:tcW w:w="6236" w:type="dxa"/>
            <w:shd w:val="clear" w:color="auto" w:fill="auto"/>
          </w:tcPr>
          <w:p w14:paraId="3D6EFC3F" w14:textId="77777777" w:rsidR="00113F13" w:rsidRPr="00E5361B" w:rsidRDefault="00113F13" w:rsidP="008A4833">
            <w:pPr>
              <w:rPr>
                <w:b/>
                <w:sz w:val="24"/>
                <w:szCs w:val="24"/>
              </w:rPr>
            </w:pPr>
            <w:r w:rsidRPr="00E5361B">
              <w:rPr>
                <w:b/>
                <w:sz w:val="24"/>
                <w:szCs w:val="24"/>
              </w:rPr>
              <w:t>Descrição</w:t>
            </w:r>
          </w:p>
        </w:tc>
      </w:tr>
      <w:tr w:rsidR="00CD2A82" w:rsidRPr="00E5361B" w14:paraId="5AC4310E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6DE3F7FA" w14:textId="77777777" w:rsidR="00CD2A82" w:rsidRPr="00113F13" w:rsidRDefault="00690B49" w:rsidP="007E7C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09.23.0031</w:t>
            </w:r>
          </w:p>
        </w:tc>
        <w:tc>
          <w:tcPr>
            <w:tcW w:w="1701" w:type="dxa"/>
            <w:shd w:val="clear" w:color="auto" w:fill="auto"/>
          </w:tcPr>
          <w:p w14:paraId="5DAD2B5A" w14:textId="77777777" w:rsidR="00CD2A82" w:rsidRPr="00113F13" w:rsidRDefault="0003019E" w:rsidP="007E7C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36" w:type="dxa"/>
            <w:shd w:val="clear" w:color="auto" w:fill="auto"/>
          </w:tcPr>
          <w:p w14:paraId="57650D83" w14:textId="77777777" w:rsidR="00CD2A82" w:rsidRPr="00113F13" w:rsidRDefault="005E3880" w:rsidP="000301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Resistor </w:t>
            </w:r>
            <w:r w:rsidR="0003019E">
              <w:rPr>
                <w:sz w:val="24"/>
                <w:szCs w:val="24"/>
              </w:rPr>
              <w:t>49R9</w:t>
            </w:r>
            <w:r>
              <w:rPr>
                <w:sz w:val="24"/>
                <w:szCs w:val="24"/>
              </w:rPr>
              <w:t xml:space="preserve"> 1% 0603</w:t>
            </w:r>
          </w:p>
        </w:tc>
      </w:tr>
      <w:tr w:rsidR="00113F13" w:rsidRPr="00E5361B" w14:paraId="539628B3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524B840D" w14:textId="77777777" w:rsidR="00113F13" w:rsidRPr="00113F13" w:rsidRDefault="00A71FB2" w:rsidP="008A48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66.03.0008</w:t>
            </w:r>
          </w:p>
        </w:tc>
        <w:tc>
          <w:tcPr>
            <w:tcW w:w="1701" w:type="dxa"/>
            <w:shd w:val="clear" w:color="auto" w:fill="auto"/>
          </w:tcPr>
          <w:p w14:paraId="3615C00A" w14:textId="77777777" w:rsidR="00113F13" w:rsidRPr="00113F13" w:rsidRDefault="0003019E" w:rsidP="008A48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6" w:type="dxa"/>
            <w:shd w:val="clear" w:color="auto" w:fill="auto"/>
          </w:tcPr>
          <w:p w14:paraId="7B7506E3" w14:textId="77777777" w:rsidR="00113F13" w:rsidRPr="00690B93" w:rsidRDefault="005E3880" w:rsidP="0003019E">
            <w:pPr>
              <w:jc w:val="both"/>
              <w:rPr>
                <w:sz w:val="24"/>
                <w:szCs w:val="24"/>
              </w:rPr>
            </w:pPr>
            <w:r w:rsidRPr="00690B93">
              <w:rPr>
                <w:sz w:val="24"/>
                <w:szCs w:val="24"/>
              </w:rPr>
              <w:t xml:space="preserve">Toróide </w:t>
            </w:r>
            <w:r w:rsidR="0003019E" w:rsidRPr="0003019E">
              <w:rPr>
                <w:sz w:val="24"/>
                <w:szCs w:val="24"/>
              </w:rPr>
              <w:t>TA7261</w:t>
            </w:r>
            <w:r w:rsidR="00A31CEB">
              <w:rPr>
                <w:sz w:val="24"/>
                <w:szCs w:val="24"/>
              </w:rPr>
              <w:t xml:space="preserve"> 100A</w:t>
            </w:r>
          </w:p>
        </w:tc>
      </w:tr>
      <w:tr w:rsidR="00CD2A82" w:rsidRPr="00E5361B" w14:paraId="143F35A3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42A44D25" w14:textId="77777777" w:rsidR="00CD2A82" w:rsidRPr="00113F13" w:rsidRDefault="0095651B" w:rsidP="007E7C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77.02.0014</w:t>
            </w:r>
          </w:p>
        </w:tc>
        <w:tc>
          <w:tcPr>
            <w:tcW w:w="1701" w:type="dxa"/>
            <w:shd w:val="clear" w:color="auto" w:fill="auto"/>
          </w:tcPr>
          <w:p w14:paraId="3430506B" w14:textId="77777777" w:rsidR="00CD2A82" w:rsidRPr="00113F13" w:rsidRDefault="0003019E" w:rsidP="007E7C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36" w:type="dxa"/>
            <w:shd w:val="clear" w:color="auto" w:fill="auto"/>
          </w:tcPr>
          <w:p w14:paraId="3C89F9C1" w14:textId="77777777" w:rsidR="00CD2A82" w:rsidRPr="00113F13" w:rsidRDefault="0003019E" w:rsidP="00690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Terminal </w:t>
            </w:r>
            <w:r w:rsidR="0095651B">
              <w:rPr>
                <w:sz w:val="24"/>
                <w:szCs w:val="24"/>
              </w:rPr>
              <w:t>tipo I</w:t>
            </w:r>
            <w:r w:rsidR="00690B49">
              <w:rPr>
                <w:sz w:val="24"/>
                <w:szCs w:val="24"/>
              </w:rPr>
              <w:t>lhós 0,75mm</w:t>
            </w:r>
          </w:p>
        </w:tc>
      </w:tr>
      <w:tr w:rsidR="00CD2A82" w:rsidRPr="00E5361B" w14:paraId="7A8FE0B3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57F95D7E" w14:textId="77777777" w:rsidR="00CD2A82" w:rsidRPr="00113F13" w:rsidRDefault="00CD2A82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4849C38" w14:textId="77777777" w:rsidR="00CD2A82" w:rsidRPr="00113F13" w:rsidRDefault="00CD2A82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auto"/>
          </w:tcPr>
          <w:p w14:paraId="3E69C3F8" w14:textId="77777777" w:rsidR="00CD2A82" w:rsidRPr="00113F13" w:rsidRDefault="00CD2A82" w:rsidP="007E7C02">
            <w:pPr>
              <w:rPr>
                <w:sz w:val="24"/>
                <w:szCs w:val="24"/>
              </w:rPr>
            </w:pPr>
          </w:p>
        </w:tc>
      </w:tr>
      <w:tr w:rsidR="00CD2A82" w:rsidRPr="00E5361B" w14:paraId="3AE64612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7CAC2A89" w14:textId="77777777" w:rsidR="00CD2A82" w:rsidRPr="00113F13" w:rsidRDefault="00CD2A82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3E8BF2E" w14:textId="77777777" w:rsidR="00CD2A82" w:rsidRPr="00113F13" w:rsidRDefault="00CD2A82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auto"/>
          </w:tcPr>
          <w:p w14:paraId="42FB39D4" w14:textId="77777777" w:rsidR="00CD2A82" w:rsidRPr="00113F13" w:rsidRDefault="00CD2A82" w:rsidP="007E7C02">
            <w:pPr>
              <w:rPr>
                <w:sz w:val="24"/>
                <w:szCs w:val="24"/>
              </w:rPr>
            </w:pPr>
          </w:p>
        </w:tc>
      </w:tr>
      <w:tr w:rsidR="00C2712A" w:rsidRPr="00E5361B" w14:paraId="0F611599" w14:textId="77777777" w:rsidTr="00113F13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2F1AE207" w14:textId="77777777" w:rsidR="00C2712A" w:rsidRPr="00113F13" w:rsidRDefault="00C2712A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55DF6F1" w14:textId="77777777" w:rsidR="00C2712A" w:rsidRPr="00113F13" w:rsidRDefault="00C2712A" w:rsidP="007E7C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6" w:type="dxa"/>
            <w:shd w:val="clear" w:color="auto" w:fill="auto"/>
          </w:tcPr>
          <w:p w14:paraId="70D75191" w14:textId="77777777" w:rsidR="00C2712A" w:rsidRPr="00113F13" w:rsidRDefault="00C2712A" w:rsidP="007E7C02">
            <w:pPr>
              <w:rPr>
                <w:sz w:val="24"/>
                <w:szCs w:val="24"/>
              </w:rPr>
            </w:pPr>
          </w:p>
        </w:tc>
      </w:tr>
    </w:tbl>
    <w:p w14:paraId="1A86540B" w14:textId="77777777" w:rsidR="00113F13" w:rsidRPr="00BD16FF" w:rsidRDefault="00113F13" w:rsidP="00113F13">
      <w:pPr>
        <w:tabs>
          <w:tab w:val="left" w:pos="567"/>
        </w:tabs>
        <w:jc w:val="both"/>
        <w:rPr>
          <w:b/>
          <w:sz w:val="24"/>
          <w:szCs w:val="24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ar-SA"/>
        </w:rPr>
        <w:id w:val="-1504811546"/>
        <w:docPartObj>
          <w:docPartGallery w:val="Table of Contents"/>
          <w:docPartUnique/>
        </w:docPartObj>
      </w:sdtPr>
      <w:sdtEndPr/>
      <w:sdtContent>
        <w:p w14:paraId="2E52EC16" w14:textId="77777777" w:rsidR="0012219B" w:rsidRPr="0012219B" w:rsidRDefault="0012219B">
          <w:pPr>
            <w:pStyle w:val="CabealhodoSumrio"/>
            <w:rPr>
              <w:rFonts w:ascii="Arial" w:hAnsi="Arial" w:cs="Arial"/>
              <w:color w:val="000000" w:themeColor="text1"/>
            </w:rPr>
          </w:pPr>
          <w:r w:rsidRPr="0012219B">
            <w:rPr>
              <w:rFonts w:ascii="Arial" w:hAnsi="Arial" w:cs="Arial"/>
              <w:color w:val="000000" w:themeColor="text1"/>
            </w:rPr>
            <w:t>Sumário</w:t>
          </w:r>
        </w:p>
        <w:p w14:paraId="3E37C369" w14:textId="77777777" w:rsidR="00C270CC" w:rsidRDefault="00C42824">
          <w:pPr>
            <w:pStyle w:val="Sumrio1"/>
            <w:tabs>
              <w:tab w:val="left" w:pos="4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8167" w:history="1">
            <w:r w:rsidR="00C270CC" w:rsidRPr="00222900">
              <w:rPr>
                <w:rStyle w:val="Hyperlink"/>
                <w:noProof/>
              </w:rPr>
              <w:t>1</w:t>
            </w:r>
            <w:r w:rsidR="00C27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270CC" w:rsidRPr="00222900">
              <w:rPr>
                <w:rStyle w:val="Hyperlink"/>
                <w:noProof/>
              </w:rPr>
              <w:t>Configuração da placa MD30C para o sensor Toróide Trifásico 100Amperes (TA7261)</w:t>
            </w:r>
            <w:r w:rsidR="00C270CC">
              <w:rPr>
                <w:noProof/>
                <w:webHidden/>
              </w:rPr>
              <w:tab/>
            </w:r>
            <w:r w:rsidR="00C270CC">
              <w:rPr>
                <w:noProof/>
                <w:webHidden/>
              </w:rPr>
              <w:fldChar w:fldCharType="begin"/>
            </w:r>
            <w:r w:rsidR="00C270CC">
              <w:rPr>
                <w:noProof/>
                <w:webHidden/>
              </w:rPr>
              <w:instrText xml:space="preserve"> PAGEREF _Toc51918167 \h </w:instrText>
            </w:r>
            <w:r w:rsidR="00C270CC">
              <w:rPr>
                <w:noProof/>
                <w:webHidden/>
              </w:rPr>
            </w:r>
            <w:r w:rsidR="00C270CC">
              <w:rPr>
                <w:noProof/>
                <w:webHidden/>
              </w:rPr>
              <w:fldChar w:fldCharType="separate"/>
            </w:r>
            <w:r w:rsidR="00C270CC">
              <w:rPr>
                <w:noProof/>
                <w:webHidden/>
              </w:rPr>
              <w:t>3</w:t>
            </w:r>
            <w:r w:rsidR="00C270CC">
              <w:rPr>
                <w:noProof/>
                <w:webHidden/>
              </w:rPr>
              <w:fldChar w:fldCharType="end"/>
            </w:r>
          </w:hyperlink>
        </w:p>
        <w:p w14:paraId="7C506E8E" w14:textId="77777777" w:rsidR="00C270CC" w:rsidRDefault="00453A82">
          <w:pPr>
            <w:pStyle w:val="Sumrio1"/>
            <w:tabs>
              <w:tab w:val="left" w:pos="4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8168" w:history="1">
            <w:r w:rsidR="00C270CC" w:rsidRPr="00222900">
              <w:rPr>
                <w:rStyle w:val="Hyperlink"/>
                <w:noProof/>
              </w:rPr>
              <w:t>2</w:t>
            </w:r>
            <w:r w:rsidR="00C27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270CC" w:rsidRPr="00222900">
              <w:rPr>
                <w:rStyle w:val="Hyperlink"/>
                <w:noProof/>
              </w:rPr>
              <w:t>Montagem do sensor Toróide Trifásico 100Amperes (TA7261) no MD30.</w:t>
            </w:r>
            <w:r w:rsidR="00C270CC">
              <w:rPr>
                <w:noProof/>
                <w:webHidden/>
              </w:rPr>
              <w:tab/>
            </w:r>
            <w:r w:rsidR="00C270CC">
              <w:rPr>
                <w:noProof/>
                <w:webHidden/>
              </w:rPr>
              <w:fldChar w:fldCharType="begin"/>
            </w:r>
            <w:r w:rsidR="00C270CC">
              <w:rPr>
                <w:noProof/>
                <w:webHidden/>
              </w:rPr>
              <w:instrText xml:space="preserve"> PAGEREF _Toc51918168 \h </w:instrText>
            </w:r>
            <w:r w:rsidR="00C270CC">
              <w:rPr>
                <w:noProof/>
                <w:webHidden/>
              </w:rPr>
            </w:r>
            <w:r w:rsidR="00C270CC">
              <w:rPr>
                <w:noProof/>
                <w:webHidden/>
              </w:rPr>
              <w:fldChar w:fldCharType="separate"/>
            </w:r>
            <w:r w:rsidR="00C270CC">
              <w:rPr>
                <w:noProof/>
                <w:webHidden/>
              </w:rPr>
              <w:t>5</w:t>
            </w:r>
            <w:r w:rsidR="00C270CC">
              <w:rPr>
                <w:noProof/>
                <w:webHidden/>
              </w:rPr>
              <w:fldChar w:fldCharType="end"/>
            </w:r>
          </w:hyperlink>
        </w:p>
        <w:p w14:paraId="34AE2E81" w14:textId="77777777" w:rsidR="0012219B" w:rsidRDefault="00C42824">
          <w:r>
            <w:rPr>
              <w:b/>
              <w:bCs/>
              <w:noProof/>
            </w:rPr>
            <w:fldChar w:fldCharType="end"/>
          </w:r>
        </w:p>
      </w:sdtContent>
    </w:sdt>
    <w:p w14:paraId="193ADA84" w14:textId="77777777" w:rsidR="0029706E" w:rsidRPr="0029706E" w:rsidRDefault="002954B2" w:rsidP="00690B93">
      <w:pPr>
        <w:pStyle w:val="Ttulo1"/>
      </w:pPr>
      <w:r w:rsidRPr="006F461D">
        <w:br w:type="page"/>
      </w:r>
      <w:r w:rsidR="00690B93">
        <w:lastRenderedPageBreak/>
        <w:t xml:space="preserve"> </w:t>
      </w:r>
      <w:bookmarkStart w:id="0" w:name="_Toc51918167"/>
      <w:r w:rsidR="0029706E">
        <w:t>Configuração da placa MD30C par</w:t>
      </w:r>
      <w:r w:rsidR="00A31CEB">
        <w:t xml:space="preserve">a o </w:t>
      </w:r>
      <w:r w:rsidR="00A26EBE">
        <w:t xml:space="preserve">sensor </w:t>
      </w:r>
      <w:r w:rsidR="00A31CEB">
        <w:t xml:space="preserve">Toróide </w:t>
      </w:r>
      <w:r w:rsidR="00A26EBE">
        <w:t xml:space="preserve">Trifásico </w:t>
      </w:r>
      <w:r w:rsidR="00A31CEB">
        <w:t>100</w:t>
      </w:r>
      <w:r w:rsidR="006A786A">
        <w:t>Amperes</w:t>
      </w:r>
      <w:r w:rsidR="0029706E">
        <w:t xml:space="preserve"> </w:t>
      </w:r>
      <w:r w:rsidR="00A31CEB">
        <w:t>(</w:t>
      </w:r>
      <w:r w:rsidR="00A31CEB" w:rsidRPr="00A31CEB">
        <w:rPr>
          <w:szCs w:val="24"/>
        </w:rPr>
        <w:t>TA7261</w:t>
      </w:r>
      <w:r w:rsidR="0029706E">
        <w:t>)</w:t>
      </w:r>
      <w:bookmarkEnd w:id="0"/>
    </w:p>
    <w:p w14:paraId="01DDB0A8" w14:textId="77777777" w:rsidR="0029706E" w:rsidRDefault="0029706E" w:rsidP="0029706E"/>
    <w:p w14:paraId="30CEC113" w14:textId="77777777" w:rsidR="0029706E" w:rsidRDefault="0029706E" w:rsidP="0029706E"/>
    <w:p w14:paraId="06D1B78C" w14:textId="77777777" w:rsidR="0029706E" w:rsidRDefault="0029706E" w:rsidP="0029706E">
      <w:pPr>
        <w:ind w:left="576"/>
      </w:pPr>
      <w:r>
        <w:t xml:space="preserve">O MD30 vem pré-montado considerando o uso dos </w:t>
      </w:r>
      <w:r w:rsidR="00A31CEB">
        <w:t>Toróides Azuis de 5</w:t>
      </w:r>
      <w:r w:rsidR="00A26EBE">
        <w:t>A (TA21B11) como</w:t>
      </w:r>
      <w:r>
        <w:t xml:space="preserve"> sensores de corrente.</w:t>
      </w:r>
    </w:p>
    <w:p w14:paraId="367B1E79" w14:textId="77777777" w:rsidR="0029706E" w:rsidRDefault="0029706E" w:rsidP="0029706E"/>
    <w:p w14:paraId="2C4CCCAB" w14:textId="77777777" w:rsidR="00624270" w:rsidRDefault="00A26EBE" w:rsidP="00624270">
      <w:pPr>
        <w:pStyle w:val="PargrafodaLista"/>
        <w:numPr>
          <w:ilvl w:val="0"/>
          <w:numId w:val="24"/>
        </w:numPr>
      </w:pPr>
      <w:r>
        <w:t>Verificar se</w:t>
      </w:r>
      <w:r w:rsidR="00624270">
        <w:t xml:space="preserve"> os c</w:t>
      </w:r>
      <w:r w:rsidR="003B05CD">
        <w:t xml:space="preserve">omponentes marcados em vermelho mostrados na </w:t>
      </w:r>
      <w:r w:rsidR="003B05CD">
        <w:fldChar w:fldCharType="begin"/>
      </w:r>
      <w:r w:rsidR="003B05CD">
        <w:instrText xml:space="preserve"> REF _Ref508784068 \h </w:instrText>
      </w:r>
      <w:r w:rsidR="003B05CD">
        <w:fldChar w:fldCharType="separate"/>
      </w:r>
      <w:r w:rsidR="003B05CD">
        <w:t xml:space="preserve">Figura </w:t>
      </w:r>
      <w:r w:rsidR="003B05CD">
        <w:rPr>
          <w:noProof/>
        </w:rPr>
        <w:t>1</w:t>
      </w:r>
      <w:r w:rsidR="003B05CD">
        <w:fldChar w:fldCharType="end"/>
      </w:r>
      <w:r>
        <w:t xml:space="preserve">, </w:t>
      </w:r>
      <w:r w:rsidRPr="00453A82">
        <w:rPr>
          <w:b/>
          <w:bCs/>
          <w:sz w:val="24"/>
          <w:szCs w:val="24"/>
        </w:rPr>
        <w:t>não estão montados</w:t>
      </w:r>
      <w:r w:rsidR="003B05CD">
        <w:t>.</w:t>
      </w:r>
    </w:p>
    <w:p w14:paraId="19548541" w14:textId="77777777" w:rsidR="00E45440" w:rsidRDefault="00E45440" w:rsidP="00E45440">
      <w:pPr>
        <w:pStyle w:val="PargrafodaLista"/>
        <w:ind w:left="936"/>
      </w:pPr>
    </w:p>
    <w:p w14:paraId="5A88CCE1" w14:textId="77777777" w:rsidR="003B05CD" w:rsidRDefault="003B05CD" w:rsidP="003B05CD">
      <w:pPr>
        <w:pStyle w:val="PargrafodaLista"/>
        <w:numPr>
          <w:ilvl w:val="1"/>
          <w:numId w:val="26"/>
        </w:numPr>
      </w:pPr>
      <w:r>
        <w:t xml:space="preserve">Capacitores: </w:t>
      </w:r>
      <w:r>
        <w:tab/>
      </w:r>
      <w:r>
        <w:tab/>
      </w:r>
    </w:p>
    <w:p w14:paraId="4D28AB67" w14:textId="77777777" w:rsidR="003B05CD" w:rsidRDefault="003B05CD" w:rsidP="003B05CD">
      <w:pPr>
        <w:pStyle w:val="PargrafodaLista"/>
        <w:ind w:left="1800" w:firstLine="360"/>
      </w:pPr>
      <w:r>
        <w:t xml:space="preserve">- C27, C26, C28; </w:t>
      </w:r>
    </w:p>
    <w:p w14:paraId="2C447C30" w14:textId="77777777" w:rsidR="003B05CD" w:rsidRDefault="003B05CD" w:rsidP="003B05CD">
      <w:pPr>
        <w:pStyle w:val="PargrafodaLista"/>
        <w:ind w:left="1800" w:firstLine="360"/>
      </w:pPr>
      <w:r>
        <w:t xml:space="preserve">- C23, C24, C15; </w:t>
      </w:r>
    </w:p>
    <w:p w14:paraId="5A5D1B3F" w14:textId="77777777" w:rsidR="003B05CD" w:rsidRDefault="003B05CD" w:rsidP="003B05CD">
      <w:pPr>
        <w:pStyle w:val="PargrafodaLista"/>
        <w:ind w:left="1800" w:firstLine="360"/>
      </w:pPr>
      <w:r>
        <w:t>- C9, C7, C13.</w:t>
      </w:r>
    </w:p>
    <w:p w14:paraId="40EB299C" w14:textId="77777777" w:rsidR="00E45440" w:rsidRDefault="00E45440" w:rsidP="003B05CD">
      <w:pPr>
        <w:pStyle w:val="PargrafodaLista"/>
        <w:ind w:left="1800" w:firstLine="360"/>
      </w:pPr>
    </w:p>
    <w:p w14:paraId="18A82AD4" w14:textId="77777777" w:rsidR="003B05CD" w:rsidRDefault="003B05CD" w:rsidP="003B05CD">
      <w:pPr>
        <w:pStyle w:val="PargrafodaLista"/>
        <w:numPr>
          <w:ilvl w:val="1"/>
          <w:numId w:val="26"/>
        </w:numPr>
      </w:pPr>
      <w:r>
        <w:t xml:space="preserve"> Resistores: </w:t>
      </w:r>
    </w:p>
    <w:p w14:paraId="067FC2BD" w14:textId="77777777" w:rsidR="003B05CD" w:rsidRDefault="003B05CD" w:rsidP="003B05CD">
      <w:pPr>
        <w:ind w:left="1440" w:firstLine="720"/>
      </w:pPr>
      <w:r>
        <w:t xml:space="preserve">- R67, R69, R34, R41, R9 e R11; </w:t>
      </w:r>
    </w:p>
    <w:p w14:paraId="6E5E7738" w14:textId="77777777" w:rsidR="003B05CD" w:rsidRDefault="003B05CD" w:rsidP="003B05CD">
      <w:r>
        <w:tab/>
      </w:r>
      <w:r>
        <w:tab/>
      </w:r>
      <w:r>
        <w:tab/>
        <w:t xml:space="preserve">- </w:t>
      </w:r>
      <w:r w:rsidR="002E62A9">
        <w:t>R21, R65; R5,</w:t>
      </w:r>
      <w:r>
        <w:t xml:space="preserve"> R2; R</w:t>
      </w:r>
      <w:r w:rsidR="002E62A9">
        <w:t>27, R15;</w:t>
      </w:r>
    </w:p>
    <w:p w14:paraId="39107FC7" w14:textId="77777777" w:rsidR="002E62A9" w:rsidRDefault="002E62A9" w:rsidP="003B05CD">
      <w:r>
        <w:tab/>
      </w:r>
      <w:r>
        <w:tab/>
      </w:r>
      <w:r>
        <w:tab/>
        <w:t>- R71, R72 e R73; R18, R24 e R5; R61, R62 e R63;</w:t>
      </w:r>
    </w:p>
    <w:p w14:paraId="4902C671" w14:textId="77777777" w:rsidR="00E45440" w:rsidRDefault="00E45440" w:rsidP="003B05CD"/>
    <w:p w14:paraId="0A83AC07" w14:textId="77777777" w:rsidR="00E45440" w:rsidRDefault="00E45440" w:rsidP="0029706E">
      <w:r>
        <w:tab/>
      </w:r>
      <w:r>
        <w:tab/>
        <w:t>1.3) Circuito Integrado</w:t>
      </w:r>
      <w:r w:rsidR="002E62A9">
        <w:t xml:space="preserve">:  </w:t>
      </w:r>
    </w:p>
    <w:p w14:paraId="786B4D40" w14:textId="77777777" w:rsidR="0029706E" w:rsidRDefault="002E62A9" w:rsidP="00E45440">
      <w:pPr>
        <w:ind w:left="2160"/>
      </w:pPr>
      <w:r>
        <w:t>- U1.</w:t>
      </w:r>
    </w:p>
    <w:p w14:paraId="477F7FBE" w14:textId="77777777" w:rsidR="0029706E" w:rsidRDefault="0029706E" w:rsidP="0029706E">
      <w:pPr>
        <w:ind w:left="576"/>
      </w:pPr>
    </w:p>
    <w:p w14:paraId="015480A8" w14:textId="77777777" w:rsidR="0029706E" w:rsidRDefault="0074073D" w:rsidP="0029706E">
      <w:pPr>
        <w:keepNext/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48183" wp14:editId="43792DCB">
                <wp:simplePos x="0" y="0"/>
                <wp:positionH relativeFrom="column">
                  <wp:posOffset>3850957</wp:posOffset>
                </wp:positionH>
                <wp:positionV relativeFrom="paragraph">
                  <wp:posOffset>1482725</wp:posOffset>
                </wp:positionV>
                <wp:extent cx="914400" cy="182880"/>
                <wp:effectExtent l="0" t="0" r="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9D20D" w14:textId="77777777" w:rsidR="0074073D" w:rsidRPr="0074073D" w:rsidRDefault="0074073D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4073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R62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03.2pt;margin-top:116.75pt;width:1in;height:14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" filled="f" stroked="f" strokeweight=".5pt">
                <v:textbox>
                  <w:txbxContent>
                    <w:p w:rsidR="0074073D" w:rsidRPr="0074073D" w:rsidRDefault="0074073D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74073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R62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EAF39" wp14:editId="6BF4D574">
                <wp:simplePos x="0" y="0"/>
                <wp:positionH relativeFrom="column">
                  <wp:posOffset>3833177</wp:posOffset>
                </wp:positionH>
                <wp:positionV relativeFrom="paragraph">
                  <wp:posOffset>1355090</wp:posOffset>
                </wp:positionV>
                <wp:extent cx="914400" cy="182880"/>
                <wp:effectExtent l="0" t="0" r="0" b="762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2DC69" w14:textId="77777777" w:rsidR="0074073D" w:rsidRPr="0074073D" w:rsidRDefault="0074073D" w:rsidP="0074073D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R</w:t>
                            </w:r>
                            <w:r w:rsidRPr="0074073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2BD3" id="Caixa de Texto 8" o:spid="_x0000_s1027" type="#_x0000_t202" style="position:absolute;left:0;text-align:left;margin-left:301.8pt;margin-top:106.7pt;width:1in;height:14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" filled="f" stroked="f" strokeweight=".5pt">
                <v:textbox>
                  <w:txbxContent>
                    <w:p w:rsidR="0074073D" w:rsidRPr="0074073D" w:rsidRDefault="0074073D" w:rsidP="0074073D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R</w:t>
                      </w:r>
                      <w:r w:rsidRPr="0074073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24270">
        <w:rPr>
          <w:noProof/>
          <w:lang w:eastAsia="pt-BR"/>
        </w:rPr>
        <w:drawing>
          <wp:inline distT="0" distB="0" distL="0" distR="0" wp14:anchorId="2AADA260" wp14:editId="623B119E">
            <wp:extent cx="6115050" cy="4152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5E56" w14:textId="77777777" w:rsidR="0029706E" w:rsidRDefault="0029706E" w:rsidP="0029706E">
      <w:pPr>
        <w:pStyle w:val="Legenda"/>
        <w:jc w:val="center"/>
      </w:pPr>
      <w:bookmarkStart w:id="1" w:name="_Ref508784068"/>
      <w:r>
        <w:t xml:space="preserve">Figura </w:t>
      </w:r>
      <w:r w:rsidR="00453A82">
        <w:fldChar w:fldCharType="begin"/>
      </w:r>
      <w:r w:rsidR="00453A82">
        <w:instrText xml:space="preserve"> SEQ Figura \* ARABIC </w:instrText>
      </w:r>
      <w:r w:rsidR="00453A82">
        <w:fldChar w:fldCharType="separate"/>
      </w:r>
      <w:r w:rsidR="002F1021">
        <w:rPr>
          <w:noProof/>
        </w:rPr>
        <w:t>1</w:t>
      </w:r>
      <w:r w:rsidR="00453A82">
        <w:rPr>
          <w:noProof/>
        </w:rPr>
        <w:fldChar w:fldCharType="end"/>
      </w:r>
      <w:bookmarkEnd w:id="1"/>
      <w:r>
        <w:t>- MD30</w:t>
      </w:r>
      <w:r w:rsidR="00E45440">
        <w:t>C-</w:t>
      </w:r>
      <w:r>
        <w:t>PCB</w:t>
      </w:r>
      <w:r w:rsidR="00E45440">
        <w:t xml:space="preserve"> com componentes </w:t>
      </w:r>
      <w:r w:rsidR="00E51377">
        <w:t>não montados</w:t>
      </w:r>
    </w:p>
    <w:p w14:paraId="04A7D0A7" w14:textId="77777777" w:rsidR="003B05CD" w:rsidRDefault="00E51377" w:rsidP="003B05CD">
      <w:pPr>
        <w:pStyle w:val="PargrafodaLista"/>
        <w:numPr>
          <w:ilvl w:val="0"/>
          <w:numId w:val="24"/>
        </w:numPr>
      </w:pPr>
      <w:r>
        <w:t>Remover os</w:t>
      </w:r>
      <w:r w:rsidR="003B05CD">
        <w:t xml:space="preserve"> </w:t>
      </w:r>
      <w:r>
        <w:t xml:space="preserve">resistores </w:t>
      </w:r>
      <w:r w:rsidR="003B05CD">
        <w:t>R29, R68, R19, R35, R13e R10 de 1K 1% 0603</w:t>
      </w:r>
      <w:r w:rsidR="00821007">
        <w:t xml:space="preserve">, indicado em </w:t>
      </w:r>
      <w:r>
        <w:t>verde</w:t>
      </w:r>
      <w:r w:rsidR="00821007">
        <w:t xml:space="preserve"> na </w:t>
      </w:r>
      <w:r w:rsidR="00821007">
        <w:fldChar w:fldCharType="begin"/>
      </w:r>
      <w:r w:rsidR="00821007">
        <w:instrText xml:space="preserve"> REF _Ref508785206 \h </w:instrText>
      </w:r>
      <w:r w:rsidR="00821007">
        <w:fldChar w:fldCharType="separate"/>
      </w:r>
      <w:r w:rsidR="00821007">
        <w:t xml:space="preserve">Figura </w:t>
      </w:r>
      <w:r w:rsidR="00821007">
        <w:rPr>
          <w:noProof/>
        </w:rPr>
        <w:t>2</w:t>
      </w:r>
      <w:r w:rsidR="00821007">
        <w:fldChar w:fldCharType="end"/>
      </w:r>
      <w:r w:rsidR="003B05CD">
        <w:t>.</w:t>
      </w:r>
    </w:p>
    <w:p w14:paraId="34FC599E" w14:textId="77777777" w:rsidR="003B05CD" w:rsidRDefault="003B05CD" w:rsidP="003B05CD">
      <w:pPr>
        <w:pStyle w:val="PargrafodaLista"/>
        <w:numPr>
          <w:ilvl w:val="0"/>
          <w:numId w:val="24"/>
        </w:numPr>
      </w:pPr>
      <w:r>
        <w:t xml:space="preserve">Montar </w:t>
      </w:r>
      <w:r w:rsidR="00E51377">
        <w:t>nestas mesmas posições os</w:t>
      </w:r>
      <w:r>
        <w:t xml:space="preserve"> resistor</w:t>
      </w:r>
      <w:r w:rsidR="00E51377">
        <w:t>es</w:t>
      </w:r>
      <w:r>
        <w:t xml:space="preserve"> de </w:t>
      </w:r>
      <w:r w:rsidR="00E51377">
        <w:t>49R9</w:t>
      </w:r>
      <w:r>
        <w:t xml:space="preserve"> 1% 0603</w:t>
      </w:r>
      <w:r w:rsidR="00821007">
        <w:t xml:space="preserve">, indicado em verde na </w:t>
      </w:r>
      <w:r w:rsidR="00821007">
        <w:fldChar w:fldCharType="begin"/>
      </w:r>
      <w:r w:rsidR="00821007">
        <w:instrText xml:space="preserve"> REF _Ref508785206 \h </w:instrText>
      </w:r>
      <w:r w:rsidR="00821007">
        <w:fldChar w:fldCharType="separate"/>
      </w:r>
      <w:r w:rsidR="00821007">
        <w:t xml:space="preserve">Figura </w:t>
      </w:r>
      <w:r w:rsidR="00821007">
        <w:rPr>
          <w:noProof/>
        </w:rPr>
        <w:t>2</w:t>
      </w:r>
      <w:r w:rsidR="00821007">
        <w:fldChar w:fldCharType="end"/>
      </w:r>
      <w:r>
        <w:t>.</w:t>
      </w:r>
    </w:p>
    <w:p w14:paraId="5006D468" w14:textId="77777777" w:rsidR="00821007" w:rsidRPr="00953D8C" w:rsidRDefault="00821007" w:rsidP="00821007">
      <w:pPr>
        <w:pStyle w:val="PargrafodaLista"/>
        <w:ind w:left="936"/>
      </w:pPr>
    </w:p>
    <w:p w14:paraId="310F7F59" w14:textId="77777777" w:rsidR="002E62A9" w:rsidRDefault="00A26EBE" w:rsidP="002E62A9">
      <w:pPr>
        <w:pStyle w:val="Legend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1FC4F3" wp14:editId="50D35CFE">
            <wp:extent cx="6115050" cy="5610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4828" w14:textId="77777777" w:rsidR="0029706E" w:rsidRDefault="002E62A9" w:rsidP="002E62A9">
      <w:pPr>
        <w:pStyle w:val="Legenda"/>
        <w:jc w:val="center"/>
      </w:pPr>
      <w:bookmarkStart w:id="2" w:name="_Ref508785206"/>
      <w:r>
        <w:t xml:space="preserve">Figura </w:t>
      </w:r>
      <w:r w:rsidR="00453A82">
        <w:fldChar w:fldCharType="begin"/>
      </w:r>
      <w:r w:rsidR="00453A82">
        <w:instrText xml:space="preserve"> SEQ Figura \* ARABIC </w:instrText>
      </w:r>
      <w:r w:rsidR="00453A82">
        <w:fldChar w:fldCharType="separate"/>
      </w:r>
      <w:r w:rsidR="002F1021">
        <w:rPr>
          <w:noProof/>
        </w:rPr>
        <w:t>2</w:t>
      </w:r>
      <w:r w:rsidR="00453A82">
        <w:rPr>
          <w:noProof/>
        </w:rPr>
        <w:fldChar w:fldCharType="end"/>
      </w:r>
      <w:bookmarkEnd w:id="2"/>
      <w:r w:rsidR="00E45440">
        <w:t xml:space="preserve"> - M30C-PCB com</w:t>
      </w:r>
      <w:r>
        <w:t xml:space="preserve"> Montagem</w:t>
      </w:r>
      <w:r w:rsidR="00E45440">
        <w:t xml:space="preserve"> de componentes</w:t>
      </w:r>
    </w:p>
    <w:p w14:paraId="0BFE03AC" w14:textId="77777777" w:rsidR="00E51377" w:rsidRDefault="00E51377" w:rsidP="002E62A9">
      <w:pPr>
        <w:pStyle w:val="Legenda"/>
        <w:jc w:val="center"/>
      </w:pPr>
    </w:p>
    <w:p w14:paraId="2ADF887F" w14:textId="77777777" w:rsidR="002F1021" w:rsidRDefault="002F1021">
      <w:pPr>
        <w:suppressAutoHyphens w:val="0"/>
        <w:overflowPunct/>
        <w:autoSpaceDE/>
        <w:textAlignment w:val="auto"/>
        <w:rPr>
          <w:rFonts w:ascii="Arial" w:hAnsi="Arial"/>
          <w:b/>
          <w:sz w:val="32"/>
        </w:rPr>
      </w:pPr>
      <w:r>
        <w:br w:type="page"/>
      </w:r>
    </w:p>
    <w:p w14:paraId="5C842DA7" w14:textId="77777777" w:rsidR="00E51377" w:rsidRDefault="00E51377" w:rsidP="009A263E">
      <w:pPr>
        <w:pStyle w:val="Ttulo1"/>
      </w:pPr>
      <w:bookmarkStart w:id="3" w:name="_Toc51918168"/>
      <w:r>
        <w:lastRenderedPageBreak/>
        <w:t>Montagem do sensor Toróide Trifásico 100Amperes (</w:t>
      </w:r>
      <w:r w:rsidRPr="00A31CEB">
        <w:rPr>
          <w:szCs w:val="24"/>
        </w:rPr>
        <w:t>TA7261</w:t>
      </w:r>
      <w:r>
        <w:t>) no MD30.</w:t>
      </w:r>
      <w:bookmarkEnd w:id="3"/>
    </w:p>
    <w:p w14:paraId="55D83E60" w14:textId="77777777" w:rsidR="00E51377" w:rsidRDefault="00E51377" w:rsidP="00E51377">
      <w:pPr>
        <w:pStyle w:val="Ttulo1"/>
        <w:numPr>
          <w:ilvl w:val="0"/>
          <w:numId w:val="0"/>
        </w:numPr>
      </w:pPr>
    </w:p>
    <w:p w14:paraId="63DDD97E" w14:textId="77777777" w:rsidR="00E51377" w:rsidRDefault="00E51377" w:rsidP="00E51377">
      <w:r>
        <w:t xml:space="preserve">O sensor Trifásico TA7261 é composto pelos 3 toróides que estão montados dentro de um </w:t>
      </w:r>
      <w:r w:rsidR="002F1021">
        <w:t xml:space="preserve">único </w:t>
      </w:r>
      <w:r>
        <w:t xml:space="preserve">encapsulamento </w:t>
      </w:r>
      <w:r w:rsidR="002F1021">
        <w:t xml:space="preserve">e </w:t>
      </w:r>
      <w:r>
        <w:t xml:space="preserve">um cabo 4 vias com malha. </w:t>
      </w:r>
    </w:p>
    <w:p w14:paraId="50ED90D6" w14:textId="77777777" w:rsidR="002F1021" w:rsidRDefault="002F1021" w:rsidP="00E51377"/>
    <w:p w14:paraId="44DA4852" w14:textId="77777777" w:rsidR="002F1021" w:rsidRDefault="002F1021" w:rsidP="002F1021">
      <w:pPr>
        <w:pStyle w:val="PargrafodaLista"/>
        <w:numPr>
          <w:ilvl w:val="0"/>
          <w:numId w:val="29"/>
        </w:numPr>
      </w:pPr>
      <w:r>
        <w:t xml:space="preserve">Abrir 6cm dos cabos 4vias e manter malha </w:t>
      </w:r>
      <w:r w:rsidR="003602FA">
        <w:t>para fazer um cabo de malha</w:t>
      </w:r>
      <w:r>
        <w:t>.</w:t>
      </w:r>
    </w:p>
    <w:p w14:paraId="05153ED2" w14:textId="77777777" w:rsidR="002F1021" w:rsidRDefault="002F1021" w:rsidP="002F1021">
      <w:pPr>
        <w:pStyle w:val="PargrafodaLista"/>
        <w:ind w:left="720"/>
      </w:pPr>
    </w:p>
    <w:p w14:paraId="1B17A747" w14:textId="77777777" w:rsidR="002F1021" w:rsidRDefault="002F1021" w:rsidP="002F1021">
      <w:pPr>
        <w:pStyle w:val="PargrafodaLista"/>
        <w:numPr>
          <w:ilvl w:val="0"/>
          <w:numId w:val="29"/>
        </w:numPr>
      </w:pPr>
      <w:r>
        <w:t xml:space="preserve">Isolar via de malha com </w:t>
      </w:r>
      <w:proofErr w:type="spellStart"/>
      <w:r>
        <w:t>termoretrátil</w:t>
      </w:r>
      <w:proofErr w:type="spellEnd"/>
      <w:r>
        <w:t>.</w:t>
      </w:r>
    </w:p>
    <w:p w14:paraId="75790FFA" w14:textId="77777777" w:rsidR="002F1021" w:rsidRDefault="002F1021" w:rsidP="002F1021">
      <w:pPr>
        <w:pStyle w:val="PargrafodaLista"/>
      </w:pPr>
    </w:p>
    <w:p w14:paraId="4066EB12" w14:textId="787B63BB" w:rsidR="005629E7" w:rsidRDefault="002F1021" w:rsidP="00261093">
      <w:pPr>
        <w:pStyle w:val="PargrafodaLista"/>
        <w:numPr>
          <w:ilvl w:val="0"/>
          <w:numId w:val="29"/>
        </w:numPr>
      </w:pPr>
      <w:r>
        <w:t xml:space="preserve">Usar </w:t>
      </w:r>
      <w:proofErr w:type="spellStart"/>
      <w:r>
        <w:t>termoretrátil</w:t>
      </w:r>
      <w:proofErr w:type="spellEnd"/>
      <w:r>
        <w:t xml:space="preserve"> </w:t>
      </w:r>
      <w:r w:rsidR="005629E7">
        <w:t xml:space="preserve">3cm </w:t>
      </w:r>
      <w:r>
        <w:t xml:space="preserve">para acabamento do fim do cabo </w:t>
      </w:r>
      <w:r w:rsidR="005629E7">
        <w:t xml:space="preserve">isolado </w:t>
      </w:r>
      <w:r>
        <w:t xml:space="preserve">4 </w:t>
      </w:r>
      <w:proofErr w:type="spellStart"/>
      <w:r>
        <w:t>vías</w:t>
      </w:r>
      <w:proofErr w:type="spellEnd"/>
      <w:r>
        <w:t xml:space="preserve"> e os 5 fios </w:t>
      </w:r>
      <w:r w:rsidR="003602FA">
        <w:t>separados</w:t>
      </w:r>
      <w:r>
        <w:t xml:space="preserve"> </w:t>
      </w:r>
      <w:r w:rsidR="00453A82">
        <w:t>(Amarelo</w:t>
      </w:r>
      <w:r>
        <w:t>, Verde, Vermelho, Preto e Malha)</w:t>
      </w:r>
      <w:r w:rsidR="005629E7">
        <w:t>.</w:t>
      </w:r>
    </w:p>
    <w:p w14:paraId="4754F81E" w14:textId="77777777" w:rsidR="005629E7" w:rsidRDefault="005629E7" w:rsidP="005629E7">
      <w:pPr>
        <w:pStyle w:val="PargrafodaLista"/>
      </w:pPr>
    </w:p>
    <w:p w14:paraId="21BF63ED" w14:textId="1C7FB08E" w:rsidR="002F1021" w:rsidRDefault="005629E7" w:rsidP="00261093">
      <w:pPr>
        <w:pStyle w:val="PargrafodaLista"/>
        <w:numPr>
          <w:ilvl w:val="0"/>
          <w:numId w:val="29"/>
        </w:numPr>
      </w:pPr>
      <w:r>
        <w:t>M</w:t>
      </w:r>
      <w:r w:rsidR="003602FA">
        <w:t>ontar os</w:t>
      </w:r>
      <w:r w:rsidR="002F1021">
        <w:t xml:space="preserve"> </w:t>
      </w:r>
      <w:r w:rsidR="00453A82">
        <w:t>terminais</w:t>
      </w:r>
      <w:r w:rsidR="002F1021">
        <w:t xml:space="preserve"> </w:t>
      </w:r>
      <w:r w:rsidR="00453A82">
        <w:t>Ilhós</w:t>
      </w:r>
      <w:r w:rsidR="002F1021">
        <w:t xml:space="preserve"> </w:t>
      </w:r>
      <w:r w:rsidR="003602FA">
        <w:t xml:space="preserve">na ponta </w:t>
      </w:r>
      <w:r w:rsidR="002F1021">
        <w:t>dos 5 fios.</w:t>
      </w:r>
    </w:p>
    <w:p w14:paraId="46694A72" w14:textId="77777777" w:rsidR="002F1021" w:rsidRDefault="002F1021" w:rsidP="002F1021">
      <w:pPr>
        <w:pStyle w:val="PargrafodaLista"/>
      </w:pPr>
    </w:p>
    <w:p w14:paraId="5059DEF7" w14:textId="77777777" w:rsidR="003602FA" w:rsidRDefault="002F1021" w:rsidP="002F1021">
      <w:pPr>
        <w:pStyle w:val="PargrafodaLista"/>
        <w:numPr>
          <w:ilvl w:val="0"/>
          <w:numId w:val="29"/>
        </w:numPr>
      </w:pPr>
      <w:r>
        <w:t xml:space="preserve">Montar os terminais do sensor no MD30 conforme Figura 3. </w:t>
      </w:r>
    </w:p>
    <w:p w14:paraId="22CB849F" w14:textId="77777777" w:rsidR="003602FA" w:rsidRDefault="003602FA" w:rsidP="003602FA">
      <w:pPr>
        <w:pStyle w:val="PargrafodaLista"/>
      </w:pPr>
    </w:p>
    <w:p w14:paraId="74AB87E6" w14:textId="43516D2A" w:rsidR="003602FA" w:rsidRDefault="002F1021" w:rsidP="003602FA">
      <w:pPr>
        <w:pStyle w:val="PargrafodaLista"/>
        <w:numPr>
          <w:ilvl w:val="1"/>
          <w:numId w:val="29"/>
        </w:numPr>
      </w:pPr>
      <w:r>
        <w:t>Cabo Amarelo</w:t>
      </w:r>
      <w:r w:rsidR="003602FA">
        <w:tab/>
        <w:t xml:space="preserve">→ pino </w:t>
      </w:r>
      <w:r w:rsidR="00453A82">
        <w:t>10 (</w:t>
      </w:r>
      <w:r w:rsidR="003602FA">
        <w:t>IA+)</w:t>
      </w:r>
    </w:p>
    <w:p w14:paraId="73896EF9" w14:textId="77777777" w:rsidR="003602FA" w:rsidRDefault="003602FA" w:rsidP="003602FA">
      <w:pPr>
        <w:pStyle w:val="PargrafodaLista"/>
        <w:numPr>
          <w:ilvl w:val="1"/>
          <w:numId w:val="29"/>
        </w:numPr>
      </w:pPr>
      <w:r>
        <w:t>Cabo Preto</w:t>
      </w:r>
      <w:r>
        <w:tab/>
        <w:t>→ pino 11 (IA-)</w:t>
      </w:r>
    </w:p>
    <w:p w14:paraId="7A73405D" w14:textId="77777777" w:rsidR="002F1021" w:rsidRDefault="003602FA" w:rsidP="003602FA">
      <w:pPr>
        <w:pStyle w:val="PargrafodaLista"/>
        <w:numPr>
          <w:ilvl w:val="1"/>
          <w:numId w:val="29"/>
        </w:numPr>
      </w:pPr>
      <w:r>
        <w:t>Cabo Malha</w:t>
      </w:r>
      <w:r>
        <w:tab/>
        <w:t>→ pino 12 (IA terra)</w:t>
      </w:r>
    </w:p>
    <w:p w14:paraId="32791E01" w14:textId="112D3650" w:rsidR="003602FA" w:rsidRDefault="003602FA" w:rsidP="003602FA">
      <w:pPr>
        <w:pStyle w:val="PargrafodaLista"/>
        <w:numPr>
          <w:ilvl w:val="1"/>
          <w:numId w:val="29"/>
        </w:numPr>
      </w:pPr>
      <w:r>
        <w:t>Cabo Verde</w:t>
      </w:r>
      <w:r>
        <w:tab/>
        <w:t xml:space="preserve">→ pino </w:t>
      </w:r>
      <w:r w:rsidR="00453A82">
        <w:t>13 (</w:t>
      </w:r>
      <w:r>
        <w:t>IB+)</w:t>
      </w:r>
    </w:p>
    <w:p w14:paraId="6B80EDB1" w14:textId="45BC089D" w:rsidR="003602FA" w:rsidRDefault="003602FA" w:rsidP="003602FA">
      <w:pPr>
        <w:pStyle w:val="PargrafodaLista"/>
        <w:numPr>
          <w:ilvl w:val="1"/>
          <w:numId w:val="29"/>
        </w:numPr>
      </w:pPr>
      <w:r>
        <w:t>Cabo Vermelho</w:t>
      </w:r>
      <w:r>
        <w:tab/>
        <w:t xml:space="preserve">→ pino </w:t>
      </w:r>
      <w:r w:rsidR="00453A82">
        <w:t>16 (</w:t>
      </w:r>
      <w:r>
        <w:t>IC+)</w:t>
      </w:r>
    </w:p>
    <w:p w14:paraId="4C2B9DA1" w14:textId="77777777" w:rsidR="002F1021" w:rsidRDefault="002F1021" w:rsidP="002F1021">
      <w:pPr>
        <w:pStyle w:val="PargrafodaLista"/>
      </w:pPr>
    </w:p>
    <w:p w14:paraId="404B0CEB" w14:textId="77777777" w:rsidR="002F1021" w:rsidRDefault="002F1021" w:rsidP="002F1021"/>
    <w:p w14:paraId="1A3B6EA3" w14:textId="77777777" w:rsidR="002F1021" w:rsidRDefault="002F1021" w:rsidP="002F1021"/>
    <w:p w14:paraId="75101FD4" w14:textId="77777777" w:rsidR="002F1021" w:rsidRDefault="003602FA" w:rsidP="002F1021">
      <w:pPr>
        <w:keepNext/>
        <w:jc w:val="center"/>
      </w:pPr>
      <w:r>
        <w:rPr>
          <w:noProof/>
          <w:lang w:eastAsia="pt-BR"/>
        </w:rPr>
        <w:t xml:space="preserve"> </w:t>
      </w:r>
      <w:r w:rsidR="002F1021">
        <w:rPr>
          <w:noProof/>
          <w:lang w:eastAsia="pt-BR"/>
        </w:rPr>
        <w:drawing>
          <wp:inline distT="0" distB="0" distL="0" distR="0" wp14:anchorId="57A35763" wp14:editId="305C4602">
            <wp:extent cx="3574930" cy="336232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9-25 at 08.35.30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5" r="20930" b="11386"/>
                    <a:stretch/>
                  </pic:blipFill>
                  <pic:spPr bwMode="auto">
                    <a:xfrm>
                      <a:off x="0" y="0"/>
                      <a:ext cx="3582742" cy="336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20633" w14:textId="77777777" w:rsidR="002F1021" w:rsidRPr="00E51377" w:rsidRDefault="002F1021" w:rsidP="002F1021">
      <w:pPr>
        <w:pStyle w:val="Legenda"/>
        <w:jc w:val="center"/>
      </w:pPr>
      <w:r>
        <w:t xml:space="preserve">Figura </w:t>
      </w:r>
      <w:r w:rsidR="00453A82">
        <w:fldChar w:fldCharType="begin"/>
      </w:r>
      <w:r w:rsidR="00453A82">
        <w:instrText xml:space="preserve"> SEQ Figura \* ARABIC </w:instrText>
      </w:r>
      <w:r w:rsidR="00453A82">
        <w:fldChar w:fldCharType="separate"/>
      </w:r>
      <w:r>
        <w:rPr>
          <w:noProof/>
        </w:rPr>
        <w:t>3</w:t>
      </w:r>
      <w:r w:rsidR="00453A82">
        <w:rPr>
          <w:noProof/>
        </w:rPr>
        <w:fldChar w:fldCharType="end"/>
      </w:r>
      <w:r>
        <w:t xml:space="preserve"> - Montagem do Sensor no MD30</w:t>
      </w:r>
    </w:p>
    <w:sectPr w:rsidR="002F1021" w:rsidRPr="00E51377" w:rsidSect="00EF5C5A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567" w:right="1134" w:bottom="567" w:left="1134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FC3B3" w14:textId="77777777" w:rsidR="00C94361" w:rsidRDefault="00C94361">
      <w:r>
        <w:separator/>
      </w:r>
    </w:p>
  </w:endnote>
  <w:endnote w:type="continuationSeparator" w:id="0">
    <w:p w14:paraId="6DACA74C" w14:textId="77777777" w:rsidR="00C94361" w:rsidRDefault="00C9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8D62" w14:textId="77777777" w:rsidR="00E74C92" w:rsidRDefault="00E74C92">
    <w:pPr>
      <w:pStyle w:val="Rodap"/>
    </w:pPr>
  </w:p>
  <w:p w14:paraId="3F16E9DA" w14:textId="77777777" w:rsidR="00E74C92" w:rsidRDefault="00E74C92">
    <w:pPr>
      <w:pStyle w:val="Rodap"/>
    </w:pPr>
  </w:p>
  <w:p w14:paraId="6D1636B2" w14:textId="77777777" w:rsidR="00E74C92" w:rsidRDefault="00E74C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69AC8" w14:textId="77777777" w:rsidR="00C94361" w:rsidRDefault="00C94361">
      <w:r>
        <w:separator/>
      </w:r>
    </w:p>
  </w:footnote>
  <w:footnote w:type="continuationSeparator" w:id="0">
    <w:p w14:paraId="5F2194A5" w14:textId="77777777" w:rsidR="00C94361" w:rsidRDefault="00C94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:rsidRPr="000A7D31" w14:paraId="18617F68" w14:textId="77777777">
      <w:trPr>
        <w:trHeight w:val="532"/>
      </w:trPr>
      <w:tc>
        <w:tcPr>
          <w:tcW w:w="2197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3E4676BA" w14:textId="77777777" w:rsidR="00E74C92" w:rsidRDefault="00E74C92">
          <w:pPr>
            <w:pStyle w:val="Cabealho"/>
            <w:snapToGrid w:val="0"/>
            <w:ind w:right="360"/>
            <w:rPr>
              <w:rFonts w:ascii="Arial" w:hAnsi="Arial"/>
              <w:noProof/>
            </w:rPr>
          </w:pPr>
        </w:p>
        <w:p w14:paraId="30459324" w14:textId="77777777" w:rsidR="00E74C92" w:rsidRDefault="00E74C92">
          <w:pPr>
            <w:rPr>
              <w:rFonts w:ascii="Arial" w:hAnsi="Arial"/>
            </w:rPr>
          </w:pPr>
          <w:r>
            <w:rPr>
              <w:rFonts w:ascii="Arial" w:hAnsi="Arial"/>
              <w:noProof/>
              <w:lang w:eastAsia="pt-BR"/>
            </w:rPr>
            <w:drawing>
              <wp:inline distT="0" distB="0" distL="0" distR="0" wp14:anchorId="0741E7EB" wp14:editId="066AD64D">
                <wp:extent cx="1294765" cy="278130"/>
                <wp:effectExtent l="0" t="0" r="63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2A902F" w14:textId="77777777" w:rsidR="00E74C92" w:rsidRDefault="00E74C92">
          <w:pPr>
            <w:pStyle w:val="Cabealho"/>
            <w:ind w:right="360"/>
            <w:rPr>
              <w:rFonts w:ascii="Arial" w:hAnsi="Arial"/>
            </w:rPr>
          </w:pPr>
        </w:p>
      </w:tc>
      <w:tc>
        <w:tcPr>
          <w:tcW w:w="6378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13EA5F8D" w14:textId="77777777" w:rsidR="00D47504" w:rsidRDefault="00D47504" w:rsidP="00D47504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</w:p>
        <w:p w14:paraId="21605D18" w14:textId="77777777" w:rsidR="00D47504" w:rsidRPr="005E3880" w:rsidRDefault="005E3880" w:rsidP="00157900">
          <w:pPr>
            <w:pStyle w:val="Cabealho"/>
            <w:snapToGrid w:val="0"/>
            <w:jc w:val="center"/>
            <w:rPr>
              <w:rFonts w:ascii="Arial" w:hAnsi="Arial"/>
              <w:b/>
              <w:sz w:val="24"/>
            </w:rPr>
          </w:pPr>
          <w:r w:rsidRPr="005E3880">
            <w:rPr>
              <w:rFonts w:ascii="Arial" w:hAnsi="Arial"/>
              <w:b/>
              <w:sz w:val="24"/>
            </w:rPr>
            <w:t xml:space="preserve">MD30 com </w:t>
          </w:r>
          <w:r w:rsidR="00157900">
            <w:rPr>
              <w:rFonts w:ascii="Arial" w:hAnsi="Arial"/>
              <w:b/>
              <w:sz w:val="24"/>
            </w:rPr>
            <w:t>toróide</w:t>
          </w:r>
          <w:r w:rsidRPr="005E3880">
            <w:rPr>
              <w:rFonts w:ascii="Arial" w:hAnsi="Arial"/>
              <w:b/>
              <w:sz w:val="24"/>
            </w:rPr>
            <w:t xml:space="preserve"> </w:t>
          </w:r>
          <w:r w:rsidR="0003019E">
            <w:rPr>
              <w:rFonts w:ascii="Arial" w:hAnsi="Arial"/>
              <w:b/>
              <w:sz w:val="24"/>
            </w:rPr>
            <w:t>trifásico TA7261</w:t>
          </w:r>
        </w:p>
      </w:tc>
      <w:tc>
        <w:tcPr>
          <w:tcW w:w="1233" w:type="dxa"/>
          <w:tc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08E03664" w14:textId="77777777" w:rsidR="00E74C92" w:rsidRPr="005E3880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</w:rPr>
          </w:pPr>
        </w:p>
        <w:p w14:paraId="1C93578C" w14:textId="77777777" w:rsidR="00E74C92" w:rsidRPr="005E3880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</w:rPr>
          </w:pPr>
        </w:p>
        <w:p w14:paraId="5B9258B2" w14:textId="77777777" w:rsidR="00E74C92" w:rsidRPr="005E3880" w:rsidRDefault="00E74C92">
          <w:pPr>
            <w:pStyle w:val="Cabealho"/>
            <w:jc w:val="center"/>
            <w:rPr>
              <w:rFonts w:ascii="Arial" w:hAnsi="Arial"/>
              <w:sz w:val="16"/>
            </w:rPr>
          </w:pPr>
        </w:p>
      </w:tc>
    </w:tr>
  </w:tbl>
  <w:p w14:paraId="6F616AFB" w14:textId="77777777" w:rsidR="00E74C92" w:rsidRPr="005E3880" w:rsidRDefault="00E74C92">
    <w:pPr>
      <w:pStyle w:val="Cabealho"/>
      <w:rPr>
        <w:sz w:val="2"/>
      </w:rPr>
    </w:pPr>
  </w:p>
  <w:tbl>
    <w:tblPr>
      <w:tblW w:w="9808" w:type="dxa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14:paraId="787F5499" w14:textId="77777777" w:rsidTr="00425A1D">
      <w:tc>
        <w:tcPr>
          <w:tcW w:w="2197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075213DA" w14:textId="77777777" w:rsidR="00E74C92" w:rsidRPr="00EE3143" w:rsidRDefault="00E74C92">
          <w:pPr>
            <w:snapToGrid w:val="0"/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0" distR="0" simplePos="0" relativeHeight="251657728" behindDoc="0" locked="0" layoutInCell="0" allowOverlap="1" wp14:anchorId="4BABF6BA" wp14:editId="1F252499">
                    <wp:simplePos x="0" y="0"/>
                    <wp:positionH relativeFrom="column">
                      <wp:posOffset>5442585</wp:posOffset>
                    </wp:positionH>
                    <wp:positionV relativeFrom="paragraph">
                      <wp:posOffset>60960</wp:posOffset>
                    </wp:positionV>
                    <wp:extent cx="542925" cy="365760"/>
                    <wp:effectExtent l="0" t="0" r="0" b="0"/>
                    <wp:wrapSquare wrapText="largest"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2925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4CD91A" w14:textId="77777777" w:rsidR="00E74C92" w:rsidRDefault="00E74C92">
                                <w:pPr>
                                  <w:pStyle w:val="Cabealho"/>
                                  <w:rPr>
                                    <w:rStyle w:val="Nmerodepgina"/>
                                    <w:sz w:val="16"/>
                                  </w:rPr>
                                </w:pPr>
                              </w:p>
                              <w:p w14:paraId="69319A20" w14:textId="77777777" w:rsidR="00E74C92" w:rsidRDefault="00E74C92">
                                <w:pPr>
                                  <w:pStyle w:val="Cabealho"/>
                                  <w:rPr>
                                    <w:rStyle w:val="Nmerodepgina"/>
                                    <w:sz w:val="16"/>
                                  </w:rPr>
                                </w:pPr>
                                <w:r>
                                  <w:rPr>
                                    <w:rStyle w:val="Nmerodepgina"/>
                                    <w:sz w:val="16"/>
                                  </w:rPr>
                                  <w:t xml:space="preserve">  </w:t>
                                </w:r>
                              </w:p>
                              <w:p w14:paraId="2EF2BC1B" w14:textId="77777777" w:rsidR="00E74C92" w:rsidRPr="000F1FCF" w:rsidRDefault="00E74C92">
                                <w:pPr>
                                  <w:pStyle w:val="Cabealho"/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Style w:val="Nmerodepgina"/>
                                    <w:sz w:val="16"/>
                                  </w:rPr>
                                  <w:t xml:space="preserve">         </w: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begin"/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instrText xml:space="preserve"> PAGE </w:instrTex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separate"/>
                                </w:r>
                                <w:r w:rsidR="00157900">
                                  <w:rPr>
                                    <w:rStyle w:val="Nmerodepgina"/>
                                    <w:rFonts w:ascii="Arial" w:hAnsi="Arial" w:cs="Arial"/>
                                    <w:noProof/>
                                    <w:sz w:val="16"/>
                                  </w:rPr>
                                  <w:t>4</w: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end"/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t xml:space="preserve"> /</w: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begin"/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instrText xml:space="preserve"> NUMPAGES   \* MERGEFORMAT </w:instrTex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separate"/>
                                </w:r>
                                <w:r w:rsidR="00157900">
                                  <w:rPr>
                                    <w:rStyle w:val="Nmerodepgina"/>
                                    <w:rFonts w:ascii="Arial" w:hAnsi="Arial" w:cs="Arial"/>
                                    <w:noProof/>
                                    <w:sz w:val="16"/>
                                  </w:rPr>
                                  <w:t>5</w:t>
                                </w:r>
                                <w:r w:rsidRPr="000F1FCF">
                                  <w:rPr>
                                    <w:rStyle w:val="Nmerodepgina"/>
                                    <w:rFonts w:ascii="Arial" w:hAnsi="Arial" w:cs="Arial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312722AA" w14:textId="77777777" w:rsidR="00E74C92" w:rsidRDefault="00E74C92">
                                <w:pPr>
                                  <w:pStyle w:val="Cabealho"/>
                                  <w:rPr>
                                    <w:rStyle w:val="Nmerodepgina"/>
                                    <w:rFonts w:ascii="Arial" w:hAnsi="Arial"/>
                                    <w:sz w:val="16"/>
                                  </w:rPr>
                                </w:pPr>
                              </w:p>
                              <w:p w14:paraId="456998D7" w14:textId="77777777" w:rsidR="00E74C92" w:rsidRDefault="00E74C92">
                                <w:pPr>
                                  <w:pStyle w:val="Cabealho"/>
                                  <w:rPr>
                                    <w:rStyle w:val="Nmerodepgina"/>
                                    <w:rFonts w:ascii="Arial" w:hAnsi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21C4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0;text-align:left;margin-left:428.55pt;margin-top:4.8pt;width:42.75pt;height:28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" o:allowincell="f" stroked="f">
                    <v:fill opacity="0"/>
                    <v:textbox inset="0,0,0,0">
                      <w:txbxContent>
                        <w:p w:rsidR="00E74C92" w:rsidRDefault="00E74C92">
                          <w:pPr>
                            <w:pStyle w:val="Cabealho"/>
                            <w:rPr>
                              <w:rStyle w:val="Nmerodepgina"/>
                              <w:sz w:val="16"/>
                            </w:rPr>
                          </w:pPr>
                        </w:p>
                        <w:p w:rsidR="00E74C92" w:rsidRDefault="00E74C92">
                          <w:pPr>
                            <w:pStyle w:val="Cabealho"/>
                            <w:rPr>
                              <w:rStyle w:val="Nmerodepgina"/>
                              <w:sz w:val="16"/>
                            </w:rPr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t xml:space="preserve">  </w:t>
                          </w:r>
                        </w:p>
                        <w:p w:rsidR="00E74C92" w:rsidRPr="000F1FCF" w:rsidRDefault="00E74C92">
                          <w:pPr>
                            <w:pStyle w:val="Cabealho"/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t xml:space="preserve">         </w: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instrText xml:space="preserve"> PAGE </w:instrTex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157900">
                            <w:rPr>
                              <w:rStyle w:val="Nmerodepgina"/>
                              <w:rFonts w:ascii="Arial" w:hAnsi="Arial" w:cs="Arial"/>
                              <w:noProof/>
                              <w:sz w:val="16"/>
                            </w:rPr>
                            <w:t>4</w: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t xml:space="preserve"> /</w: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instrText xml:space="preserve"> NUMPAGES   \* MERGEFORMAT </w:instrTex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157900">
                            <w:rPr>
                              <w:rStyle w:val="Nmerodepgina"/>
                              <w:rFonts w:ascii="Arial" w:hAnsi="Arial" w:cs="Arial"/>
                              <w:noProof/>
                              <w:sz w:val="16"/>
                            </w:rPr>
                            <w:t>5</w:t>
                          </w:r>
                          <w:r w:rsidRPr="000F1FCF">
                            <w:rPr>
                              <w:rStyle w:val="Nmerodepgina"/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  <w:p w:rsidR="00E74C92" w:rsidRDefault="00E74C92">
                          <w:pPr>
                            <w:pStyle w:val="Cabealho"/>
                            <w:rPr>
                              <w:rStyle w:val="Nmerodepgina"/>
                              <w:rFonts w:ascii="Arial" w:hAnsi="Arial"/>
                              <w:sz w:val="16"/>
                            </w:rPr>
                          </w:pPr>
                        </w:p>
                        <w:p w:rsidR="00E74C92" w:rsidRDefault="00E74C92">
                          <w:pPr>
                            <w:pStyle w:val="Cabealho"/>
                            <w:rPr>
                              <w:rStyle w:val="Nmerodepgina"/>
                              <w:rFonts w:ascii="Arial" w:hAnsi="Arial"/>
                              <w:sz w:val="16"/>
                            </w:rPr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EE3143">
            <w:rPr>
              <w:rFonts w:ascii="Arial" w:hAnsi="Arial"/>
              <w:b/>
              <w:sz w:val="16"/>
            </w:rPr>
            <w:t xml:space="preserve">ISO </w:t>
          </w:r>
          <w:r w:rsidR="0003019E">
            <w:rPr>
              <w:rFonts w:ascii="Arial" w:hAnsi="Arial"/>
              <w:b/>
              <w:sz w:val="16"/>
            </w:rPr>
            <w:t>9001</w:t>
          </w:r>
          <w:r w:rsidRPr="00EE3143">
            <w:rPr>
              <w:rFonts w:ascii="Arial" w:hAnsi="Arial"/>
              <w:b/>
              <w:sz w:val="16"/>
            </w:rPr>
            <w:t>/</w:t>
          </w:r>
          <w:r w:rsidR="0003019E">
            <w:rPr>
              <w:rFonts w:ascii="Arial" w:hAnsi="Arial"/>
              <w:b/>
              <w:sz w:val="16"/>
            </w:rPr>
            <w:t>20</w:t>
          </w:r>
        </w:p>
        <w:p w14:paraId="72D03EA0" w14:textId="77777777" w:rsidR="00E74C92" w:rsidRDefault="00E74C92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Revisão: A</w:t>
          </w:r>
        </w:p>
        <w:p w14:paraId="39FF7550" w14:textId="77777777" w:rsidR="00E74C92" w:rsidRDefault="00E74C92" w:rsidP="0003019E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Data: </w:t>
          </w:r>
          <w:r>
            <w:rPr>
              <w:rFonts w:ascii="Arial" w:hAnsi="Arial"/>
              <w:b/>
              <w:sz w:val="16"/>
            </w:rPr>
            <w:fldChar w:fldCharType="begin"/>
          </w:r>
          <w:r>
            <w:rPr>
              <w:rFonts w:ascii="Arial" w:hAnsi="Arial"/>
              <w:b/>
              <w:sz w:val="16"/>
            </w:rPr>
            <w:instrText xml:space="preserve"> SAVEDATE  \@ "dd/MM/yyyy"  \* MERGEFORMAT </w:instrText>
          </w:r>
          <w:r>
            <w:rPr>
              <w:rFonts w:ascii="Arial" w:hAnsi="Arial"/>
              <w:b/>
              <w:sz w:val="16"/>
            </w:rPr>
            <w:fldChar w:fldCharType="separate"/>
          </w:r>
          <w:r w:rsidR="00453A82">
            <w:rPr>
              <w:rFonts w:ascii="Arial" w:hAnsi="Arial"/>
              <w:b/>
              <w:noProof/>
              <w:sz w:val="16"/>
            </w:rPr>
            <w:t>25/09/2020</w:t>
          </w:r>
          <w:r>
            <w:rPr>
              <w:rFonts w:ascii="Arial" w:hAnsi="Arial"/>
              <w:b/>
              <w:sz w:val="16"/>
            </w:rPr>
            <w:fldChar w:fldCharType="end"/>
          </w:r>
          <w:r w:rsidR="0003019E">
            <w:rPr>
              <w:rFonts w:ascii="Arial" w:hAnsi="Arial"/>
              <w:b/>
              <w:sz w:val="16"/>
            </w:rPr>
            <w:t>20</w:t>
          </w:r>
        </w:p>
      </w:tc>
      <w:tc>
        <w:tcPr>
          <w:tcW w:w="6378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18445B33" w14:textId="77777777" w:rsidR="00E74C92" w:rsidRDefault="005E3880" w:rsidP="002B6324">
          <w:pPr>
            <w:pStyle w:val="Cabealho"/>
            <w:snapToGrid w:val="0"/>
            <w:jc w:val="center"/>
            <w:rPr>
              <w:rFonts w:ascii="Arial" w:hAnsi="Arial"/>
              <w:b/>
              <w:sz w:val="26"/>
            </w:rPr>
          </w:pPr>
          <w:r>
            <w:rPr>
              <w:rFonts w:ascii="Arial" w:hAnsi="Arial"/>
              <w:b/>
              <w:sz w:val="26"/>
            </w:rPr>
            <w:t>Montagem</w:t>
          </w:r>
        </w:p>
        <w:p w14:paraId="116B84E7" w14:textId="77777777" w:rsidR="00E74C92" w:rsidRDefault="00E74C92">
          <w:pPr>
            <w:pStyle w:val="Cabealho"/>
            <w:jc w:val="center"/>
            <w:rPr>
              <w:rFonts w:ascii="Arial" w:hAnsi="Arial"/>
              <w:b/>
            </w:rPr>
          </w:pPr>
        </w:p>
        <w:p w14:paraId="64D64F6F" w14:textId="77777777" w:rsidR="00E74C92" w:rsidRDefault="00E74C92" w:rsidP="00A074F2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Atividade: P&amp;D</w:t>
          </w:r>
        </w:p>
      </w:tc>
      <w:tc>
        <w:tcPr>
          <w:tcW w:w="1233" w:type="dxa"/>
          <w:tcBorders>
            <w:top w:val="single" w:sz="4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0CB23409" w14:textId="77777777" w:rsidR="00E74C92" w:rsidRDefault="00E74C92">
          <w:pPr>
            <w:snapToGrid w:val="0"/>
            <w:jc w:val="center"/>
            <w:rPr>
              <w:rFonts w:ascii="Arial" w:hAnsi="Arial"/>
              <w:sz w:val="16"/>
            </w:rPr>
          </w:pPr>
        </w:p>
        <w:p w14:paraId="2B830786" w14:textId="77777777" w:rsidR="00E74C92" w:rsidRDefault="00E74C92">
          <w:pPr>
            <w:snapToGrid w:val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Página:</w:t>
          </w:r>
        </w:p>
        <w:p w14:paraId="5CC479BE" w14:textId="77777777" w:rsidR="00E74C92" w:rsidRDefault="00E74C92">
          <w:pPr>
            <w:pStyle w:val="Cabealho"/>
            <w:rPr>
              <w:rFonts w:ascii="Arial" w:hAnsi="Arial"/>
            </w:rPr>
          </w:pPr>
        </w:p>
      </w:tc>
    </w:tr>
  </w:tbl>
  <w:p w14:paraId="47DD64F9" w14:textId="77777777" w:rsidR="00E74C92" w:rsidRDefault="00E74C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0F2A6E79"/>
    <w:multiLevelType w:val="hybridMultilevel"/>
    <w:tmpl w:val="CB9A601E"/>
    <w:lvl w:ilvl="0" w:tplc="04160011">
      <w:start w:val="1"/>
      <w:numFmt w:val="decimal"/>
      <w:lvlText w:val="%1)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272410D"/>
    <w:multiLevelType w:val="hybridMultilevel"/>
    <w:tmpl w:val="940C2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A13"/>
    <w:multiLevelType w:val="hybridMultilevel"/>
    <w:tmpl w:val="B9269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0699E"/>
    <w:multiLevelType w:val="hybridMultilevel"/>
    <w:tmpl w:val="2C5AD3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75F93"/>
    <w:multiLevelType w:val="hybridMultilevel"/>
    <w:tmpl w:val="9536DA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1C8E"/>
    <w:multiLevelType w:val="hybridMultilevel"/>
    <w:tmpl w:val="43CA2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44D86"/>
    <w:multiLevelType w:val="hybridMultilevel"/>
    <w:tmpl w:val="EEAE1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F044E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5580D"/>
    <w:multiLevelType w:val="hybridMultilevel"/>
    <w:tmpl w:val="9A8A387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058A9"/>
    <w:multiLevelType w:val="multilevel"/>
    <w:tmpl w:val="37EA7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2E05349F"/>
    <w:multiLevelType w:val="hybridMultilevel"/>
    <w:tmpl w:val="890E8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4A1"/>
    <w:multiLevelType w:val="hybridMultilevel"/>
    <w:tmpl w:val="6A6878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3011E6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C757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0623503"/>
    <w:multiLevelType w:val="hybridMultilevel"/>
    <w:tmpl w:val="458A1746"/>
    <w:lvl w:ilvl="0" w:tplc="870E847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41D728F7"/>
    <w:multiLevelType w:val="hybridMultilevel"/>
    <w:tmpl w:val="D1A8D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C5D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F052C1"/>
    <w:multiLevelType w:val="hybridMultilevel"/>
    <w:tmpl w:val="A752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57B9B"/>
    <w:multiLevelType w:val="hybridMultilevel"/>
    <w:tmpl w:val="96CC7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5744"/>
    <w:multiLevelType w:val="hybridMultilevel"/>
    <w:tmpl w:val="D2D60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70B50"/>
    <w:multiLevelType w:val="hybridMultilevel"/>
    <w:tmpl w:val="9F981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03D9F"/>
    <w:multiLevelType w:val="hybridMultilevel"/>
    <w:tmpl w:val="1C401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44DFC"/>
    <w:multiLevelType w:val="hybridMultilevel"/>
    <w:tmpl w:val="E9D4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F0CCA"/>
    <w:multiLevelType w:val="hybridMultilevel"/>
    <w:tmpl w:val="3528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66855"/>
    <w:multiLevelType w:val="hybridMultilevel"/>
    <w:tmpl w:val="85AC879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4206D3"/>
    <w:multiLevelType w:val="hybridMultilevel"/>
    <w:tmpl w:val="E272B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7623A"/>
    <w:multiLevelType w:val="hybridMultilevel"/>
    <w:tmpl w:val="D9EE083E"/>
    <w:lvl w:ilvl="0" w:tplc="870E847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7CF81253"/>
    <w:multiLevelType w:val="hybridMultilevel"/>
    <w:tmpl w:val="F26A80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76978"/>
    <w:multiLevelType w:val="hybridMultilevel"/>
    <w:tmpl w:val="A4C80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5"/>
  </w:num>
  <w:num w:numId="4">
    <w:abstractNumId w:val="22"/>
  </w:num>
  <w:num w:numId="5">
    <w:abstractNumId w:val="27"/>
  </w:num>
  <w:num w:numId="6">
    <w:abstractNumId w:val="7"/>
  </w:num>
  <w:num w:numId="7">
    <w:abstractNumId w:val="21"/>
  </w:num>
  <w:num w:numId="8">
    <w:abstractNumId w:val="8"/>
  </w:num>
  <w:num w:numId="9">
    <w:abstractNumId w:val="17"/>
  </w:num>
  <w:num w:numId="10">
    <w:abstractNumId w:val="12"/>
  </w:num>
  <w:num w:numId="11">
    <w:abstractNumId w:val="30"/>
  </w:num>
  <w:num w:numId="12">
    <w:abstractNumId w:val="24"/>
  </w:num>
  <w:num w:numId="13">
    <w:abstractNumId w:val="14"/>
  </w:num>
  <w:num w:numId="14">
    <w:abstractNumId w:val="9"/>
  </w:num>
  <w:num w:numId="15">
    <w:abstractNumId w:val="25"/>
  </w:num>
  <w:num w:numId="16">
    <w:abstractNumId w:val="4"/>
  </w:num>
  <w:num w:numId="17">
    <w:abstractNumId w:val="13"/>
  </w:num>
  <w:num w:numId="18">
    <w:abstractNumId w:val="20"/>
  </w:num>
  <w:num w:numId="19">
    <w:abstractNumId w:val="19"/>
  </w:num>
  <w:num w:numId="20">
    <w:abstractNumId w:val="3"/>
  </w:num>
  <w:num w:numId="21">
    <w:abstractNumId w:val="23"/>
  </w:num>
  <w:num w:numId="22">
    <w:abstractNumId w:val="18"/>
  </w:num>
  <w:num w:numId="23">
    <w:abstractNumId w:val="6"/>
  </w:num>
  <w:num w:numId="24">
    <w:abstractNumId w:val="28"/>
  </w:num>
  <w:num w:numId="25">
    <w:abstractNumId w:val="16"/>
  </w:num>
  <w:num w:numId="26">
    <w:abstractNumId w:val="11"/>
  </w:num>
  <w:num w:numId="27">
    <w:abstractNumId w:val="10"/>
  </w:num>
  <w:num w:numId="28">
    <w:abstractNumId w:val="2"/>
  </w:num>
  <w:num w:numId="29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04"/>
    <w:rsid w:val="0002561D"/>
    <w:rsid w:val="00027B6D"/>
    <w:rsid w:val="0003019E"/>
    <w:rsid w:val="000306F6"/>
    <w:rsid w:val="00047654"/>
    <w:rsid w:val="000662AE"/>
    <w:rsid w:val="00074E46"/>
    <w:rsid w:val="000800F5"/>
    <w:rsid w:val="000804BA"/>
    <w:rsid w:val="000821B7"/>
    <w:rsid w:val="00097D92"/>
    <w:rsid w:val="000A7D31"/>
    <w:rsid w:val="000B357E"/>
    <w:rsid w:val="000B5861"/>
    <w:rsid w:val="000C68BC"/>
    <w:rsid w:val="000C6C55"/>
    <w:rsid w:val="000C7571"/>
    <w:rsid w:val="000D19B8"/>
    <w:rsid w:val="000D6980"/>
    <w:rsid w:val="000E256B"/>
    <w:rsid w:val="000E407A"/>
    <w:rsid w:val="000F1FCF"/>
    <w:rsid w:val="00104170"/>
    <w:rsid w:val="00113F13"/>
    <w:rsid w:val="00115016"/>
    <w:rsid w:val="0012219B"/>
    <w:rsid w:val="00126C6F"/>
    <w:rsid w:val="00127D8D"/>
    <w:rsid w:val="00132832"/>
    <w:rsid w:val="00137339"/>
    <w:rsid w:val="001521C3"/>
    <w:rsid w:val="00157314"/>
    <w:rsid w:val="00157900"/>
    <w:rsid w:val="00162947"/>
    <w:rsid w:val="00186873"/>
    <w:rsid w:val="0019367E"/>
    <w:rsid w:val="001C35DE"/>
    <w:rsid w:val="001D269D"/>
    <w:rsid w:val="00203849"/>
    <w:rsid w:val="0020714E"/>
    <w:rsid w:val="00207855"/>
    <w:rsid w:val="00212937"/>
    <w:rsid w:val="00223DC9"/>
    <w:rsid w:val="00223E01"/>
    <w:rsid w:val="00227836"/>
    <w:rsid w:val="00255062"/>
    <w:rsid w:val="00262339"/>
    <w:rsid w:val="00264815"/>
    <w:rsid w:val="00267C5B"/>
    <w:rsid w:val="00286E03"/>
    <w:rsid w:val="002933B2"/>
    <w:rsid w:val="002954B2"/>
    <w:rsid w:val="0029706E"/>
    <w:rsid w:val="002A4C8E"/>
    <w:rsid w:val="002B49F2"/>
    <w:rsid w:val="002B6324"/>
    <w:rsid w:val="002B7BCA"/>
    <w:rsid w:val="002B7E67"/>
    <w:rsid w:val="002C1D30"/>
    <w:rsid w:val="002D0134"/>
    <w:rsid w:val="002D10E4"/>
    <w:rsid w:val="002E10B5"/>
    <w:rsid w:val="002E1E27"/>
    <w:rsid w:val="002E62A9"/>
    <w:rsid w:val="002F1021"/>
    <w:rsid w:val="002F145A"/>
    <w:rsid w:val="00325CCA"/>
    <w:rsid w:val="003333E3"/>
    <w:rsid w:val="00346054"/>
    <w:rsid w:val="003602FA"/>
    <w:rsid w:val="003663B7"/>
    <w:rsid w:val="00377E0B"/>
    <w:rsid w:val="00380877"/>
    <w:rsid w:val="00384491"/>
    <w:rsid w:val="00385316"/>
    <w:rsid w:val="00391DFC"/>
    <w:rsid w:val="003B05CD"/>
    <w:rsid w:val="003B3E30"/>
    <w:rsid w:val="003B5203"/>
    <w:rsid w:val="003B5FAE"/>
    <w:rsid w:val="003C150B"/>
    <w:rsid w:val="003C53B1"/>
    <w:rsid w:val="003D1583"/>
    <w:rsid w:val="003D38C0"/>
    <w:rsid w:val="003E0C63"/>
    <w:rsid w:val="00411EAB"/>
    <w:rsid w:val="00413B7A"/>
    <w:rsid w:val="004200B4"/>
    <w:rsid w:val="00422754"/>
    <w:rsid w:val="00425421"/>
    <w:rsid w:val="00425A1D"/>
    <w:rsid w:val="004355FB"/>
    <w:rsid w:val="00443326"/>
    <w:rsid w:val="00453A82"/>
    <w:rsid w:val="0045613C"/>
    <w:rsid w:val="004561DD"/>
    <w:rsid w:val="00480FAC"/>
    <w:rsid w:val="00487249"/>
    <w:rsid w:val="00492BA3"/>
    <w:rsid w:val="00494CF5"/>
    <w:rsid w:val="004A08EB"/>
    <w:rsid w:val="004A6DC6"/>
    <w:rsid w:val="004B32D5"/>
    <w:rsid w:val="004B59C1"/>
    <w:rsid w:val="004C013A"/>
    <w:rsid w:val="004C1CBE"/>
    <w:rsid w:val="004C2205"/>
    <w:rsid w:val="004E1A1E"/>
    <w:rsid w:val="004F44A3"/>
    <w:rsid w:val="004F6B92"/>
    <w:rsid w:val="004F6EFF"/>
    <w:rsid w:val="00513547"/>
    <w:rsid w:val="00520ABE"/>
    <w:rsid w:val="005263F4"/>
    <w:rsid w:val="00536B54"/>
    <w:rsid w:val="00541566"/>
    <w:rsid w:val="00555FC7"/>
    <w:rsid w:val="005629E7"/>
    <w:rsid w:val="00565CA4"/>
    <w:rsid w:val="00565F08"/>
    <w:rsid w:val="005677CA"/>
    <w:rsid w:val="00570960"/>
    <w:rsid w:val="005825C2"/>
    <w:rsid w:val="00586EB5"/>
    <w:rsid w:val="00592BE6"/>
    <w:rsid w:val="00594D2D"/>
    <w:rsid w:val="005951C8"/>
    <w:rsid w:val="005A0EA8"/>
    <w:rsid w:val="005B7875"/>
    <w:rsid w:val="005C4952"/>
    <w:rsid w:val="005C6BFF"/>
    <w:rsid w:val="005D27D1"/>
    <w:rsid w:val="005E3880"/>
    <w:rsid w:val="005E621D"/>
    <w:rsid w:val="005F24FD"/>
    <w:rsid w:val="005F2572"/>
    <w:rsid w:val="00605F55"/>
    <w:rsid w:val="00607034"/>
    <w:rsid w:val="00611D33"/>
    <w:rsid w:val="00614C16"/>
    <w:rsid w:val="00621F78"/>
    <w:rsid w:val="006241FE"/>
    <w:rsid w:val="00624270"/>
    <w:rsid w:val="00646A7D"/>
    <w:rsid w:val="006500AA"/>
    <w:rsid w:val="00650143"/>
    <w:rsid w:val="00657B81"/>
    <w:rsid w:val="00660381"/>
    <w:rsid w:val="00660479"/>
    <w:rsid w:val="00661D9C"/>
    <w:rsid w:val="006647A7"/>
    <w:rsid w:val="00664851"/>
    <w:rsid w:val="00666BAD"/>
    <w:rsid w:val="00671C45"/>
    <w:rsid w:val="00673D3F"/>
    <w:rsid w:val="00677402"/>
    <w:rsid w:val="00677D09"/>
    <w:rsid w:val="00681D14"/>
    <w:rsid w:val="00690B49"/>
    <w:rsid w:val="00690B93"/>
    <w:rsid w:val="00695825"/>
    <w:rsid w:val="00695BCC"/>
    <w:rsid w:val="006A0918"/>
    <w:rsid w:val="006A786A"/>
    <w:rsid w:val="006B57AB"/>
    <w:rsid w:val="006B616F"/>
    <w:rsid w:val="006B70B9"/>
    <w:rsid w:val="006B7AF0"/>
    <w:rsid w:val="006C2001"/>
    <w:rsid w:val="006C6065"/>
    <w:rsid w:val="006D1B69"/>
    <w:rsid w:val="006D29E1"/>
    <w:rsid w:val="006D754B"/>
    <w:rsid w:val="006D7AB2"/>
    <w:rsid w:val="006E2D49"/>
    <w:rsid w:val="006E330D"/>
    <w:rsid w:val="006E657C"/>
    <w:rsid w:val="006F1E16"/>
    <w:rsid w:val="006F461D"/>
    <w:rsid w:val="00701F0A"/>
    <w:rsid w:val="007027C7"/>
    <w:rsid w:val="00722EB8"/>
    <w:rsid w:val="00733E6F"/>
    <w:rsid w:val="0074073D"/>
    <w:rsid w:val="007542C0"/>
    <w:rsid w:val="00764DC8"/>
    <w:rsid w:val="00773DD0"/>
    <w:rsid w:val="007748E5"/>
    <w:rsid w:val="00786277"/>
    <w:rsid w:val="0079043B"/>
    <w:rsid w:val="00797974"/>
    <w:rsid w:val="007A0AAE"/>
    <w:rsid w:val="007C25B5"/>
    <w:rsid w:val="007D72D8"/>
    <w:rsid w:val="007E7C02"/>
    <w:rsid w:val="007F51E0"/>
    <w:rsid w:val="00804467"/>
    <w:rsid w:val="00821007"/>
    <w:rsid w:val="0083389C"/>
    <w:rsid w:val="00834867"/>
    <w:rsid w:val="0084237A"/>
    <w:rsid w:val="0084501E"/>
    <w:rsid w:val="00845B7E"/>
    <w:rsid w:val="00850007"/>
    <w:rsid w:val="008553FB"/>
    <w:rsid w:val="00855616"/>
    <w:rsid w:val="00880E35"/>
    <w:rsid w:val="008851C0"/>
    <w:rsid w:val="008A4833"/>
    <w:rsid w:val="008B0260"/>
    <w:rsid w:val="008B668F"/>
    <w:rsid w:val="008D282C"/>
    <w:rsid w:val="008D5560"/>
    <w:rsid w:val="008E3861"/>
    <w:rsid w:val="008E45DA"/>
    <w:rsid w:val="008E56F9"/>
    <w:rsid w:val="008F0137"/>
    <w:rsid w:val="008F317F"/>
    <w:rsid w:val="0090191A"/>
    <w:rsid w:val="00905A13"/>
    <w:rsid w:val="00932E4E"/>
    <w:rsid w:val="00933BE4"/>
    <w:rsid w:val="00940AA5"/>
    <w:rsid w:val="00943179"/>
    <w:rsid w:val="009446C4"/>
    <w:rsid w:val="009455B7"/>
    <w:rsid w:val="00953D8C"/>
    <w:rsid w:val="0095651B"/>
    <w:rsid w:val="00957A51"/>
    <w:rsid w:val="009635C3"/>
    <w:rsid w:val="009741A9"/>
    <w:rsid w:val="0097743A"/>
    <w:rsid w:val="00982CF2"/>
    <w:rsid w:val="00986F93"/>
    <w:rsid w:val="00995E35"/>
    <w:rsid w:val="009C0D46"/>
    <w:rsid w:val="009D004D"/>
    <w:rsid w:val="009D047D"/>
    <w:rsid w:val="009D2B53"/>
    <w:rsid w:val="009E0C03"/>
    <w:rsid w:val="009F1D82"/>
    <w:rsid w:val="009F2195"/>
    <w:rsid w:val="009F67A5"/>
    <w:rsid w:val="00A074F2"/>
    <w:rsid w:val="00A100BF"/>
    <w:rsid w:val="00A10322"/>
    <w:rsid w:val="00A1224A"/>
    <w:rsid w:val="00A139B1"/>
    <w:rsid w:val="00A15E20"/>
    <w:rsid w:val="00A16649"/>
    <w:rsid w:val="00A26EBE"/>
    <w:rsid w:val="00A31CEB"/>
    <w:rsid w:val="00A35D7C"/>
    <w:rsid w:val="00A43E66"/>
    <w:rsid w:val="00A54EC5"/>
    <w:rsid w:val="00A71FB2"/>
    <w:rsid w:val="00A74514"/>
    <w:rsid w:val="00A84C34"/>
    <w:rsid w:val="00A94B8D"/>
    <w:rsid w:val="00A95E0B"/>
    <w:rsid w:val="00A96F80"/>
    <w:rsid w:val="00AA38B2"/>
    <w:rsid w:val="00AA53D1"/>
    <w:rsid w:val="00AB2FCC"/>
    <w:rsid w:val="00AB4989"/>
    <w:rsid w:val="00AB792D"/>
    <w:rsid w:val="00AE17D9"/>
    <w:rsid w:val="00B032D6"/>
    <w:rsid w:val="00B23A8B"/>
    <w:rsid w:val="00B365B3"/>
    <w:rsid w:val="00B377F8"/>
    <w:rsid w:val="00B70D69"/>
    <w:rsid w:val="00B727C9"/>
    <w:rsid w:val="00B727D4"/>
    <w:rsid w:val="00B77560"/>
    <w:rsid w:val="00B81BEC"/>
    <w:rsid w:val="00B941A6"/>
    <w:rsid w:val="00B972BE"/>
    <w:rsid w:val="00BA2891"/>
    <w:rsid w:val="00BA2E9F"/>
    <w:rsid w:val="00BA6F7B"/>
    <w:rsid w:val="00BA71B0"/>
    <w:rsid w:val="00BB10F3"/>
    <w:rsid w:val="00BB3035"/>
    <w:rsid w:val="00BB446B"/>
    <w:rsid w:val="00BD16FF"/>
    <w:rsid w:val="00BD2B34"/>
    <w:rsid w:val="00BD4299"/>
    <w:rsid w:val="00BD5760"/>
    <w:rsid w:val="00BF06F7"/>
    <w:rsid w:val="00C01EB1"/>
    <w:rsid w:val="00C07C28"/>
    <w:rsid w:val="00C139DE"/>
    <w:rsid w:val="00C15ADA"/>
    <w:rsid w:val="00C2665F"/>
    <w:rsid w:val="00C270CC"/>
    <w:rsid w:val="00C2712A"/>
    <w:rsid w:val="00C30EEE"/>
    <w:rsid w:val="00C32F49"/>
    <w:rsid w:val="00C367C6"/>
    <w:rsid w:val="00C4274D"/>
    <w:rsid w:val="00C42824"/>
    <w:rsid w:val="00C51F32"/>
    <w:rsid w:val="00C53472"/>
    <w:rsid w:val="00C605EF"/>
    <w:rsid w:val="00C64671"/>
    <w:rsid w:val="00C859FD"/>
    <w:rsid w:val="00C94361"/>
    <w:rsid w:val="00CA4278"/>
    <w:rsid w:val="00CB0A83"/>
    <w:rsid w:val="00CC054F"/>
    <w:rsid w:val="00CC0951"/>
    <w:rsid w:val="00CC2712"/>
    <w:rsid w:val="00CC6679"/>
    <w:rsid w:val="00CC6709"/>
    <w:rsid w:val="00CD0091"/>
    <w:rsid w:val="00CD0BFF"/>
    <w:rsid w:val="00CD2A82"/>
    <w:rsid w:val="00CE1306"/>
    <w:rsid w:val="00CE31F4"/>
    <w:rsid w:val="00CE5070"/>
    <w:rsid w:val="00CF03DF"/>
    <w:rsid w:val="00CF1295"/>
    <w:rsid w:val="00CF52FE"/>
    <w:rsid w:val="00CF7B70"/>
    <w:rsid w:val="00D05B1E"/>
    <w:rsid w:val="00D10281"/>
    <w:rsid w:val="00D1311F"/>
    <w:rsid w:val="00D2283F"/>
    <w:rsid w:val="00D42331"/>
    <w:rsid w:val="00D47504"/>
    <w:rsid w:val="00D5008D"/>
    <w:rsid w:val="00D53770"/>
    <w:rsid w:val="00D62B98"/>
    <w:rsid w:val="00D66A38"/>
    <w:rsid w:val="00D66EB6"/>
    <w:rsid w:val="00D75DC0"/>
    <w:rsid w:val="00D80EF4"/>
    <w:rsid w:val="00D81861"/>
    <w:rsid w:val="00D82547"/>
    <w:rsid w:val="00D92243"/>
    <w:rsid w:val="00D956AA"/>
    <w:rsid w:val="00DA4CB5"/>
    <w:rsid w:val="00DB0603"/>
    <w:rsid w:val="00DB065F"/>
    <w:rsid w:val="00DB1FB5"/>
    <w:rsid w:val="00DC1735"/>
    <w:rsid w:val="00DD30EE"/>
    <w:rsid w:val="00DD313D"/>
    <w:rsid w:val="00DE2868"/>
    <w:rsid w:val="00DE4DCB"/>
    <w:rsid w:val="00DE4E52"/>
    <w:rsid w:val="00DE6CCC"/>
    <w:rsid w:val="00DF25FA"/>
    <w:rsid w:val="00DF44E8"/>
    <w:rsid w:val="00E006E9"/>
    <w:rsid w:val="00E13415"/>
    <w:rsid w:val="00E14100"/>
    <w:rsid w:val="00E31F79"/>
    <w:rsid w:val="00E45440"/>
    <w:rsid w:val="00E476DF"/>
    <w:rsid w:val="00E5091E"/>
    <w:rsid w:val="00E51377"/>
    <w:rsid w:val="00E53C9E"/>
    <w:rsid w:val="00E566DE"/>
    <w:rsid w:val="00E6181B"/>
    <w:rsid w:val="00E73A1F"/>
    <w:rsid w:val="00E74C92"/>
    <w:rsid w:val="00E854D2"/>
    <w:rsid w:val="00E908C8"/>
    <w:rsid w:val="00E95143"/>
    <w:rsid w:val="00EC09AC"/>
    <w:rsid w:val="00EC53F7"/>
    <w:rsid w:val="00ED58D9"/>
    <w:rsid w:val="00ED6A9F"/>
    <w:rsid w:val="00EE18C4"/>
    <w:rsid w:val="00EE3143"/>
    <w:rsid w:val="00EE6AF7"/>
    <w:rsid w:val="00EE7396"/>
    <w:rsid w:val="00EE7569"/>
    <w:rsid w:val="00EF5C5A"/>
    <w:rsid w:val="00EF61E4"/>
    <w:rsid w:val="00F1247F"/>
    <w:rsid w:val="00F13202"/>
    <w:rsid w:val="00F2425B"/>
    <w:rsid w:val="00F33486"/>
    <w:rsid w:val="00F4306F"/>
    <w:rsid w:val="00F65046"/>
    <w:rsid w:val="00F76012"/>
    <w:rsid w:val="00F801B6"/>
    <w:rsid w:val="00F82248"/>
    <w:rsid w:val="00F86000"/>
    <w:rsid w:val="00FB046D"/>
    <w:rsid w:val="00FD4629"/>
    <w:rsid w:val="00FD5C1E"/>
    <w:rsid w:val="00FD7A5F"/>
    <w:rsid w:val="00FE061A"/>
    <w:rsid w:val="00FE2B2A"/>
    <w:rsid w:val="00FE2D06"/>
    <w:rsid w:val="00FE3C1A"/>
    <w:rsid w:val="00FF37A9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0A8E65"/>
  <w15:docId w15:val="{929EB295-29B5-4C4F-AB86-9CFB8EB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186873"/>
    <w:pPr>
      <w:keepNext/>
      <w:numPr>
        <w:numId w:val="3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6C6065"/>
    <w:pPr>
      <w:keepNext/>
      <w:keepLines/>
      <w:numPr>
        <w:ilvl w:val="2"/>
        <w:numId w:val="3"/>
      </w:numPr>
      <w:spacing w:before="20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pPr>
      <w:jc w:val="both"/>
    </w:pPr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rsid w:val="006F4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6065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  <w:style w:type="paragraph" w:styleId="Subttulo">
    <w:name w:val="Subtitle"/>
    <w:basedOn w:val="Normal"/>
    <w:next w:val="Normal"/>
    <w:link w:val="SubttuloChar"/>
    <w:qFormat/>
    <w:rsid w:val="00611D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1D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ano\Desktop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D5402-C70C-41E6-9313-222EA00D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87</TotalTime>
  <Pages>6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Itens Revisados:</vt:lpstr>
    </vt:vector>
  </TitlesOfParts>
  <Manager>800000xx</Manager>
  <Company/>
  <LinksUpToDate>false</LinksUpToDate>
  <CharactersWithSpaces>2551</CharactersWithSpaces>
  <SharedDoc>false</SharedDoc>
  <HLinks>
    <vt:vector size="6" baseType="variant"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http://www.mono-project.com/Downloads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Itens Revisados:</dc:title>
  <dc:creator>Cristiano</dc:creator>
  <cp:lastModifiedBy>Micro</cp:lastModifiedBy>
  <cp:revision>7</cp:revision>
  <cp:lastPrinted>2017-04-10T17:39:00Z</cp:lastPrinted>
  <dcterms:created xsi:type="dcterms:W3CDTF">2020-09-25T11:45:00Z</dcterms:created>
  <dcterms:modified xsi:type="dcterms:W3CDTF">2021-03-16T18:58:00Z</dcterms:modified>
</cp:coreProperties>
</file>