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880" w:type="dxa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</w:tblGrid>
      <w:tr w:rsidR="00B365B3" w14:paraId="40DB3F19" w14:textId="77777777">
        <w:trPr>
          <w:trHeight w:val="880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F044" w14:textId="77777777" w:rsidR="00B365B3" w:rsidRPr="0057454E" w:rsidRDefault="00B365B3" w:rsidP="000A7D31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</w:rPr>
              <w:t xml:space="preserve">  </w:t>
            </w:r>
            <w:r w:rsidRPr="0057454E">
              <w:rPr>
                <w:rFonts w:ascii="Arial" w:hAnsi="Arial" w:cs="Arial"/>
                <w:b/>
                <w:sz w:val="22"/>
                <w:szCs w:val="22"/>
              </w:rPr>
              <w:t xml:space="preserve">Atividades que possuem cópia controlada desta Instrução: </w:t>
            </w:r>
          </w:p>
          <w:p w14:paraId="774237D7" w14:textId="77777777" w:rsidR="003234FE" w:rsidRPr="0057454E" w:rsidRDefault="003234FE" w:rsidP="003234FE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P&amp;D</w:t>
            </w:r>
          </w:p>
          <w:p w14:paraId="42653CD3" w14:textId="77777777" w:rsidR="003234FE" w:rsidRPr="00074E46" w:rsidRDefault="003234FE" w:rsidP="003234FE">
            <w:pPr>
              <w:pStyle w:val="Contedodoquadro"/>
              <w:rPr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Produção</w:t>
            </w:r>
          </w:p>
        </w:tc>
      </w:tr>
    </w:tbl>
    <w:p w14:paraId="361070C2" w14:textId="77777777" w:rsidR="00B365B3" w:rsidRDefault="00B365B3"/>
    <w:p w14:paraId="2FC291AD" w14:textId="77777777" w:rsidR="00B365B3" w:rsidRDefault="00B365B3">
      <w:pPr>
        <w:rPr>
          <w:b/>
          <w:sz w:val="24"/>
        </w:rPr>
      </w:pPr>
      <w:r>
        <w:rPr>
          <w:b/>
          <w:sz w:val="24"/>
        </w:rPr>
        <w:t>Histórico de Revisões:</w:t>
      </w:r>
    </w:p>
    <w:tbl>
      <w:tblPr>
        <w:tblW w:w="9860" w:type="dxa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471"/>
        <w:gridCol w:w="4766"/>
        <w:gridCol w:w="1275"/>
        <w:gridCol w:w="1239"/>
      </w:tblGrid>
      <w:tr w:rsidR="00B365B3" w:rsidRPr="0057454E" w14:paraId="71688638" w14:textId="77777777" w:rsidTr="00793998">
        <w:trPr>
          <w:trHeight w:val="6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B7376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Revisão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95900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81464" w14:textId="77777777"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30D6F" w14:textId="77777777"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B48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57454E">
              <w:rPr>
                <w:rFonts w:ascii="Arial" w:hAnsi="Arial" w:cs="Arial"/>
                <w:b/>
                <w:sz w:val="24"/>
              </w:rPr>
              <w:t>Aprov</w:t>
            </w:r>
            <w:proofErr w:type="spellEnd"/>
            <w:r w:rsidRPr="0057454E">
              <w:rPr>
                <w:rFonts w:ascii="Arial" w:hAnsi="Arial" w:cs="Arial"/>
                <w:b/>
                <w:sz w:val="24"/>
              </w:rPr>
              <w:t>.</w:t>
            </w:r>
          </w:p>
        </w:tc>
      </w:tr>
      <w:tr w:rsidR="00793998" w:rsidRPr="0057454E" w14:paraId="5109546C" w14:textId="77777777" w:rsidTr="00793998">
        <w:trPr>
          <w:trHeight w:val="8367"/>
        </w:trPr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14:paraId="51F213F8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A</w:t>
            </w:r>
          </w:p>
          <w:p w14:paraId="4EF4F439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264A1476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02FFBFF9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 w14:paraId="2874636A" w14:textId="77777777" w:rsidR="00793998" w:rsidRPr="0057454E" w:rsidRDefault="00793998" w:rsidP="00793998">
            <w:pPr>
              <w:snapToGrid w:val="0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 xml:space="preserve">    </w:t>
            </w:r>
            <w:r w:rsidR="00765D0D">
              <w:rPr>
                <w:rFonts w:ascii="Arial" w:hAnsi="Arial" w:cs="Arial"/>
                <w:sz w:val="24"/>
              </w:rPr>
              <w:t>07</w:t>
            </w:r>
            <w:r w:rsidRPr="0057454E">
              <w:rPr>
                <w:rFonts w:ascii="Arial" w:hAnsi="Arial" w:cs="Arial"/>
                <w:sz w:val="24"/>
              </w:rPr>
              <w:t>/0</w:t>
            </w:r>
            <w:r w:rsidR="00765D0D">
              <w:rPr>
                <w:rFonts w:ascii="Arial" w:hAnsi="Arial" w:cs="Arial"/>
                <w:sz w:val="24"/>
              </w:rPr>
              <w:t>8</w:t>
            </w:r>
            <w:r w:rsidRPr="0057454E">
              <w:rPr>
                <w:rFonts w:ascii="Arial" w:hAnsi="Arial" w:cs="Arial"/>
                <w:sz w:val="24"/>
              </w:rPr>
              <w:t>/19</w:t>
            </w:r>
          </w:p>
          <w:p w14:paraId="14169694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14:paraId="419B77AB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14:paraId="044AB50A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  <w:tcBorders>
              <w:left w:val="single" w:sz="4" w:space="0" w:color="000000"/>
              <w:bottom w:val="single" w:sz="4" w:space="0" w:color="000000"/>
            </w:tcBorders>
          </w:tcPr>
          <w:p w14:paraId="410FF2E9" w14:textId="77777777"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MONTAGEM, BOOT</w:t>
            </w:r>
            <w:r w:rsidR="00765D0D">
              <w:rPr>
                <w:rFonts w:ascii="Arial" w:hAnsi="Arial" w:cs="Arial"/>
                <w:sz w:val="24"/>
              </w:rPr>
              <w:t>,</w:t>
            </w:r>
            <w:r w:rsidRPr="0057454E">
              <w:rPr>
                <w:rFonts w:ascii="Arial" w:hAnsi="Arial" w:cs="Arial"/>
                <w:sz w:val="24"/>
              </w:rPr>
              <w:t xml:space="preserve"> FIRMWARE</w:t>
            </w:r>
            <w:r w:rsidR="00765D0D">
              <w:rPr>
                <w:rFonts w:ascii="Arial" w:hAnsi="Arial" w:cs="Arial"/>
                <w:sz w:val="24"/>
              </w:rPr>
              <w:t xml:space="preserve"> e Teste</w:t>
            </w:r>
            <w:r w:rsidRPr="0057454E">
              <w:rPr>
                <w:rFonts w:ascii="Arial" w:hAnsi="Arial" w:cs="Arial"/>
                <w:sz w:val="24"/>
              </w:rPr>
              <w:t xml:space="preserve"> C</w:t>
            </w:r>
            <w:r w:rsidR="00D16D47">
              <w:rPr>
                <w:rFonts w:ascii="Arial" w:hAnsi="Arial" w:cs="Arial"/>
                <w:sz w:val="24"/>
              </w:rPr>
              <w:t>P</w:t>
            </w:r>
            <w:r w:rsidRPr="0057454E">
              <w:rPr>
                <w:rFonts w:ascii="Arial" w:hAnsi="Arial" w:cs="Arial"/>
                <w:sz w:val="24"/>
              </w:rPr>
              <w:t>40 versão PWR5000</w:t>
            </w:r>
          </w:p>
          <w:p w14:paraId="1BE6A9EA" w14:textId="77777777"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7B11449B" w14:textId="77777777" w:rsidR="00793998" w:rsidRPr="0057454E" w:rsidRDefault="00793998" w:rsidP="00765D0D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14:paraId="6081DCE7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54E">
              <w:rPr>
                <w:rFonts w:ascii="Arial" w:hAnsi="Arial" w:cs="Arial"/>
                <w:sz w:val="24"/>
                <w:szCs w:val="24"/>
              </w:rPr>
              <w:t xml:space="preserve">CCT 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67A7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6DF89CA8" w14:textId="77777777" w:rsidR="00B365B3" w:rsidRPr="0057454E" w:rsidRDefault="00B365B3">
      <w:pPr>
        <w:rPr>
          <w:rFonts w:ascii="Arial" w:hAnsi="Arial" w:cs="Arial"/>
        </w:rPr>
      </w:pPr>
    </w:p>
    <w:tbl>
      <w:tblPr>
        <w:tblW w:w="9860" w:type="dxa"/>
        <w:tblInd w:w="-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0"/>
      </w:tblGrid>
      <w:tr w:rsidR="00B365B3" w:rsidRPr="0057454E" w14:paraId="1C20D09D" w14:textId="77777777"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C8AC" w14:textId="77777777" w:rsidR="00B365B3" w:rsidRPr="0057454E" w:rsidRDefault="00B365B3">
            <w:pPr>
              <w:snapToGrid w:val="0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Itens Revisados:</w:t>
            </w:r>
          </w:p>
          <w:p w14:paraId="67856133" w14:textId="77777777" w:rsidR="00B365B3" w:rsidRPr="0057454E" w:rsidRDefault="00B365B3">
            <w:pPr>
              <w:rPr>
                <w:rFonts w:ascii="Arial" w:hAnsi="Arial" w:cs="Arial"/>
              </w:rPr>
            </w:pPr>
          </w:p>
          <w:p w14:paraId="02EEBEF8" w14:textId="77777777" w:rsidR="00B365B3" w:rsidRPr="0057454E" w:rsidRDefault="00B365B3">
            <w:pPr>
              <w:rPr>
                <w:rFonts w:ascii="Arial" w:hAnsi="Arial" w:cs="Arial"/>
              </w:rPr>
            </w:pPr>
          </w:p>
        </w:tc>
      </w:tr>
    </w:tbl>
    <w:p w14:paraId="31EFEA6F" w14:textId="77777777" w:rsidR="00B365B3" w:rsidRDefault="00B365B3">
      <w:pPr>
        <w:rPr>
          <w:sz w:val="28"/>
        </w:rPr>
      </w:pPr>
    </w:p>
    <w:p w14:paraId="5C01752C" w14:textId="77777777" w:rsidR="002933B2" w:rsidRDefault="002933B2" w:rsidP="00AA38B2">
      <w:pPr>
        <w:jc w:val="center"/>
        <w:rPr>
          <w:rFonts w:ascii="Arial" w:hAnsi="Arial"/>
          <w:b/>
          <w:sz w:val="24"/>
          <w:szCs w:val="24"/>
          <w:u w:val="single"/>
        </w:rPr>
      </w:pPr>
    </w:p>
    <w:p w14:paraId="3EF8F273" w14:textId="77777777" w:rsidR="00AA38B2" w:rsidRDefault="00425A1D" w:rsidP="00AD77E6">
      <w:pPr>
        <w:pStyle w:val="Ttulo1"/>
      </w:pPr>
      <w:r>
        <w:br w:type="page"/>
      </w:r>
      <w:r w:rsidR="00AD77E6">
        <w:lastRenderedPageBreak/>
        <w:t>Montagem</w:t>
      </w:r>
    </w:p>
    <w:p w14:paraId="6F79FAF8" w14:textId="77777777" w:rsidR="00AD77E6" w:rsidRDefault="00AD77E6" w:rsidP="00AD77E6"/>
    <w:p w14:paraId="359DEA17" w14:textId="77777777" w:rsidR="00076452" w:rsidRPr="00AD21E7" w:rsidRDefault="00076452" w:rsidP="00076452">
      <w:pPr>
        <w:ind w:firstLine="567"/>
        <w:rPr>
          <w:rFonts w:ascii="Arial" w:hAnsi="Arial" w:cs="Arial"/>
        </w:rPr>
      </w:pPr>
      <w:r w:rsidRPr="00AD21E7">
        <w:rPr>
          <w:rFonts w:ascii="Arial" w:hAnsi="Arial" w:cs="Arial"/>
        </w:rPr>
        <w:t>O equipamento C</w:t>
      </w:r>
      <w:r w:rsidR="00D16D47">
        <w:rPr>
          <w:rFonts w:ascii="Arial" w:hAnsi="Arial" w:cs="Arial"/>
        </w:rPr>
        <w:t>P</w:t>
      </w:r>
      <w:r w:rsidRPr="00AD21E7">
        <w:rPr>
          <w:rFonts w:ascii="Arial" w:hAnsi="Arial" w:cs="Arial"/>
        </w:rPr>
        <w:t>40 é formado pelas seguintes placas:</w:t>
      </w:r>
    </w:p>
    <w:p w14:paraId="062A40B6" w14:textId="77777777" w:rsidR="00076452" w:rsidRPr="00AD21E7" w:rsidRDefault="00076452" w:rsidP="00076452">
      <w:pPr>
        <w:ind w:firstLine="567"/>
        <w:rPr>
          <w:rFonts w:ascii="Arial" w:hAnsi="Arial" w:cs="Arial"/>
        </w:rPr>
      </w:pPr>
    </w:p>
    <w:p w14:paraId="1E013D1E" w14:textId="77777777"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CF40 (67.17.0112) – Placa Fonte</w:t>
      </w:r>
    </w:p>
    <w:p w14:paraId="309267D0" w14:textId="77777777" w:rsidR="009E25CE" w:rsidRPr="00AD21E7" w:rsidRDefault="009E25CE" w:rsidP="009E25CE">
      <w:pPr>
        <w:pStyle w:val="PargrafodaLista"/>
        <w:ind w:left="1287"/>
        <w:jc w:val="left"/>
        <w:rPr>
          <w:rFonts w:ascii="Arial" w:hAnsi="Arial" w:cs="Arial"/>
        </w:rPr>
      </w:pPr>
    </w:p>
    <w:p w14:paraId="7BA56E13" w14:textId="77777777"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CL40 (67.17.0012) – Placa Lógica</w:t>
      </w:r>
    </w:p>
    <w:p w14:paraId="147CD51A" w14:textId="77777777" w:rsidR="009E25CE" w:rsidRPr="00AD21E7" w:rsidRDefault="009E25CE" w:rsidP="009E25CE">
      <w:pPr>
        <w:pStyle w:val="PargrafodaLista"/>
        <w:ind w:left="1287"/>
        <w:jc w:val="left"/>
        <w:rPr>
          <w:rFonts w:ascii="Arial" w:hAnsi="Arial" w:cs="Arial"/>
        </w:rPr>
      </w:pPr>
    </w:p>
    <w:p w14:paraId="14080636" w14:textId="77777777" w:rsidR="00076452" w:rsidRPr="00AD21E7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</w:t>
      </w:r>
      <w:r w:rsidR="00D16D47">
        <w:rPr>
          <w:rFonts w:ascii="Arial" w:hAnsi="Arial" w:cs="Arial"/>
        </w:rPr>
        <w:t>PD</w:t>
      </w:r>
      <w:r w:rsidRPr="00AD21E7">
        <w:rPr>
          <w:rFonts w:ascii="Arial" w:hAnsi="Arial" w:cs="Arial"/>
        </w:rPr>
        <w:t>40E (67.17.0232) – Placa Frontal</w:t>
      </w:r>
    </w:p>
    <w:p w14:paraId="12E30F33" w14:textId="77777777" w:rsidR="00076452" w:rsidRPr="00AD21E7" w:rsidRDefault="00076452" w:rsidP="00076452">
      <w:pPr>
        <w:pStyle w:val="PargrafodaLista"/>
        <w:ind w:left="1287"/>
        <w:jc w:val="left"/>
        <w:rPr>
          <w:rFonts w:ascii="Arial" w:hAnsi="Arial" w:cs="Arial"/>
        </w:rPr>
      </w:pPr>
    </w:p>
    <w:p w14:paraId="2BCAD93E" w14:textId="77777777" w:rsidR="00AD77E6" w:rsidRPr="00076452" w:rsidRDefault="00AD77E6" w:rsidP="00AD77E6">
      <w:pPr>
        <w:ind w:firstLine="432"/>
        <w:rPr>
          <w:rFonts w:ascii="Arial" w:hAnsi="Arial" w:cs="Arial"/>
          <w:color w:val="000000"/>
          <w:lang w:eastAsia="pt-BR"/>
        </w:rPr>
      </w:pPr>
      <w:r w:rsidRPr="00076452">
        <w:rPr>
          <w:rFonts w:ascii="Arial" w:hAnsi="Arial" w:cs="Arial"/>
          <w:color w:val="000000"/>
          <w:lang w:eastAsia="pt-BR"/>
        </w:rPr>
        <w:t>O C</w:t>
      </w:r>
      <w:r w:rsidR="00D16D47">
        <w:rPr>
          <w:rFonts w:ascii="Arial" w:hAnsi="Arial" w:cs="Arial"/>
          <w:color w:val="000000"/>
          <w:lang w:eastAsia="pt-BR"/>
        </w:rPr>
        <w:t>P</w:t>
      </w:r>
      <w:r w:rsidRPr="00076452">
        <w:rPr>
          <w:rFonts w:ascii="Arial" w:hAnsi="Arial" w:cs="Arial"/>
          <w:color w:val="000000"/>
          <w:lang w:eastAsia="pt-BR"/>
        </w:rPr>
        <w:t xml:space="preserve">40 possui capacidade para </w:t>
      </w:r>
      <w:r w:rsidR="00D16D47">
        <w:rPr>
          <w:rFonts w:ascii="Arial" w:hAnsi="Arial" w:cs="Arial"/>
          <w:color w:val="000000"/>
          <w:lang w:eastAsia="pt-BR"/>
        </w:rPr>
        <w:t>6</w:t>
      </w:r>
      <w:r w:rsidRPr="00076452">
        <w:rPr>
          <w:rFonts w:ascii="Arial" w:hAnsi="Arial" w:cs="Arial"/>
          <w:color w:val="000000"/>
          <w:lang w:eastAsia="pt-BR"/>
        </w:rPr>
        <w:t xml:space="preserve"> entradas de </w:t>
      </w:r>
      <w:r w:rsidR="00D16D47">
        <w:rPr>
          <w:rFonts w:ascii="Arial" w:hAnsi="Arial" w:cs="Arial"/>
          <w:color w:val="000000"/>
          <w:lang w:eastAsia="pt-BR"/>
        </w:rPr>
        <w:t>pulso</w:t>
      </w:r>
      <w:r w:rsidRPr="00076452">
        <w:rPr>
          <w:rFonts w:ascii="Arial" w:hAnsi="Arial" w:cs="Arial"/>
          <w:color w:val="000000"/>
          <w:lang w:eastAsia="pt-BR"/>
        </w:rPr>
        <w:t>. Abaixo segue as pinagens</w:t>
      </w:r>
      <w:r w:rsidR="00235B00">
        <w:rPr>
          <w:rFonts w:ascii="Arial" w:hAnsi="Arial" w:cs="Arial"/>
          <w:color w:val="000000"/>
          <w:lang w:eastAsia="pt-BR"/>
        </w:rPr>
        <w:t xml:space="preserve"> de entrada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(</w:t>
      </w:r>
      <w:r w:rsidR="00235B00">
        <w:rPr>
          <w:rFonts w:ascii="Arial" w:hAnsi="Arial" w:cs="Arial"/>
          <w:color w:val="000000"/>
          <w:lang w:eastAsia="pt-BR"/>
        </w:rPr>
        <w:t>E+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e </w:t>
      </w:r>
      <w:proofErr w:type="spellStart"/>
      <w:r w:rsidR="00235B00">
        <w:rPr>
          <w:rFonts w:ascii="Arial" w:hAnsi="Arial" w:cs="Arial"/>
          <w:color w:val="000000"/>
          <w:lang w:eastAsia="pt-BR"/>
        </w:rPr>
        <w:t>E</w:t>
      </w:r>
      <w:proofErr w:type="spellEnd"/>
      <w:r w:rsidR="00235B00">
        <w:rPr>
          <w:rFonts w:ascii="Arial" w:hAnsi="Arial" w:cs="Arial"/>
          <w:color w:val="000000"/>
          <w:lang w:eastAsia="pt-BR"/>
        </w:rPr>
        <w:t>-</w:t>
      </w:r>
      <w:r w:rsidR="00177EF9" w:rsidRPr="00076452">
        <w:rPr>
          <w:rFonts w:ascii="Arial" w:hAnsi="Arial" w:cs="Arial"/>
          <w:color w:val="000000"/>
          <w:lang w:eastAsia="pt-BR"/>
        </w:rPr>
        <w:t>)</w:t>
      </w:r>
      <w:r w:rsidRPr="00076452">
        <w:rPr>
          <w:rFonts w:ascii="Arial" w:hAnsi="Arial" w:cs="Arial"/>
          <w:color w:val="000000"/>
          <w:lang w:eastAsia="pt-BR"/>
        </w:rPr>
        <w:t xml:space="preserve"> </w:t>
      </w:r>
      <w:r w:rsidR="00765D0D">
        <w:rPr>
          <w:rFonts w:ascii="Arial" w:hAnsi="Arial" w:cs="Arial"/>
          <w:color w:val="000000"/>
          <w:lang w:eastAsia="pt-BR"/>
        </w:rPr>
        <w:t>do sinal de pulsos</w:t>
      </w:r>
      <w:r w:rsidRPr="00076452">
        <w:rPr>
          <w:rFonts w:ascii="Arial" w:hAnsi="Arial" w:cs="Arial"/>
          <w:color w:val="000000"/>
          <w:lang w:eastAsia="pt-BR"/>
        </w:rPr>
        <w:t xml:space="preserve"> </w:t>
      </w:r>
      <w:r w:rsidR="00235B00">
        <w:rPr>
          <w:rFonts w:ascii="Arial" w:hAnsi="Arial" w:cs="Arial"/>
          <w:color w:val="000000"/>
          <w:lang w:eastAsia="pt-BR"/>
        </w:rPr>
        <w:t>para</w:t>
      </w:r>
      <w:r w:rsidRPr="00076452">
        <w:rPr>
          <w:rFonts w:ascii="Arial" w:hAnsi="Arial" w:cs="Arial"/>
          <w:color w:val="000000"/>
          <w:lang w:eastAsia="pt-BR"/>
        </w:rPr>
        <w:t xml:space="preserve"> cada </w:t>
      </w:r>
      <w:r w:rsidR="00765D0D">
        <w:rPr>
          <w:rFonts w:ascii="Arial" w:hAnsi="Arial" w:cs="Arial"/>
          <w:color w:val="000000"/>
          <w:lang w:eastAsia="pt-BR"/>
        </w:rPr>
        <w:t>canal</w:t>
      </w:r>
      <w:r w:rsidR="00177EF9" w:rsidRPr="00076452">
        <w:rPr>
          <w:rFonts w:ascii="Arial" w:hAnsi="Arial" w:cs="Arial"/>
          <w:color w:val="000000"/>
          <w:lang w:eastAsia="pt-BR"/>
        </w:rPr>
        <w:t>(</w:t>
      </w:r>
      <w:r w:rsidR="00765D0D">
        <w:rPr>
          <w:rFonts w:ascii="Arial" w:hAnsi="Arial" w:cs="Arial"/>
          <w:color w:val="000000"/>
          <w:lang w:eastAsia="pt-BR"/>
        </w:rPr>
        <w:t>C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*) na placa </w:t>
      </w:r>
      <w:r w:rsidR="00177EF9" w:rsidRPr="00076452">
        <w:rPr>
          <w:rFonts w:ascii="Arial" w:hAnsi="Arial" w:cs="Arial"/>
          <w:b/>
          <w:bCs/>
          <w:color w:val="000000"/>
          <w:lang w:eastAsia="pt-BR"/>
        </w:rPr>
        <w:t>C</w:t>
      </w:r>
      <w:r w:rsidR="00970EC3">
        <w:rPr>
          <w:rFonts w:ascii="Arial" w:hAnsi="Arial" w:cs="Arial"/>
          <w:b/>
          <w:bCs/>
          <w:color w:val="000000"/>
          <w:lang w:eastAsia="pt-BR"/>
        </w:rPr>
        <w:t>PD</w:t>
      </w:r>
      <w:r w:rsidR="00177EF9" w:rsidRPr="00076452">
        <w:rPr>
          <w:rFonts w:ascii="Arial" w:hAnsi="Arial" w:cs="Arial"/>
          <w:b/>
          <w:bCs/>
          <w:color w:val="000000"/>
          <w:lang w:eastAsia="pt-BR"/>
        </w:rPr>
        <w:t>40E</w:t>
      </w:r>
      <w:r w:rsidR="00177EF9" w:rsidRPr="00076452">
        <w:rPr>
          <w:rFonts w:ascii="Arial" w:hAnsi="Arial" w:cs="Arial"/>
          <w:color w:val="000000"/>
          <w:lang w:eastAsia="pt-BR"/>
        </w:rPr>
        <w:t>.</w:t>
      </w:r>
    </w:p>
    <w:p w14:paraId="1FFCDE77" w14:textId="77777777" w:rsidR="00AD77E6" w:rsidRPr="00076452" w:rsidRDefault="00AD77E6" w:rsidP="00AD77E6">
      <w:pPr>
        <w:ind w:firstLine="432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2EF44E3" w14:textId="77777777" w:rsidR="00AA38B2" w:rsidRPr="00076452" w:rsidRDefault="00235B00" w:rsidP="00582920">
      <w:pPr>
        <w:ind w:firstLine="432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36DDD" wp14:editId="61DA7121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647700" cy="46672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FC2E8" w14:textId="77777777" w:rsidR="00765D0D" w:rsidRDefault="00765D0D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C6</w:t>
                            </w:r>
                          </w:p>
                          <w:p w14:paraId="02B4E7DF" w14:textId="77777777" w:rsidR="00765D0D" w:rsidRPr="00AD77E6" w:rsidRDefault="00235B00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765D0D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1300237" w14:textId="77777777" w:rsidR="00765D0D" w:rsidRPr="00AD77E6" w:rsidRDefault="00765D0D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36DD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90.25pt;margin-top:327pt;width:51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" filled="f" stroked="f" strokeweight=".5pt">
                <v:textbox>
                  <w:txbxContent>
                    <w:p w14:paraId="070FC2E8" w14:textId="77777777" w:rsidR="00765D0D" w:rsidRDefault="00765D0D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C6</w:t>
                      </w:r>
                    </w:p>
                    <w:p w14:paraId="02B4E7DF" w14:textId="77777777" w:rsidR="00765D0D" w:rsidRPr="00AD77E6" w:rsidRDefault="00235B00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765D0D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1300237" w14:textId="77777777" w:rsidR="00765D0D" w:rsidRPr="00AD77E6" w:rsidRDefault="00765D0D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2E186" wp14:editId="7F027FAF">
                <wp:simplePos x="0" y="0"/>
                <wp:positionH relativeFrom="column">
                  <wp:posOffset>3042285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240A0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51627AD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3DFCBA64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E186" id="Caixa de Texto 18" o:spid="_x0000_s1027" type="#_x0000_t202" style="position:absolute;left:0;text-align:left;margin-left:239.55pt;margin-top:326.8pt;width:51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fpMw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" filled="f" stroked="f" strokeweight=".5pt">
                <v:textbox>
                  <w:txbxContent>
                    <w:p w14:paraId="682240A0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  <w:p w14:paraId="051627AD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3DFCBA64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4AA5" wp14:editId="19E16F57">
                <wp:simplePos x="0" y="0"/>
                <wp:positionH relativeFrom="column">
                  <wp:posOffset>2394585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FFCC1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B003E66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3669110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4AA5" id="Caixa de Texto 19" o:spid="_x0000_s1028" type="#_x0000_t202" style="position:absolute;left:0;text-align:left;margin-left:188.55pt;margin-top:326.8pt;width:51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" filled="f" stroked="f" strokeweight=".5pt">
                <v:textbox>
                  <w:txbxContent>
                    <w:p w14:paraId="1B2FFCC1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  <w:p w14:paraId="1B003E66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3669110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791672" wp14:editId="585F1C4F">
                <wp:simplePos x="0" y="0"/>
                <wp:positionH relativeFrom="column">
                  <wp:posOffset>1756410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3B072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314CF98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E-</w:t>
                            </w:r>
                          </w:p>
                          <w:p w14:paraId="706CCD50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1672" id="Caixa de Texto 15" o:spid="_x0000_s1029" type="#_x0000_t202" style="position:absolute;left:0;text-align:left;margin-left:138.3pt;margin-top:326.8pt;width:51pt;height:36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" filled="f" stroked="f" strokeweight=".5pt">
                <v:textbox>
                  <w:txbxContent>
                    <w:p w14:paraId="3C83B072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14:paraId="2314CF98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E-</w:t>
                      </w:r>
                    </w:p>
                    <w:p w14:paraId="706CCD50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3CDD724" wp14:editId="1AC3751E">
                <wp:simplePos x="0" y="0"/>
                <wp:positionH relativeFrom="column">
                  <wp:posOffset>3385185</wp:posOffset>
                </wp:positionH>
                <wp:positionV relativeFrom="paragraph">
                  <wp:posOffset>121285</wp:posOffset>
                </wp:positionV>
                <wp:extent cx="647700" cy="4667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5E57E" w14:textId="77777777" w:rsidR="00AD77E6" w:rsidRPr="00AD77E6" w:rsidRDefault="00235B00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AD77E6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E-</w:t>
                            </w:r>
                          </w:p>
                          <w:p w14:paraId="6181E5A4" w14:textId="77777777" w:rsidR="00AD77E6" w:rsidRPr="00AD77E6" w:rsidRDefault="00AD77E6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D724" id="Caixa de Texto 11" o:spid="_x0000_s1030" type="#_x0000_t202" style="position:absolute;left:0;text-align:left;margin-left:266.55pt;margin-top:9.55pt;width:51pt;height:36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xGMw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" filled="f" stroked="f" strokeweight=".5pt">
                <v:textbox>
                  <w:txbxContent>
                    <w:p w14:paraId="3145E57E" w14:textId="77777777" w:rsidR="00AD77E6" w:rsidRPr="00AD77E6" w:rsidRDefault="00235B00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AD77E6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E-</w:t>
                      </w:r>
                    </w:p>
                    <w:p w14:paraId="6181E5A4" w14:textId="77777777" w:rsidR="00AD77E6" w:rsidRPr="00AD77E6" w:rsidRDefault="00AD77E6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70CF19" wp14:editId="1DC5CBB3">
                <wp:simplePos x="0" y="0"/>
                <wp:positionH relativeFrom="column">
                  <wp:posOffset>4032885</wp:posOffset>
                </wp:positionH>
                <wp:positionV relativeFrom="paragraph">
                  <wp:posOffset>130810</wp:posOffset>
                </wp:positionV>
                <wp:extent cx="647700" cy="46672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5C54F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E-</w:t>
                            </w:r>
                          </w:p>
                          <w:p w14:paraId="6D3F5FCF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CF19" id="Caixa de Texto 17" o:spid="_x0000_s1031" type="#_x0000_t202" style="position:absolute;left:0;text-align:left;margin-left:317.55pt;margin-top:10.3pt;width:51pt;height:3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" filled="f" stroked="f" strokeweight=".5pt">
                <v:textbox>
                  <w:txbxContent>
                    <w:p w14:paraId="5B15C54F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E-</w:t>
                      </w:r>
                    </w:p>
                    <w:p w14:paraId="6D3F5FCF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0E4C">
        <w:rPr>
          <w:noProof/>
        </w:rPr>
        <w:drawing>
          <wp:inline distT="0" distB="0" distL="0" distR="0" wp14:anchorId="48244ECB" wp14:editId="33EFA780">
            <wp:extent cx="3434171" cy="480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62" cy="4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8125" w14:textId="77777777" w:rsidR="00422754" w:rsidRDefault="00422754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5C91499F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4CC2493B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5480288F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53A0E4C4" w14:textId="77777777" w:rsidR="009E25CE" w:rsidRPr="00076452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5E7525D8" w14:textId="77777777" w:rsidR="00582920" w:rsidRPr="00076452" w:rsidRDefault="00582920" w:rsidP="00177EF9">
      <w:pPr>
        <w:rPr>
          <w:rFonts w:ascii="Arial" w:hAnsi="Arial" w:cs="Arial"/>
          <w:bCs/>
        </w:rPr>
      </w:pPr>
    </w:p>
    <w:p w14:paraId="4F39A5DC" w14:textId="77777777" w:rsidR="00582920" w:rsidRDefault="009E25CE" w:rsidP="00582920">
      <w:pPr>
        <w:ind w:firstLine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</w:t>
      </w:r>
      <w:r w:rsidR="00582920" w:rsidRPr="00076452">
        <w:rPr>
          <w:rFonts w:ascii="Arial" w:hAnsi="Arial" w:cs="Arial"/>
          <w:bCs/>
        </w:rPr>
        <w:t xml:space="preserve"> Placa fonte </w:t>
      </w:r>
      <w:r w:rsidR="00582920" w:rsidRPr="00076452">
        <w:rPr>
          <w:rFonts w:ascii="Arial" w:hAnsi="Arial" w:cs="Arial"/>
          <w:b/>
        </w:rPr>
        <w:t>CF40</w:t>
      </w:r>
      <w:r w:rsidR="00582920" w:rsidRPr="00076452">
        <w:rPr>
          <w:rFonts w:ascii="Arial" w:hAnsi="Arial" w:cs="Arial"/>
          <w:bCs/>
        </w:rPr>
        <w:t xml:space="preserve"> montar os resistores de 0R (ou curto-circuitar) nas posições R12 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1), R11(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2), R10(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3), R9(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4)</w:t>
      </w:r>
      <w:r w:rsidR="00235B00">
        <w:rPr>
          <w:rFonts w:ascii="Arial" w:hAnsi="Arial" w:cs="Arial"/>
          <w:bCs/>
        </w:rPr>
        <w:t xml:space="preserve">, </w:t>
      </w:r>
      <w:r w:rsidR="00582920" w:rsidRPr="00076452">
        <w:rPr>
          <w:rFonts w:ascii="Arial" w:hAnsi="Arial" w:cs="Arial"/>
          <w:bCs/>
        </w:rPr>
        <w:t>R6(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5)</w:t>
      </w:r>
      <w:r>
        <w:rPr>
          <w:rFonts w:ascii="Arial" w:hAnsi="Arial" w:cs="Arial"/>
          <w:bCs/>
        </w:rPr>
        <w:t xml:space="preserve"> e R2(C6)</w:t>
      </w:r>
      <w:r w:rsidR="00582920" w:rsidRPr="00076452">
        <w:rPr>
          <w:rFonts w:ascii="Arial" w:hAnsi="Arial" w:cs="Arial"/>
          <w:bCs/>
        </w:rPr>
        <w:t>.</w:t>
      </w:r>
    </w:p>
    <w:p w14:paraId="719CD351" w14:textId="77777777" w:rsidR="00765D0D" w:rsidRPr="00076452" w:rsidRDefault="00765D0D" w:rsidP="00582920">
      <w:pPr>
        <w:ind w:firstLine="567"/>
        <w:rPr>
          <w:rFonts w:ascii="Arial" w:hAnsi="Arial" w:cs="Arial"/>
          <w:bCs/>
        </w:rPr>
      </w:pPr>
    </w:p>
    <w:p w14:paraId="2863C7EF" w14:textId="77777777" w:rsidR="00177EF9" w:rsidRDefault="009E25CE" w:rsidP="009E25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9A69B" wp14:editId="03793844">
                <wp:simplePos x="0" y="0"/>
                <wp:positionH relativeFrom="column">
                  <wp:posOffset>2785110</wp:posOffset>
                </wp:positionH>
                <wp:positionV relativeFrom="paragraph">
                  <wp:posOffset>3416935</wp:posOffset>
                </wp:positionV>
                <wp:extent cx="1247775" cy="6762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F6123" id="Elipse 25" o:spid="_x0000_s1026" style="position:absolute;margin-left:219.3pt;margin-top:269.05pt;width:98.25pt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" filled="f" strokecolor="#92d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C7045C5" wp14:editId="5A3171D4">
            <wp:extent cx="4385944" cy="440824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423" cy="4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8E5" w14:textId="77777777" w:rsidR="009E25CE" w:rsidRDefault="009E25CE" w:rsidP="009E25CE">
      <w:pPr>
        <w:jc w:val="center"/>
        <w:rPr>
          <w:rFonts w:ascii="Arial" w:hAnsi="Arial" w:cs="Arial"/>
          <w:b/>
          <w:sz w:val="24"/>
          <w:szCs w:val="24"/>
        </w:rPr>
      </w:pPr>
    </w:p>
    <w:p w14:paraId="0A027E18" w14:textId="77777777" w:rsidR="009E25CE" w:rsidRPr="009E25CE" w:rsidRDefault="009E25CE" w:rsidP="009E25CE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Lembrar de aterrar a blindagem do transformador T1 da fonte.</w:t>
      </w:r>
    </w:p>
    <w:p w14:paraId="1CAC1B57" w14:textId="77777777" w:rsidR="009E25CE" w:rsidRDefault="009E25CE">
      <w:pPr>
        <w:suppressAutoHyphens w:val="0"/>
        <w:overflowPunct/>
        <w:autoSpaceDE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1A18A10" w14:textId="77777777" w:rsidR="00793998" w:rsidRPr="00076452" w:rsidRDefault="00793998" w:rsidP="00CE769D">
      <w:pPr>
        <w:pStyle w:val="Ttulo1"/>
        <w:rPr>
          <w:rFonts w:cs="Arial"/>
        </w:rPr>
      </w:pPr>
      <w:proofErr w:type="spellStart"/>
      <w:r w:rsidRPr="00076452">
        <w:rPr>
          <w:rFonts w:cs="Arial"/>
        </w:rPr>
        <w:lastRenderedPageBreak/>
        <w:t>Bootloader</w:t>
      </w:r>
      <w:proofErr w:type="spellEnd"/>
    </w:p>
    <w:p w14:paraId="7D3A36CA" w14:textId="77777777" w:rsidR="00793998" w:rsidRPr="00076452" w:rsidRDefault="00793998" w:rsidP="00793998">
      <w:pPr>
        <w:rPr>
          <w:rFonts w:ascii="Arial" w:hAnsi="Arial" w:cs="Arial"/>
        </w:rPr>
      </w:pPr>
    </w:p>
    <w:p w14:paraId="3D54DF51" w14:textId="77777777" w:rsidR="006A4E0B" w:rsidRPr="00076452" w:rsidRDefault="00793998" w:rsidP="006A4E0B">
      <w:pPr>
        <w:ind w:firstLine="720"/>
        <w:rPr>
          <w:rFonts w:ascii="Arial" w:hAnsi="Arial" w:cs="Arial"/>
        </w:rPr>
      </w:pPr>
      <w:bookmarkStart w:id="0" w:name="_Hlk15980833"/>
      <w:r w:rsidRPr="00076452">
        <w:rPr>
          <w:rFonts w:ascii="Arial" w:hAnsi="Arial" w:cs="Arial"/>
          <w:lang w:eastAsia="pt-BR"/>
        </w:rPr>
        <w:t xml:space="preserve">O </w:t>
      </w:r>
      <w:proofErr w:type="spellStart"/>
      <w:r w:rsidRPr="00076452">
        <w:rPr>
          <w:rFonts w:ascii="Arial" w:hAnsi="Arial" w:cs="Arial"/>
          <w:lang w:eastAsia="pt-BR"/>
        </w:rPr>
        <w:t>bootloader</w:t>
      </w:r>
      <w:proofErr w:type="spellEnd"/>
      <w:r w:rsidRPr="00076452">
        <w:rPr>
          <w:rFonts w:ascii="Arial" w:hAnsi="Arial" w:cs="Arial"/>
          <w:lang w:eastAsia="pt-BR"/>
        </w:rPr>
        <w:t xml:space="preserve"> utilizado é o da linha básica</w:t>
      </w:r>
      <w:r w:rsidR="00930130" w:rsidRPr="00076452">
        <w:rPr>
          <w:rFonts w:ascii="Arial" w:hAnsi="Arial" w:cs="Arial"/>
          <w:lang w:eastAsia="pt-BR"/>
        </w:rPr>
        <w:t>.</w:t>
      </w:r>
      <w:r w:rsidRPr="00076452">
        <w:rPr>
          <w:rFonts w:ascii="Arial" w:hAnsi="Arial" w:cs="Arial"/>
          <w:lang w:eastAsia="pt-BR"/>
        </w:rPr>
        <w:t xml:space="preserve"> </w:t>
      </w:r>
      <w:bookmarkEnd w:id="0"/>
      <w:r w:rsidR="006A4E0B" w:rsidRPr="00076452">
        <w:rPr>
          <w:rFonts w:ascii="Arial" w:hAnsi="Arial" w:cs="Arial"/>
        </w:rPr>
        <w:t>Quando gravar o BOOTLOADER será NECESSÁRIO:</w:t>
      </w:r>
    </w:p>
    <w:p w14:paraId="7C07EAAF" w14:textId="77777777" w:rsidR="006A4E0B" w:rsidRPr="00076452" w:rsidRDefault="006A4E0B" w:rsidP="006A4E0B">
      <w:pPr>
        <w:ind w:firstLine="426"/>
        <w:rPr>
          <w:rFonts w:ascii="Arial" w:hAnsi="Arial" w:cs="Arial"/>
        </w:rPr>
      </w:pPr>
    </w:p>
    <w:p w14:paraId="56C3279F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USB-ISP.</w:t>
      </w:r>
    </w:p>
    <w:p w14:paraId="17D3D5E8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computador (PC).</w:t>
      </w:r>
    </w:p>
    <w:p w14:paraId="34C1E246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O equipamento C</w:t>
      </w:r>
      <w:r w:rsidR="001243FF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>40 em questão.</w:t>
      </w:r>
    </w:p>
    <w:p w14:paraId="0D126BBA" w14:textId="77777777" w:rsidR="006A4E0B" w:rsidRPr="00076452" w:rsidRDefault="006A4E0B" w:rsidP="006A4E0B">
      <w:pPr>
        <w:ind w:firstLine="426"/>
        <w:rPr>
          <w:rFonts w:ascii="Arial" w:hAnsi="Arial" w:cs="Arial"/>
        </w:rPr>
      </w:pPr>
    </w:p>
    <w:p w14:paraId="16BB7F50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 uma PORTA USB do PC, já identifique qual COM* está sendo utilizada.</w:t>
      </w:r>
    </w:p>
    <w:p w14:paraId="320FD124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23D72AF2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ao barramento GRAV_ISP do C</w:t>
      </w:r>
      <w:r w:rsidR="001243FF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>40, CUIDADO com o lado correto do BUS.</w:t>
      </w:r>
    </w:p>
    <w:p w14:paraId="109749BA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16F426CF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Ligar o conversor USB-ISP e o C</w:t>
      </w:r>
      <w:r w:rsidR="00970EC3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>40 a uma fonte de alimentação comum com o PC.</w:t>
      </w:r>
    </w:p>
    <w:p w14:paraId="2F819C8E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1A5FC6C2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O software para gravação é o FLASH MAGIC. Execute-o em MODO ADMINISTRADOR e verifique se não está bloqueado por Antivírus e Firewall. A </w:t>
      </w:r>
      <w:r w:rsidRPr="00076452">
        <w:rPr>
          <w:rFonts w:ascii="Arial" w:hAnsi="Arial" w:cs="Arial"/>
        </w:rPr>
        <w:fldChar w:fldCharType="begin"/>
      </w:r>
      <w:r w:rsidRPr="00076452">
        <w:rPr>
          <w:rFonts w:ascii="Arial" w:hAnsi="Arial" w:cs="Arial"/>
        </w:rPr>
        <w:instrText xml:space="preserve"> REF _Ref499039921 \h  \* MERGEFORMAT </w:instrText>
      </w:r>
      <w:r w:rsidRPr="00076452">
        <w:rPr>
          <w:rFonts w:ascii="Arial" w:hAnsi="Arial" w:cs="Arial"/>
        </w:rPr>
      </w:r>
      <w:r w:rsidRPr="00076452">
        <w:rPr>
          <w:rFonts w:ascii="Arial" w:hAnsi="Arial" w:cs="Arial"/>
        </w:rPr>
        <w:fldChar w:fldCharType="separate"/>
      </w:r>
      <w:r w:rsidRPr="00076452">
        <w:rPr>
          <w:rFonts w:ascii="Arial" w:hAnsi="Arial" w:cs="Arial"/>
        </w:rPr>
        <w:t xml:space="preserve">Figura </w:t>
      </w:r>
      <w:r w:rsidRPr="00076452">
        <w:rPr>
          <w:rFonts w:ascii="Arial" w:hAnsi="Arial" w:cs="Arial"/>
          <w:noProof/>
        </w:rPr>
        <w:t>1</w:t>
      </w:r>
      <w:r w:rsidRPr="00076452">
        <w:rPr>
          <w:rFonts w:ascii="Arial" w:hAnsi="Arial" w:cs="Arial"/>
        </w:rPr>
        <w:fldChar w:fldCharType="end"/>
      </w:r>
      <w:r w:rsidRPr="00076452">
        <w:rPr>
          <w:rFonts w:ascii="Arial" w:hAnsi="Arial" w:cs="Arial"/>
        </w:rPr>
        <w:t xml:space="preserve"> mostra a janela principal do FLASH MAGIC.</w:t>
      </w:r>
    </w:p>
    <w:p w14:paraId="6758CBC7" w14:textId="77777777" w:rsidR="006A4E0B" w:rsidRPr="00076452" w:rsidRDefault="006A4E0B" w:rsidP="006A4E0B">
      <w:pPr>
        <w:rPr>
          <w:rFonts w:ascii="Arial" w:hAnsi="Arial" w:cs="Arial"/>
          <w:szCs w:val="24"/>
        </w:rPr>
      </w:pPr>
    </w:p>
    <w:p w14:paraId="548E8030" w14:textId="77777777" w:rsidR="006A4E0B" w:rsidRPr="00076452" w:rsidRDefault="006A4E0B" w:rsidP="006A4E0B">
      <w:pPr>
        <w:keepNext/>
        <w:ind w:firstLine="432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8B4FF" wp14:editId="3B747274">
                <wp:simplePos x="0" y="0"/>
                <wp:positionH relativeFrom="column">
                  <wp:posOffset>5641975</wp:posOffset>
                </wp:positionH>
                <wp:positionV relativeFrom="paragraph">
                  <wp:posOffset>2828290</wp:posOffset>
                </wp:positionV>
                <wp:extent cx="344170" cy="457200"/>
                <wp:effectExtent l="0" t="0" r="17145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F70033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B4FF" id="Caixa de Texto 35" o:spid="_x0000_s1032" type="#_x0000_t202" style="position:absolute;left:0;text-align:left;margin-left:444.25pt;margin-top:222.7pt;width:27.1pt;height:3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" fillcolor="white [3201]" strokecolor="white [3212]" strokeweight=".5pt">
                <v:textbox>
                  <w:txbxContent>
                    <w:p w14:paraId="6EF70033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7A17B" wp14:editId="25DAE79E">
                <wp:simplePos x="0" y="0"/>
                <wp:positionH relativeFrom="column">
                  <wp:posOffset>5623560</wp:posOffset>
                </wp:positionH>
                <wp:positionV relativeFrom="paragraph">
                  <wp:posOffset>3609340</wp:posOffset>
                </wp:positionV>
                <wp:extent cx="330835" cy="457200"/>
                <wp:effectExtent l="0" t="0" r="1206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F80B5D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A17B" id="Caixa de Texto 6" o:spid="_x0000_s1033" type="#_x0000_t202" style="position:absolute;left:0;text-align:left;margin-left:442.8pt;margin-top:284.2pt;width:26.05pt;height:3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" fillcolor="white [3201]" strokecolor="white [3212]" strokeweight=".5pt">
                <v:textbox>
                  <w:txbxContent>
                    <w:p w14:paraId="7CF80B5D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45CA8" wp14:editId="0E938515">
                <wp:simplePos x="0" y="0"/>
                <wp:positionH relativeFrom="column">
                  <wp:posOffset>4937760</wp:posOffset>
                </wp:positionH>
                <wp:positionV relativeFrom="paragraph">
                  <wp:posOffset>3933190</wp:posOffset>
                </wp:positionV>
                <wp:extent cx="685800" cy="438150"/>
                <wp:effectExtent l="38100" t="0" r="190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4A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88.8pt;margin-top:309.7pt;width:54pt;height:3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52742" wp14:editId="5F9FE465">
                <wp:simplePos x="0" y="0"/>
                <wp:positionH relativeFrom="column">
                  <wp:posOffset>3909060</wp:posOffset>
                </wp:positionH>
                <wp:positionV relativeFrom="paragraph">
                  <wp:posOffset>2409190</wp:posOffset>
                </wp:positionV>
                <wp:extent cx="1714500" cy="171450"/>
                <wp:effectExtent l="38100" t="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5EF4" id="Conector de Seta Reta 34" o:spid="_x0000_s1026" type="#_x0000_t32" style="position:absolute;margin-left:307.8pt;margin-top:189.7pt;width:135pt;height:1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9D33B" wp14:editId="57F93E6C">
                <wp:simplePos x="0" y="0"/>
                <wp:positionH relativeFrom="column">
                  <wp:posOffset>5623560</wp:posOffset>
                </wp:positionH>
                <wp:positionV relativeFrom="paragraph">
                  <wp:posOffset>1437640</wp:posOffset>
                </wp:positionV>
                <wp:extent cx="358775" cy="457200"/>
                <wp:effectExtent l="0" t="0" r="2222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04FCA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D33B" id="Caixa de Texto 29" o:spid="_x0000_s1034" type="#_x0000_t202" style="position:absolute;left:0;text-align:left;margin-left:442.8pt;margin-top:113.2pt;width:28.25pt;height:36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" fillcolor="white [3201]" strokecolor="white [3212]" strokeweight=".5pt">
                <v:textbox>
                  <w:txbxContent>
                    <w:p w14:paraId="67804FCA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C93B9" wp14:editId="1C1BD58F">
                <wp:simplePos x="0" y="0"/>
                <wp:positionH relativeFrom="column">
                  <wp:posOffset>5623560</wp:posOffset>
                </wp:positionH>
                <wp:positionV relativeFrom="paragraph">
                  <wp:posOffset>2190115</wp:posOffset>
                </wp:positionV>
                <wp:extent cx="372745" cy="457200"/>
                <wp:effectExtent l="0" t="0" r="27305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AC155D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93B9" id="Caixa de Texto 28" o:spid="_x0000_s1035" type="#_x0000_t202" style="position:absolute;left:0;text-align:left;margin-left:442.8pt;margin-top:172.45pt;width:29.35pt;height:36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" fillcolor="white [3201]" strokecolor="white [3212]" strokeweight=".5pt">
                <v:textbox>
                  <w:txbxContent>
                    <w:p w14:paraId="53AC155D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C8F03" wp14:editId="12674B8C">
                <wp:simplePos x="0" y="0"/>
                <wp:positionH relativeFrom="column">
                  <wp:posOffset>699135</wp:posOffset>
                </wp:positionH>
                <wp:positionV relativeFrom="paragraph">
                  <wp:posOffset>1161415</wp:posOffset>
                </wp:positionV>
                <wp:extent cx="323850" cy="45720"/>
                <wp:effectExtent l="0" t="38100" r="38100" b="876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A2FF" id="Conector de Seta Reta 32" o:spid="_x0000_s1026" type="#_x0000_t32" style="position:absolute;margin-left:55.05pt;margin-top:91.45pt;width:2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9EB3D" wp14:editId="2052518A">
                <wp:simplePos x="0" y="0"/>
                <wp:positionH relativeFrom="column">
                  <wp:posOffset>326390</wp:posOffset>
                </wp:positionH>
                <wp:positionV relativeFrom="paragraph">
                  <wp:posOffset>904240</wp:posOffset>
                </wp:positionV>
                <wp:extent cx="358775" cy="457200"/>
                <wp:effectExtent l="0" t="0" r="2222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E89B90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EB3D" id="Caixa de Texto 30" o:spid="_x0000_s1036" type="#_x0000_t202" style="position:absolute;left:0;text-align:left;margin-left:25.7pt;margin-top:71.2pt;width:28.25pt;height:36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" fillcolor="white [3201]" strokecolor="white [3212]" strokeweight=".5pt">
                <v:textbox>
                  <w:txbxContent>
                    <w:p w14:paraId="57E89B90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ECE76" wp14:editId="0013489B">
                <wp:simplePos x="0" y="0"/>
                <wp:positionH relativeFrom="column">
                  <wp:posOffset>5356860</wp:posOffset>
                </wp:positionH>
                <wp:positionV relativeFrom="paragraph">
                  <wp:posOffset>3066415</wp:posOffset>
                </wp:positionV>
                <wp:extent cx="266700" cy="219075"/>
                <wp:effectExtent l="38100" t="0" r="190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0E0F" id="Conector de Seta Reta 31" o:spid="_x0000_s1026" type="#_x0000_t32" style="position:absolute;margin-left:421.8pt;margin-top:241.45pt;width:21pt;height:1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51D93" wp14:editId="50DC843E">
                <wp:simplePos x="0" y="0"/>
                <wp:positionH relativeFrom="column">
                  <wp:posOffset>5090160</wp:posOffset>
                </wp:positionH>
                <wp:positionV relativeFrom="paragraph">
                  <wp:posOffset>1675765</wp:posOffset>
                </wp:positionV>
                <wp:extent cx="600075" cy="152400"/>
                <wp:effectExtent l="38100" t="0" r="28575" b="762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E2F8" id="Conector de Seta Reta 33" o:spid="_x0000_s1026" type="#_x0000_t32" style="position:absolute;margin-left:400.8pt;margin-top:131.95pt;width:47.25pt;height:1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A1F1B" wp14:editId="03182DD2">
                <wp:simplePos x="0" y="0"/>
                <wp:positionH relativeFrom="column">
                  <wp:posOffset>327660</wp:posOffset>
                </wp:positionH>
                <wp:positionV relativeFrom="paragraph">
                  <wp:posOffset>523240</wp:posOffset>
                </wp:positionV>
                <wp:extent cx="372745" cy="457200"/>
                <wp:effectExtent l="0" t="0" r="2730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107D50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1F1B" id="Caixa de Texto 27" o:spid="_x0000_s1037" type="#_x0000_t202" style="position:absolute;left:0;text-align:left;margin-left:25.8pt;margin-top:41.2pt;width:29.35pt;height:3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" fillcolor="white [3201]" strokecolor="white [3212]" strokeweight=".5pt">
                <v:textbox>
                  <w:txbxContent>
                    <w:p w14:paraId="77107D50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910D" wp14:editId="64A38FAA">
                <wp:simplePos x="0" y="0"/>
                <wp:positionH relativeFrom="column">
                  <wp:posOffset>632460</wp:posOffset>
                </wp:positionH>
                <wp:positionV relativeFrom="paragraph">
                  <wp:posOffset>808990</wp:posOffset>
                </wp:positionV>
                <wp:extent cx="390525" cy="171450"/>
                <wp:effectExtent l="0" t="0" r="6667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53A86" id="Conector de Seta Reta 26" o:spid="_x0000_s1026" type="#_x0000_t32" style="position:absolute;margin-left:49.8pt;margin-top:63.7pt;width:30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w:drawing>
          <wp:inline distT="0" distB="0" distL="0" distR="0" wp14:anchorId="71CB6BD5" wp14:editId="23F4CCFB">
            <wp:extent cx="461010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84AE" w14:textId="77777777" w:rsidR="006A4E0B" w:rsidRPr="00076452" w:rsidRDefault="006A4E0B" w:rsidP="00076452">
      <w:pPr>
        <w:pStyle w:val="Legenda"/>
      </w:pPr>
      <w:bookmarkStart w:id="1" w:name="_Ref499039921"/>
      <w:r w:rsidRPr="00076452">
        <w:t xml:space="preserve">Figura </w:t>
      </w:r>
      <w:fldSimple w:instr=" SEQ Figura \* ARABIC ">
        <w:r w:rsidRPr="00076452">
          <w:rPr>
            <w:noProof/>
          </w:rPr>
          <w:t>1</w:t>
        </w:r>
      </w:fldSimple>
      <w:bookmarkEnd w:id="1"/>
      <w:r w:rsidRPr="00076452">
        <w:t xml:space="preserve"> - Tela Principal do Flash</w:t>
      </w:r>
      <w:r w:rsidRPr="00076452">
        <w:rPr>
          <w:noProof/>
        </w:rPr>
        <w:t xml:space="preserve"> Magic</w:t>
      </w:r>
    </w:p>
    <w:p w14:paraId="0266FFD9" w14:textId="77777777" w:rsidR="006A4E0B" w:rsidRPr="00076452" w:rsidRDefault="006A4E0B" w:rsidP="006A4E0B">
      <w:pPr>
        <w:suppressAutoHyphens w:val="0"/>
        <w:overflowPunct/>
        <w:autoSpaceDE/>
        <w:autoSpaceDN w:val="0"/>
        <w:ind w:firstLine="432"/>
        <w:rPr>
          <w:rFonts w:ascii="Arial" w:hAnsi="Arial" w:cs="Arial"/>
        </w:rPr>
      </w:pPr>
    </w:p>
    <w:p w14:paraId="4471EC64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Selecione o dispositivo LPC2387 no campo apontado em A.</w:t>
      </w:r>
    </w:p>
    <w:p w14:paraId="618699E3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03CA76FB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No campo apontado em B, selecione a porta USB do PC conectada ao conversor. O </w:t>
      </w:r>
      <w:proofErr w:type="spellStart"/>
      <w:r w:rsidRPr="00076452">
        <w:rPr>
          <w:rFonts w:ascii="Arial" w:hAnsi="Arial" w:cs="Arial"/>
        </w:rPr>
        <w:t>BaudRate</w:t>
      </w:r>
      <w:proofErr w:type="spellEnd"/>
      <w:r w:rsidRPr="00076452">
        <w:rPr>
          <w:rFonts w:ascii="Arial" w:hAnsi="Arial" w:cs="Arial"/>
        </w:rPr>
        <w:t xml:space="preserve"> é 115200, e o oscilador (MHz) é 12.</w:t>
      </w:r>
    </w:p>
    <w:p w14:paraId="094322AD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6F95EFC2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Marque somente a opção “</w:t>
      </w:r>
      <w:proofErr w:type="spellStart"/>
      <w:r w:rsidRPr="00076452">
        <w:rPr>
          <w:rFonts w:ascii="Arial" w:hAnsi="Arial" w:cs="Arial"/>
        </w:rPr>
        <w:t>Erase</w:t>
      </w:r>
      <w:proofErr w:type="spellEnd"/>
      <w:r w:rsidRPr="00076452">
        <w:rPr>
          <w:rFonts w:ascii="Arial" w:hAnsi="Arial" w:cs="Arial"/>
        </w:rPr>
        <w:t xml:space="preserve"> </w:t>
      </w:r>
      <w:proofErr w:type="spellStart"/>
      <w:r w:rsidRPr="00076452">
        <w:rPr>
          <w:rFonts w:ascii="Arial" w:hAnsi="Arial" w:cs="Arial"/>
        </w:rPr>
        <w:t>blocks</w:t>
      </w:r>
      <w:proofErr w:type="spellEnd"/>
      <w:r w:rsidRPr="00076452">
        <w:rPr>
          <w:rFonts w:ascii="Arial" w:hAnsi="Arial" w:cs="Arial"/>
        </w:rPr>
        <w:t xml:space="preserve"> </w:t>
      </w:r>
      <w:proofErr w:type="spellStart"/>
      <w:r w:rsidRPr="00076452">
        <w:rPr>
          <w:rFonts w:ascii="Arial" w:hAnsi="Arial" w:cs="Arial"/>
        </w:rPr>
        <w:t>used</w:t>
      </w:r>
      <w:proofErr w:type="spellEnd"/>
      <w:r w:rsidRPr="00076452">
        <w:rPr>
          <w:rFonts w:ascii="Arial" w:hAnsi="Arial" w:cs="Arial"/>
        </w:rPr>
        <w:t xml:space="preserve"> </w:t>
      </w:r>
      <w:proofErr w:type="spellStart"/>
      <w:r w:rsidRPr="00076452">
        <w:rPr>
          <w:rFonts w:ascii="Arial" w:hAnsi="Arial" w:cs="Arial"/>
        </w:rPr>
        <w:t>by</w:t>
      </w:r>
      <w:proofErr w:type="spellEnd"/>
      <w:r w:rsidRPr="00076452">
        <w:rPr>
          <w:rFonts w:ascii="Arial" w:hAnsi="Arial" w:cs="Arial"/>
        </w:rPr>
        <w:t xml:space="preserve"> </w:t>
      </w:r>
      <w:proofErr w:type="spellStart"/>
      <w:r w:rsidRPr="00076452">
        <w:rPr>
          <w:rFonts w:ascii="Arial" w:hAnsi="Arial" w:cs="Arial"/>
        </w:rPr>
        <w:t>Hex</w:t>
      </w:r>
      <w:proofErr w:type="spellEnd"/>
      <w:r w:rsidRPr="00076452">
        <w:rPr>
          <w:rFonts w:ascii="Arial" w:hAnsi="Arial" w:cs="Arial"/>
        </w:rPr>
        <w:t xml:space="preserve"> File” como apontado em C.</w:t>
      </w:r>
    </w:p>
    <w:p w14:paraId="661BC60F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528A0C88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Selecione a pasta com o Arquivo de </w:t>
      </w:r>
      <w:proofErr w:type="spellStart"/>
      <w:r w:rsidRPr="00076452">
        <w:rPr>
          <w:rFonts w:ascii="Arial" w:hAnsi="Arial" w:cs="Arial"/>
        </w:rPr>
        <w:t>bootloader</w:t>
      </w:r>
      <w:proofErr w:type="spellEnd"/>
      <w:r w:rsidRPr="00076452">
        <w:rPr>
          <w:rFonts w:ascii="Arial" w:hAnsi="Arial" w:cs="Arial"/>
        </w:rPr>
        <w:t xml:space="preserve"> adequado no campo apontado em D.</w:t>
      </w:r>
    </w:p>
    <w:p w14:paraId="150FAA81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150CDC53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Pressione a tecla Start apontado em E.</w:t>
      </w:r>
    </w:p>
    <w:p w14:paraId="296D1E3E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5A2DEBF1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A barra de progresso apontado em F mostrará o andamento e status da gravação. Espere até a mensagem “FINISHED” aparecer.</w:t>
      </w:r>
    </w:p>
    <w:p w14:paraId="2EC157F7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4A586949" w14:textId="77777777" w:rsidR="006A4E0B" w:rsidRPr="00076452" w:rsidRDefault="0064112E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</w:t>
      </w:r>
      <w:r w:rsidR="006A4E0B" w:rsidRPr="00076452">
        <w:rPr>
          <w:rFonts w:ascii="Arial" w:hAnsi="Arial" w:cs="Arial"/>
        </w:rPr>
        <w:t>Problemas podem ocorrer e a seguir alguns dos itens abaixo pode ter ocorrido:</w:t>
      </w:r>
    </w:p>
    <w:p w14:paraId="3CCBE518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75209FCF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</w:t>
      </w:r>
      <w:r w:rsidR="001243FF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>40 estava desligado.</w:t>
      </w:r>
    </w:p>
    <w:p w14:paraId="7F9FBD15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14:paraId="2E25DC9F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desligado.</w:t>
      </w:r>
    </w:p>
    <w:p w14:paraId="7D8D7B54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14:paraId="37C12EDE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desconectado do PC ou do C</w:t>
      </w:r>
      <w:r w:rsidR="001243FF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>40.</w:t>
      </w:r>
    </w:p>
    <w:p w14:paraId="092FBD1D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0776B96F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opção de dispositivo selecionado não era o LPC2387.</w:t>
      </w:r>
    </w:p>
    <w:p w14:paraId="70B49E21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5C234AC7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porta COM identificada não está correta.</w:t>
      </w:r>
    </w:p>
    <w:p w14:paraId="50F8989F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6C03EDEA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arquivo HEX incorreto.</w:t>
      </w:r>
    </w:p>
    <w:p w14:paraId="6DCB2842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25D46EBA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jumper do WATCHDOG (R10 na placa CL40) que reseta o LPC2387 no C</w:t>
      </w:r>
      <w:r w:rsidR="001243FF">
        <w:rPr>
          <w:rFonts w:ascii="Arial" w:hAnsi="Arial" w:cs="Arial"/>
        </w:rPr>
        <w:t>P</w:t>
      </w:r>
      <w:r w:rsidRPr="00076452">
        <w:rPr>
          <w:rFonts w:ascii="Arial" w:hAnsi="Arial" w:cs="Arial"/>
        </w:rPr>
        <w:t xml:space="preserve">40, podem estar </w:t>
      </w:r>
      <w:proofErr w:type="spellStart"/>
      <w:proofErr w:type="gramStart"/>
      <w:r w:rsidRPr="00076452">
        <w:rPr>
          <w:rFonts w:ascii="Arial" w:hAnsi="Arial" w:cs="Arial"/>
        </w:rPr>
        <w:t>curto</w:t>
      </w:r>
      <w:proofErr w:type="gramEnd"/>
      <w:r w:rsidRPr="00076452">
        <w:rPr>
          <w:rFonts w:ascii="Arial" w:hAnsi="Arial" w:cs="Arial"/>
        </w:rPr>
        <w:t>-circuitado</w:t>
      </w:r>
      <w:proofErr w:type="spellEnd"/>
      <w:r w:rsidRPr="00076452">
        <w:rPr>
          <w:rFonts w:ascii="Arial" w:hAnsi="Arial" w:cs="Arial"/>
        </w:rPr>
        <w:t xml:space="preserve">, podendo interromper o processo de gravação do </w:t>
      </w:r>
      <w:proofErr w:type="spellStart"/>
      <w:r w:rsidRPr="00076452">
        <w:rPr>
          <w:rFonts w:ascii="Arial" w:hAnsi="Arial" w:cs="Arial"/>
        </w:rPr>
        <w:t>bootloader</w:t>
      </w:r>
      <w:proofErr w:type="spellEnd"/>
      <w:r w:rsidRPr="00076452">
        <w:rPr>
          <w:rFonts w:ascii="Arial" w:hAnsi="Arial" w:cs="Arial"/>
        </w:rPr>
        <w:t>.</w:t>
      </w:r>
    </w:p>
    <w:p w14:paraId="61A8AE0F" w14:textId="77777777" w:rsidR="00793998" w:rsidRPr="00076452" w:rsidRDefault="00793998" w:rsidP="00FF1F96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1F2A6326" w14:textId="77777777" w:rsidR="00793998" w:rsidRPr="00076452" w:rsidRDefault="00793998" w:rsidP="00793998">
      <w:pPr>
        <w:ind w:left="432"/>
        <w:rPr>
          <w:rFonts w:ascii="Arial" w:hAnsi="Arial" w:cs="Arial"/>
        </w:rPr>
      </w:pPr>
    </w:p>
    <w:p w14:paraId="382A5949" w14:textId="77777777"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</w:rPr>
        <w:tab/>
      </w:r>
      <w:r w:rsidRPr="00076452">
        <w:rPr>
          <w:rFonts w:ascii="Arial" w:hAnsi="Arial" w:cs="Arial"/>
          <w:sz w:val="24"/>
          <w:szCs w:val="24"/>
        </w:rPr>
        <w:t xml:space="preserve"> </w:t>
      </w:r>
    </w:p>
    <w:p w14:paraId="4BB00D00" w14:textId="77777777"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  <w:sz w:val="24"/>
          <w:szCs w:val="24"/>
        </w:rPr>
        <w:br w:type="page"/>
      </w:r>
    </w:p>
    <w:p w14:paraId="3BEF9DC7" w14:textId="77777777" w:rsidR="00930130" w:rsidRPr="00076452" w:rsidRDefault="00930130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Firmware</w:t>
      </w:r>
    </w:p>
    <w:p w14:paraId="7284C0E5" w14:textId="77777777" w:rsidR="00930130" w:rsidRPr="00076452" w:rsidRDefault="00930130" w:rsidP="00930130">
      <w:pPr>
        <w:ind w:firstLine="720"/>
        <w:rPr>
          <w:rFonts w:ascii="Arial" w:hAnsi="Arial" w:cs="Arial"/>
          <w:lang w:eastAsia="pt-BR"/>
        </w:rPr>
      </w:pPr>
    </w:p>
    <w:p w14:paraId="69E8F6B8" w14:textId="77777777" w:rsidR="00930130" w:rsidRPr="00FF1F96" w:rsidRDefault="00930130" w:rsidP="00930130">
      <w:pPr>
        <w:ind w:firstLine="432"/>
        <w:rPr>
          <w:rFonts w:ascii="Arial" w:hAnsi="Arial" w:cs="Arial"/>
          <w:lang w:eastAsia="pt-BR"/>
        </w:rPr>
      </w:pPr>
      <w:r w:rsidRPr="00FF1F96">
        <w:rPr>
          <w:rFonts w:ascii="Arial" w:hAnsi="Arial" w:cs="Arial"/>
          <w:lang w:eastAsia="pt-BR"/>
        </w:rPr>
        <w:t>O Firmware utilizado é:</w:t>
      </w:r>
    </w:p>
    <w:p w14:paraId="294DCF7B" w14:textId="77777777"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  <w:gridCol w:w="2492"/>
      </w:tblGrid>
      <w:tr w:rsidR="00930130" w:rsidRPr="00FF1F96" w14:paraId="62F9082F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64F9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Versão de firmware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5C47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Data do fir</w:t>
            </w:r>
            <w:r w:rsidR="00AC79C1">
              <w:rPr>
                <w:rFonts w:ascii="Arial" w:hAnsi="Arial" w:cs="Arial"/>
                <w:b/>
                <w:lang w:eastAsia="pt-BR"/>
              </w:rPr>
              <w:t>m</w:t>
            </w:r>
            <w:r w:rsidRPr="00FF1F96">
              <w:rPr>
                <w:rFonts w:ascii="Arial" w:hAnsi="Arial" w:cs="Arial"/>
                <w:b/>
                <w:lang w:eastAsia="pt-BR"/>
              </w:rPr>
              <w:t>ware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F600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Sistema</w:t>
            </w:r>
          </w:p>
        </w:tc>
      </w:tr>
      <w:tr w:rsidR="00930130" w:rsidRPr="00FF1F96" w14:paraId="7EDAC28C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D709" w14:textId="77777777" w:rsidR="00930130" w:rsidRPr="00FF1F96" w:rsidRDefault="00930130" w:rsidP="000A0B1E">
            <w:pPr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1.3</w:t>
            </w:r>
            <w:r w:rsidR="000820B3">
              <w:rPr>
                <w:rFonts w:ascii="Arial" w:hAnsi="Arial" w:cs="Arial"/>
                <w:lang w:eastAsia="pt-BR"/>
              </w:rPr>
              <w:t>6 (2E)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1B9B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</w:t>
            </w:r>
            <w:r w:rsidR="000820B3">
              <w:rPr>
                <w:rFonts w:ascii="Arial" w:hAnsi="Arial" w:cs="Arial"/>
                <w:lang w:eastAsia="pt-BR"/>
              </w:rPr>
              <w:t>8</w:t>
            </w:r>
            <w:r w:rsidRPr="00FF1F96">
              <w:rPr>
                <w:rFonts w:ascii="Arial" w:hAnsi="Arial" w:cs="Arial"/>
                <w:lang w:eastAsia="pt-BR"/>
              </w:rPr>
              <w:t>/0</w:t>
            </w:r>
            <w:r w:rsidR="000820B3">
              <w:rPr>
                <w:rFonts w:ascii="Arial" w:hAnsi="Arial" w:cs="Arial"/>
                <w:lang w:eastAsia="pt-BR"/>
              </w:rPr>
              <w:t>9</w:t>
            </w:r>
            <w:r w:rsidRPr="00FF1F96">
              <w:rPr>
                <w:rFonts w:ascii="Arial" w:hAnsi="Arial" w:cs="Arial"/>
                <w:lang w:eastAsia="pt-BR"/>
              </w:rPr>
              <w:t>/201</w:t>
            </w:r>
            <w:r w:rsidR="000820B3">
              <w:rPr>
                <w:rFonts w:ascii="Arial" w:hAnsi="Arial" w:cs="Arial"/>
                <w:lang w:eastAsia="pt-BR"/>
              </w:rPr>
              <w:t>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F102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Power5000</w:t>
            </w:r>
          </w:p>
        </w:tc>
      </w:tr>
      <w:tr w:rsidR="000820B3" w:rsidRPr="00FF1F96" w14:paraId="0BF554A9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797C" w14:textId="77777777" w:rsidR="000820B3" w:rsidRPr="00FF1F96" w:rsidRDefault="000820B3" w:rsidP="000820B3">
            <w:pPr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1.3</w:t>
            </w:r>
            <w:r>
              <w:rPr>
                <w:rFonts w:ascii="Arial" w:hAnsi="Arial" w:cs="Arial"/>
                <w:lang w:eastAsia="pt-BR"/>
              </w:rPr>
              <w:t>6 (6E)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5101" w14:textId="77777777" w:rsidR="000820B3" w:rsidRPr="00FF1F96" w:rsidRDefault="000820B3" w:rsidP="000820B3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</w:t>
            </w:r>
            <w:r>
              <w:rPr>
                <w:rFonts w:ascii="Arial" w:hAnsi="Arial" w:cs="Arial"/>
                <w:lang w:eastAsia="pt-BR"/>
              </w:rPr>
              <w:t>9</w:t>
            </w:r>
            <w:r w:rsidRPr="00FF1F96">
              <w:rPr>
                <w:rFonts w:ascii="Arial" w:hAnsi="Arial" w:cs="Arial"/>
                <w:lang w:eastAsia="pt-BR"/>
              </w:rPr>
              <w:t>/0</w:t>
            </w:r>
            <w:r>
              <w:rPr>
                <w:rFonts w:ascii="Arial" w:hAnsi="Arial" w:cs="Arial"/>
                <w:lang w:eastAsia="pt-BR"/>
              </w:rPr>
              <w:t>9</w:t>
            </w:r>
            <w:r w:rsidRPr="00FF1F96">
              <w:rPr>
                <w:rFonts w:ascii="Arial" w:hAnsi="Arial" w:cs="Arial"/>
                <w:lang w:eastAsia="pt-BR"/>
              </w:rPr>
              <w:t>/201</w:t>
            </w:r>
            <w:r>
              <w:rPr>
                <w:rFonts w:ascii="Arial" w:hAnsi="Arial" w:cs="Arial"/>
                <w:lang w:eastAsia="pt-BR"/>
              </w:rPr>
              <w:t>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6DBB" w14:textId="77777777" w:rsidR="000820B3" w:rsidRPr="00FF1F96" w:rsidRDefault="000820B3" w:rsidP="000820B3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Power5000</w:t>
            </w:r>
          </w:p>
        </w:tc>
      </w:tr>
    </w:tbl>
    <w:p w14:paraId="5DBD93EF" w14:textId="77777777"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p w14:paraId="4CE12F09" w14:textId="77777777" w:rsidR="00930130" w:rsidRPr="00FF1F96" w:rsidRDefault="00930130" w:rsidP="00930130">
      <w:pPr>
        <w:ind w:firstLine="426"/>
        <w:rPr>
          <w:rFonts w:ascii="Arial" w:hAnsi="Arial" w:cs="Arial"/>
        </w:rPr>
      </w:pPr>
      <w:r w:rsidRPr="00FF1F96">
        <w:rPr>
          <w:rFonts w:ascii="Arial" w:hAnsi="Arial" w:cs="Arial"/>
        </w:rPr>
        <w:t>Quando gravar o BOOTLOADER será NECESSÁRIO:</w:t>
      </w:r>
    </w:p>
    <w:p w14:paraId="75D645BB" w14:textId="77777777" w:rsidR="00930130" w:rsidRPr="00FF1F96" w:rsidRDefault="00930130" w:rsidP="00930130">
      <w:pPr>
        <w:ind w:firstLine="426"/>
        <w:rPr>
          <w:rFonts w:ascii="Arial" w:hAnsi="Arial" w:cs="Arial"/>
        </w:rPr>
      </w:pPr>
    </w:p>
    <w:p w14:paraId="383E127E" w14:textId="77777777"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O cabo </w:t>
      </w:r>
      <w:proofErr w:type="spellStart"/>
      <w:r w:rsidRPr="00FF1F96">
        <w:rPr>
          <w:rFonts w:ascii="Arial" w:hAnsi="Arial" w:cs="Arial"/>
        </w:rPr>
        <w:t>ETHernet</w:t>
      </w:r>
      <w:proofErr w:type="spellEnd"/>
      <w:r w:rsidRPr="00FF1F96">
        <w:rPr>
          <w:rFonts w:ascii="Arial" w:hAnsi="Arial" w:cs="Arial"/>
        </w:rPr>
        <w:t>.</w:t>
      </w:r>
    </w:p>
    <w:p w14:paraId="4058337B" w14:textId="77777777"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14:paraId="12BBC902" w14:textId="77777777"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O computador (PC).</w:t>
      </w:r>
    </w:p>
    <w:p w14:paraId="491B049A" w14:textId="77777777"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14:paraId="2C8C6E99" w14:textId="77777777" w:rsidR="00930130" w:rsidRPr="00FF1F96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 O equipamento C</w:t>
      </w:r>
      <w:r w:rsidR="001243FF">
        <w:rPr>
          <w:rFonts w:ascii="Arial" w:hAnsi="Arial" w:cs="Arial"/>
        </w:rPr>
        <w:t>P</w:t>
      </w:r>
      <w:r w:rsidRPr="00FF1F96">
        <w:rPr>
          <w:rFonts w:ascii="Arial" w:hAnsi="Arial" w:cs="Arial"/>
        </w:rPr>
        <w:t>40 em questão.</w:t>
      </w:r>
    </w:p>
    <w:p w14:paraId="227BB794" w14:textId="77777777" w:rsidR="00930130" w:rsidRPr="00076452" w:rsidRDefault="00930130" w:rsidP="00930130">
      <w:pPr>
        <w:pStyle w:val="Ttulo1"/>
        <w:numPr>
          <w:ilvl w:val="0"/>
          <w:numId w:val="0"/>
        </w:numPr>
        <w:ind w:left="432"/>
        <w:rPr>
          <w:rFonts w:cs="Arial"/>
        </w:rPr>
      </w:pPr>
    </w:p>
    <w:p w14:paraId="7F3E73FD" w14:textId="77777777" w:rsidR="00D52AAD" w:rsidRDefault="00D52AAD" w:rsidP="00D52AAD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19F4BF34" w14:textId="77777777" w:rsidR="00F804A3" w:rsidRPr="00076452" w:rsidRDefault="00F804A3" w:rsidP="00D52AAD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5D57DEF8" w14:textId="77777777" w:rsidR="00D52AAD" w:rsidRDefault="00D52AAD" w:rsidP="00F804A3">
      <w:pPr>
        <w:pStyle w:val="PargrafodaLista"/>
        <w:keepNext/>
        <w:ind w:left="0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883BE" wp14:editId="2192B93C">
                <wp:simplePos x="0" y="0"/>
                <wp:positionH relativeFrom="column">
                  <wp:posOffset>5580380</wp:posOffset>
                </wp:positionH>
                <wp:positionV relativeFrom="paragraph">
                  <wp:posOffset>2961640</wp:posOffset>
                </wp:positionV>
                <wp:extent cx="330835" cy="457200"/>
                <wp:effectExtent l="0" t="0" r="1206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B04F1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BE" id="Caixa de Texto 40" o:spid="_x0000_s1038" type="#_x0000_t202" style="position:absolute;left:0;text-align:left;margin-left:439.4pt;margin-top:233.2pt;width:26.05pt;height:36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" fillcolor="white [3201]" strokecolor="white [3212]" strokeweight=".5pt">
                <v:textbox>
                  <w:txbxContent>
                    <w:p w14:paraId="122B04F1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908E5" wp14:editId="6536ECDA">
                <wp:simplePos x="0" y="0"/>
                <wp:positionH relativeFrom="column">
                  <wp:posOffset>4756784</wp:posOffset>
                </wp:positionH>
                <wp:positionV relativeFrom="paragraph">
                  <wp:posOffset>3190240</wp:posOffset>
                </wp:positionV>
                <wp:extent cx="809625" cy="561975"/>
                <wp:effectExtent l="38100" t="0" r="285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07EE" id="Conector de Seta Reta 41" o:spid="_x0000_s1026" type="#_x0000_t32" style="position:absolute;margin-left:374.55pt;margin-top:251.2pt;width:63.75pt;height:44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95D79" wp14:editId="58F3A6E6">
                <wp:simplePos x="0" y="0"/>
                <wp:positionH relativeFrom="column">
                  <wp:posOffset>5565140</wp:posOffset>
                </wp:positionH>
                <wp:positionV relativeFrom="paragraph">
                  <wp:posOffset>2371090</wp:posOffset>
                </wp:positionV>
                <wp:extent cx="344170" cy="457200"/>
                <wp:effectExtent l="0" t="0" r="17145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EE8AB0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5D79" id="Caixa de Texto 39" o:spid="_x0000_s1039" type="#_x0000_t202" style="position:absolute;left:0;text-align:left;margin-left:438.2pt;margin-top:186.7pt;width:27.1pt;height:36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" fillcolor="white [3201]" strokecolor="white [3212]" strokeweight=".5pt">
                <v:textbox>
                  <w:txbxContent>
                    <w:p w14:paraId="3CEE8AB0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6AB63" wp14:editId="15F9A2AD">
                <wp:simplePos x="0" y="0"/>
                <wp:positionH relativeFrom="column">
                  <wp:posOffset>5175885</wp:posOffset>
                </wp:positionH>
                <wp:positionV relativeFrom="paragraph">
                  <wp:posOffset>2609215</wp:posOffset>
                </wp:positionV>
                <wp:extent cx="361950" cy="219075"/>
                <wp:effectExtent l="38100" t="0" r="190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961F" id="Conector de Seta Reta 47" o:spid="_x0000_s1026" type="#_x0000_t32" style="position:absolute;margin-left:407.55pt;margin-top:205.45pt;width:28.5pt;height:17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4E272AF" wp14:editId="1E566105">
                <wp:simplePos x="0" y="0"/>
                <wp:positionH relativeFrom="column">
                  <wp:posOffset>5537835</wp:posOffset>
                </wp:positionH>
                <wp:positionV relativeFrom="paragraph">
                  <wp:posOffset>1780540</wp:posOffset>
                </wp:positionV>
                <wp:extent cx="372745" cy="457200"/>
                <wp:effectExtent l="0" t="0" r="2730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D03D6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72AF" id="Caixa de Texto 44" o:spid="_x0000_s1040" type="#_x0000_t202" style="position:absolute;left:0;text-align:left;margin-left:436.05pt;margin-top:140.2pt;width:29.35pt;height:36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" fillcolor="white [3201]" strokecolor="white [3212]" strokeweight=".5pt">
                <v:textbox>
                  <w:txbxContent>
                    <w:p w14:paraId="355D03D6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4AE31" wp14:editId="642B828A">
                <wp:simplePos x="0" y="0"/>
                <wp:positionH relativeFrom="column">
                  <wp:posOffset>4737735</wp:posOffset>
                </wp:positionH>
                <wp:positionV relativeFrom="paragraph">
                  <wp:posOffset>2018665</wp:posOffset>
                </wp:positionV>
                <wp:extent cx="800100" cy="219075"/>
                <wp:effectExtent l="38100" t="0" r="19050" b="666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0548" id="Conector de Seta Reta 42" o:spid="_x0000_s1026" type="#_x0000_t32" style="position:absolute;margin-left:373.05pt;margin-top:158.95pt;width:63pt;height:17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43BC1F8" wp14:editId="338D3F21">
                <wp:simplePos x="0" y="0"/>
                <wp:positionH relativeFrom="column">
                  <wp:posOffset>5537835</wp:posOffset>
                </wp:positionH>
                <wp:positionV relativeFrom="paragraph">
                  <wp:posOffset>1170940</wp:posOffset>
                </wp:positionV>
                <wp:extent cx="358775" cy="457200"/>
                <wp:effectExtent l="0" t="0" r="222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3F2635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C1F8" id="Caixa de Texto 43" o:spid="_x0000_s1041" type="#_x0000_t202" style="position:absolute;left:0;text-align:left;margin-left:436.05pt;margin-top:92.2pt;width:28.25pt;height:36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" fillcolor="white [3201]" strokecolor="white [3212]" strokeweight=".5pt">
                <v:textbox>
                  <w:txbxContent>
                    <w:p w14:paraId="703F2635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BAE87" wp14:editId="57234D34">
                <wp:simplePos x="0" y="0"/>
                <wp:positionH relativeFrom="column">
                  <wp:posOffset>4937760</wp:posOffset>
                </wp:positionH>
                <wp:positionV relativeFrom="paragraph">
                  <wp:posOffset>1399540</wp:posOffset>
                </wp:positionV>
                <wp:extent cx="600075" cy="152400"/>
                <wp:effectExtent l="38100" t="0" r="28575" b="762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CE85" id="Conector de Seta Reta 48" o:spid="_x0000_s1026" type="#_x0000_t32" style="position:absolute;margin-left:388.8pt;margin-top:110.2pt;width:47.25pt;height:1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055ADC5" wp14:editId="71F804ED">
                <wp:simplePos x="0" y="0"/>
                <wp:positionH relativeFrom="column">
                  <wp:posOffset>1005840</wp:posOffset>
                </wp:positionH>
                <wp:positionV relativeFrom="paragraph">
                  <wp:posOffset>1094740</wp:posOffset>
                </wp:positionV>
                <wp:extent cx="358775" cy="457200"/>
                <wp:effectExtent l="0" t="0" r="22225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4A44A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ADC5" id="Caixa de Texto 46" o:spid="_x0000_s1042" type="#_x0000_t202" style="position:absolute;left:0;text-align:left;margin-left:79.2pt;margin-top:86.2pt;width:28.25pt;height:36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" fillcolor="white [3201]" strokecolor="white [3212]" strokeweight=".5pt">
                <v:textbox>
                  <w:txbxContent>
                    <w:p w14:paraId="2784A44A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1F84D" wp14:editId="41FF821B">
                <wp:simplePos x="0" y="0"/>
                <wp:positionH relativeFrom="column">
                  <wp:posOffset>1365885</wp:posOffset>
                </wp:positionH>
                <wp:positionV relativeFrom="paragraph">
                  <wp:posOffset>1317625</wp:posOffset>
                </wp:positionV>
                <wp:extent cx="323850" cy="45720"/>
                <wp:effectExtent l="0" t="38100" r="38100" b="8763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B545" id="Conector de Seta Reta 45" o:spid="_x0000_s1026" type="#_x0000_t32" style="position:absolute;margin-left:107.55pt;margin-top:103.75pt;width:25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22F2160" wp14:editId="65201200">
                <wp:simplePos x="0" y="0"/>
                <wp:positionH relativeFrom="column">
                  <wp:posOffset>735965</wp:posOffset>
                </wp:positionH>
                <wp:positionV relativeFrom="paragraph">
                  <wp:posOffset>437515</wp:posOffset>
                </wp:positionV>
                <wp:extent cx="372745" cy="457200"/>
                <wp:effectExtent l="0" t="0" r="2730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1B25BC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2160" id="Caixa de Texto 49" o:spid="_x0000_s1043" type="#_x0000_t202" style="position:absolute;left:0;text-align:left;margin-left:57.95pt;margin-top:34.45pt;width:29.35pt;height:36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" fillcolor="white [3201]" strokecolor="white [3212]" strokeweight=".5pt">
                <v:textbox>
                  <w:txbxContent>
                    <w:p w14:paraId="501B25BC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A5F77B3" wp14:editId="5B7FD582">
                <wp:simplePos x="0" y="0"/>
                <wp:positionH relativeFrom="column">
                  <wp:posOffset>1108075</wp:posOffset>
                </wp:positionH>
                <wp:positionV relativeFrom="paragraph">
                  <wp:posOffset>647065</wp:posOffset>
                </wp:positionV>
                <wp:extent cx="390525" cy="171450"/>
                <wp:effectExtent l="0" t="0" r="6667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2C223" id="Conector de Seta Reta 50" o:spid="_x0000_s1026" type="#_x0000_t32" style="position:absolute;margin-left:87.25pt;margin-top:50.95pt;width:30.75pt;height:1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" strokecolor="red" strokeweight="1.5pt">
                <v:stroke endarrow="block"/>
              </v:shape>
            </w:pict>
          </mc:Fallback>
        </mc:AlternateContent>
      </w:r>
    </w:p>
    <w:p w14:paraId="0F11A8F6" w14:textId="77777777" w:rsidR="00F804A3" w:rsidRPr="00076452" w:rsidRDefault="00F804A3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2EC101" wp14:editId="66AF28F7">
            <wp:extent cx="3809192" cy="371475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95" cy="373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A92E" w14:textId="77777777" w:rsidR="00C10D20" w:rsidRDefault="00C10D20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14:paraId="0FE60BF3" w14:textId="77777777" w:rsidR="00F804A3" w:rsidRPr="00076452" w:rsidRDefault="00F804A3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14:paraId="076532A3" w14:textId="77777777" w:rsidR="004010C7" w:rsidRPr="00076452" w:rsidRDefault="004010C7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14:paraId="50544405" w14:textId="77777777" w:rsidR="004010C7" w:rsidRPr="00FF1F96" w:rsidRDefault="004010C7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Conectar cabo de rede ETH no equipamento, garantindo que esteja na mesma rede do computador com o software Flash Magic.</w:t>
      </w:r>
    </w:p>
    <w:p w14:paraId="4BC2657B" w14:textId="77777777" w:rsidR="004010C7" w:rsidRPr="00FF1F96" w:rsidRDefault="004010C7" w:rsidP="004010C7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7BBC0E93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Selecione o dispositivo LPC2387 Ethernet no campo apontado em A.</w:t>
      </w:r>
    </w:p>
    <w:p w14:paraId="78881702" w14:textId="77777777" w:rsidR="00C10D20" w:rsidRPr="00FF1F96" w:rsidRDefault="00C10D20" w:rsidP="00C10D20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17E7A070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No campo B verifique se o IP </w:t>
      </w:r>
      <w:proofErr w:type="spellStart"/>
      <w:r w:rsidRPr="00FF1F96">
        <w:rPr>
          <w:rFonts w:ascii="Arial" w:hAnsi="Arial" w:cs="Arial"/>
        </w:rPr>
        <w:t>Address</w:t>
      </w:r>
      <w:proofErr w:type="spellEnd"/>
      <w:r w:rsidRPr="00FF1F96">
        <w:rPr>
          <w:rFonts w:ascii="Arial" w:hAnsi="Arial" w:cs="Arial"/>
        </w:rPr>
        <w:t xml:space="preserve"> do PC está em uma faixa adequada. Algumas vezes este número precisa ser modificado para que a comunicação PC-EQUIPAMENTO aconteça.</w:t>
      </w:r>
    </w:p>
    <w:p w14:paraId="2C02B424" w14:textId="77777777"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14:paraId="7EC59F8B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  <w:proofErr w:type="spellStart"/>
      <w:r w:rsidRPr="00FF1F96">
        <w:rPr>
          <w:rFonts w:ascii="Arial" w:hAnsi="Arial" w:cs="Arial"/>
          <w:lang w:val="en-US"/>
        </w:rPr>
        <w:t>Em</w:t>
      </w:r>
      <w:proofErr w:type="spellEnd"/>
      <w:r w:rsidRPr="00FF1F96">
        <w:rPr>
          <w:rFonts w:ascii="Arial" w:hAnsi="Arial" w:cs="Arial"/>
          <w:lang w:val="en-US"/>
        </w:rPr>
        <w:t xml:space="preserve"> C, </w:t>
      </w:r>
      <w:proofErr w:type="spellStart"/>
      <w:r w:rsidRPr="00FF1F96">
        <w:rPr>
          <w:rFonts w:ascii="Arial" w:hAnsi="Arial" w:cs="Arial"/>
          <w:lang w:val="en-US"/>
        </w:rPr>
        <w:t>selecione</w:t>
      </w:r>
      <w:proofErr w:type="spellEnd"/>
      <w:r w:rsidRPr="00FF1F96">
        <w:rPr>
          <w:rFonts w:ascii="Arial" w:hAnsi="Arial" w:cs="Arial"/>
          <w:lang w:val="en-US"/>
        </w:rPr>
        <w:t xml:space="preserve"> </w:t>
      </w:r>
      <w:proofErr w:type="spellStart"/>
      <w:r w:rsidRPr="00FF1F96">
        <w:rPr>
          <w:rFonts w:ascii="Arial" w:hAnsi="Arial" w:cs="Arial"/>
          <w:lang w:val="en-US"/>
        </w:rPr>
        <w:t>somente</w:t>
      </w:r>
      <w:proofErr w:type="spellEnd"/>
      <w:r w:rsidRPr="00FF1F96">
        <w:rPr>
          <w:rFonts w:ascii="Arial" w:hAnsi="Arial" w:cs="Arial"/>
          <w:lang w:val="en-US"/>
        </w:rPr>
        <w:t xml:space="preserve"> o Box, “Erase blocks used by Firmware”.</w:t>
      </w:r>
    </w:p>
    <w:p w14:paraId="7E8688DC" w14:textId="77777777"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</w:p>
    <w:p w14:paraId="0A3D5962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campo D selecione o caminho e o arquivo HEX do C</w:t>
      </w:r>
      <w:r w:rsidR="001243FF">
        <w:rPr>
          <w:rFonts w:ascii="Arial" w:hAnsi="Arial" w:cs="Arial"/>
        </w:rPr>
        <w:t>P</w:t>
      </w:r>
      <w:r w:rsidRPr="00FF1F96">
        <w:rPr>
          <w:rFonts w:ascii="Arial" w:hAnsi="Arial" w:cs="Arial"/>
        </w:rPr>
        <w:t>40.</w:t>
      </w:r>
    </w:p>
    <w:p w14:paraId="6E9AC902" w14:textId="77777777"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</w:p>
    <w:p w14:paraId="431E4BB6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Pressione o botão em E para gravar o firmware do C</w:t>
      </w:r>
      <w:r w:rsidR="001243FF">
        <w:rPr>
          <w:rFonts w:ascii="Arial" w:hAnsi="Arial" w:cs="Arial"/>
        </w:rPr>
        <w:t>P</w:t>
      </w:r>
      <w:r w:rsidRPr="00FF1F96">
        <w:rPr>
          <w:rFonts w:ascii="Arial" w:hAnsi="Arial" w:cs="Arial"/>
        </w:rPr>
        <w:t>40.</w:t>
      </w:r>
    </w:p>
    <w:p w14:paraId="7C4B53DD" w14:textId="77777777"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14:paraId="70DD41D0" w14:textId="77777777"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canto inferior em F é mostrado o status de gravação do Firmware. Após a barra de status ser preenchida uma mensagem “</w:t>
      </w:r>
      <w:proofErr w:type="spellStart"/>
      <w:r w:rsidRPr="00FF1F96">
        <w:rPr>
          <w:rFonts w:ascii="Arial" w:hAnsi="Arial" w:cs="Arial"/>
        </w:rPr>
        <w:t>Finished</w:t>
      </w:r>
      <w:proofErr w:type="spellEnd"/>
      <w:r w:rsidRPr="00FF1F96">
        <w:rPr>
          <w:rFonts w:ascii="Arial" w:hAnsi="Arial" w:cs="Arial"/>
        </w:rPr>
        <w:t>” aparece indicando o fim de gravação.</w:t>
      </w:r>
    </w:p>
    <w:p w14:paraId="7332C491" w14:textId="77777777" w:rsidR="00C10D20" w:rsidRPr="00FF1F96" w:rsidRDefault="00C10D20" w:rsidP="004010C7">
      <w:pPr>
        <w:pStyle w:val="PargrafodaLista"/>
        <w:jc w:val="left"/>
        <w:rPr>
          <w:rFonts w:ascii="Arial" w:hAnsi="Arial" w:cs="Arial"/>
        </w:rPr>
      </w:pPr>
    </w:p>
    <w:p w14:paraId="7DABE030" w14:textId="77777777"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Reiniciar o equipamento</w:t>
      </w:r>
      <w:r w:rsidR="004010C7" w:rsidRPr="00FF1F96">
        <w:rPr>
          <w:rFonts w:ascii="Arial" w:hAnsi="Arial" w:cs="Arial"/>
        </w:rPr>
        <w:t>.</w:t>
      </w:r>
    </w:p>
    <w:p w14:paraId="45C498D5" w14:textId="77777777" w:rsidR="004010C7" w:rsidRPr="00FF1F96" w:rsidRDefault="004010C7" w:rsidP="004010C7">
      <w:pPr>
        <w:pStyle w:val="PargrafodaLista"/>
        <w:rPr>
          <w:rFonts w:ascii="Arial" w:hAnsi="Arial" w:cs="Arial"/>
        </w:rPr>
      </w:pPr>
    </w:p>
    <w:p w14:paraId="222805E9" w14:textId="77777777" w:rsidR="004010C7" w:rsidRPr="00FF1F96" w:rsidRDefault="004010C7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Utilizando o SP4000 ou SP5000 estabelecer comunicação com o equipamento no IP 10.1.25.100 e executar a função “</w:t>
      </w:r>
      <w:proofErr w:type="spellStart"/>
      <w:r w:rsidRPr="00FF1F96">
        <w:rPr>
          <w:rFonts w:ascii="Arial" w:hAnsi="Arial" w:cs="Arial"/>
        </w:rPr>
        <w:t>slave</w:t>
      </w:r>
      <w:proofErr w:type="spellEnd"/>
      <w:r w:rsidRPr="00FF1F96">
        <w:rPr>
          <w:rFonts w:ascii="Arial" w:hAnsi="Arial" w:cs="Arial"/>
        </w:rPr>
        <w:t xml:space="preserve"> ID” para confirmar que o Firmware foi gravado com sucesso.</w:t>
      </w:r>
    </w:p>
    <w:p w14:paraId="74779003" w14:textId="77777777" w:rsidR="00FF1F96" w:rsidRPr="00FF1F96" w:rsidRDefault="00FF1F96" w:rsidP="00FF1F96">
      <w:pPr>
        <w:pStyle w:val="PargrafodaLista"/>
        <w:rPr>
          <w:rFonts w:ascii="Arial" w:hAnsi="Arial" w:cs="Arial"/>
        </w:rPr>
      </w:pPr>
    </w:p>
    <w:p w14:paraId="29DCB129" w14:textId="77777777" w:rsidR="00FF1F96" w:rsidRPr="00FF1F96" w:rsidRDefault="00FF1F96" w:rsidP="00FF1F96">
      <w:pPr>
        <w:pStyle w:val="PargrafodaLista"/>
        <w:numPr>
          <w:ilvl w:val="0"/>
          <w:numId w:val="32"/>
        </w:numPr>
        <w:suppressAutoHyphens w:val="0"/>
        <w:overflowPunct/>
        <w:autoSpaceDE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IMPORTANTE: Após gravação do Firmware:</w:t>
      </w:r>
    </w:p>
    <w:p w14:paraId="1285454B" w14:textId="77777777" w:rsidR="00FF1F96" w:rsidRPr="00FF1F96" w:rsidRDefault="00FF1F96" w:rsidP="00FF1F96">
      <w:pPr>
        <w:suppressAutoHyphens w:val="0"/>
        <w:overflowPunct/>
        <w:autoSpaceDE/>
        <w:ind w:firstLine="432"/>
        <w:textAlignment w:val="auto"/>
        <w:rPr>
          <w:rFonts w:ascii="Arial" w:hAnsi="Arial" w:cs="Arial"/>
        </w:rPr>
      </w:pPr>
    </w:p>
    <w:p w14:paraId="1DC00818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FECHAR curto nos contatos do R10 para que o RESET do </w:t>
      </w:r>
      <w:proofErr w:type="spellStart"/>
      <w:r w:rsidRPr="00FF1F96">
        <w:rPr>
          <w:rFonts w:ascii="Arial" w:hAnsi="Arial" w:cs="Arial"/>
        </w:rPr>
        <w:t>Watchdog</w:t>
      </w:r>
      <w:proofErr w:type="spellEnd"/>
      <w:r w:rsidRPr="00FF1F96">
        <w:rPr>
          <w:rFonts w:ascii="Arial" w:hAnsi="Arial" w:cs="Arial"/>
        </w:rPr>
        <w:t xml:space="preserve"> fique ativo. </w:t>
      </w:r>
    </w:p>
    <w:p w14:paraId="6B033CE2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1152"/>
        <w:textAlignment w:val="auto"/>
        <w:rPr>
          <w:rFonts w:ascii="Arial" w:hAnsi="Arial" w:cs="Arial"/>
        </w:rPr>
      </w:pPr>
    </w:p>
    <w:p w14:paraId="7643A4D5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SOLDAR a BATERIA para o relógio do LPC.</w:t>
      </w:r>
    </w:p>
    <w:p w14:paraId="1C176D9A" w14:textId="77777777" w:rsidR="00FF1F96" w:rsidRPr="00076452" w:rsidRDefault="00FF1F96" w:rsidP="00FF1F96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  <w:sz w:val="24"/>
          <w:szCs w:val="24"/>
        </w:rPr>
      </w:pPr>
    </w:p>
    <w:p w14:paraId="49D467EA" w14:textId="77777777" w:rsidR="00D52AAD" w:rsidRPr="00076452" w:rsidRDefault="00D52AAD" w:rsidP="00C10D20">
      <w:pPr>
        <w:keepNext/>
        <w:rPr>
          <w:rFonts w:ascii="Arial" w:hAnsi="Arial" w:cs="Arial"/>
          <w:b/>
          <w:sz w:val="40"/>
          <w:szCs w:val="24"/>
        </w:rPr>
      </w:pPr>
    </w:p>
    <w:p w14:paraId="74A353F9" w14:textId="77777777" w:rsidR="00582920" w:rsidRPr="00076452" w:rsidRDefault="00CE769D" w:rsidP="00CE769D">
      <w:pPr>
        <w:pStyle w:val="Ttulo1"/>
        <w:rPr>
          <w:rFonts w:cs="Arial"/>
        </w:rPr>
      </w:pPr>
      <w:r w:rsidRPr="00076452">
        <w:rPr>
          <w:rFonts w:cs="Arial"/>
        </w:rPr>
        <w:t>Calibração</w:t>
      </w:r>
    </w:p>
    <w:p w14:paraId="38D95ABD" w14:textId="77777777" w:rsidR="003410D2" w:rsidRPr="00076452" w:rsidRDefault="003410D2" w:rsidP="003410D2">
      <w:pPr>
        <w:rPr>
          <w:rFonts w:ascii="Arial" w:hAnsi="Arial" w:cs="Arial"/>
        </w:rPr>
      </w:pPr>
    </w:p>
    <w:p w14:paraId="057AD211" w14:textId="77777777" w:rsidR="003410D2" w:rsidRDefault="00970EC3" w:rsidP="003410D2">
      <w:pPr>
        <w:ind w:firstLine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O equipamento CP40 não tem necessidade de calibração.</w:t>
      </w:r>
    </w:p>
    <w:p w14:paraId="53D97BA4" w14:textId="77777777" w:rsidR="002E2273" w:rsidRDefault="002E2273" w:rsidP="002E2273">
      <w:pPr>
        <w:rPr>
          <w:rFonts w:ascii="Arial" w:hAnsi="Arial" w:cs="Arial"/>
          <w:color w:val="000000"/>
          <w:lang w:eastAsia="pt-BR"/>
        </w:rPr>
      </w:pPr>
    </w:p>
    <w:p w14:paraId="59691586" w14:textId="77777777" w:rsidR="00970EC3" w:rsidRDefault="00970EC3" w:rsidP="00970EC3">
      <w:pPr>
        <w:rPr>
          <w:rFonts w:ascii="Arial" w:hAnsi="Arial" w:cs="Arial"/>
          <w:color w:val="000000"/>
          <w:lang w:eastAsia="pt-BR"/>
        </w:rPr>
      </w:pPr>
    </w:p>
    <w:p w14:paraId="2F6B9271" w14:textId="77777777" w:rsidR="00B0368C" w:rsidRDefault="00B0368C" w:rsidP="00970EC3">
      <w:pPr>
        <w:rPr>
          <w:rFonts w:ascii="Arial" w:hAnsi="Arial" w:cs="Arial"/>
          <w:color w:val="000000"/>
          <w:lang w:eastAsia="pt-BR"/>
        </w:rPr>
      </w:pPr>
    </w:p>
    <w:p w14:paraId="4CDDCDF2" w14:textId="77777777" w:rsidR="00970EC3" w:rsidRPr="00076452" w:rsidRDefault="00970EC3" w:rsidP="00970EC3">
      <w:pPr>
        <w:pStyle w:val="Ttulo1"/>
        <w:rPr>
          <w:rFonts w:cs="Arial"/>
        </w:rPr>
      </w:pPr>
      <w:r>
        <w:rPr>
          <w:rFonts w:cs="Arial"/>
        </w:rPr>
        <w:t>Teste</w:t>
      </w:r>
    </w:p>
    <w:p w14:paraId="74328F08" w14:textId="77777777" w:rsidR="00970EC3" w:rsidRPr="00076452" w:rsidRDefault="00970EC3" w:rsidP="00970EC3">
      <w:pPr>
        <w:rPr>
          <w:rFonts w:ascii="Arial" w:hAnsi="Arial" w:cs="Arial"/>
        </w:rPr>
      </w:pPr>
    </w:p>
    <w:p w14:paraId="52A6291B" w14:textId="77777777" w:rsidR="00970EC3" w:rsidRDefault="005C4779" w:rsidP="00970EC3">
      <w:pPr>
        <w:ind w:firstLine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Setup necessário p</w:t>
      </w:r>
      <w:r w:rsidR="00970EC3">
        <w:rPr>
          <w:rFonts w:ascii="Arial" w:hAnsi="Arial" w:cs="Arial"/>
          <w:color w:val="000000"/>
          <w:lang w:eastAsia="pt-BR"/>
        </w:rPr>
        <w:t>ara o teste:</w:t>
      </w:r>
    </w:p>
    <w:p w14:paraId="4B83CCBF" w14:textId="77777777" w:rsidR="00970EC3" w:rsidRDefault="00970EC3" w:rsidP="00970EC3">
      <w:pPr>
        <w:ind w:firstLine="432"/>
        <w:rPr>
          <w:rFonts w:ascii="Arial" w:hAnsi="Arial" w:cs="Arial"/>
          <w:color w:val="000000"/>
          <w:lang w:eastAsia="pt-BR"/>
        </w:rPr>
      </w:pPr>
    </w:p>
    <w:p w14:paraId="1A52905C" w14:textId="77777777" w:rsidR="00970EC3" w:rsidRDefault="005C4779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Fonte </w:t>
      </w:r>
      <w:r w:rsidR="00970EC3">
        <w:rPr>
          <w:rFonts w:ascii="Arial" w:hAnsi="Arial" w:cs="Arial"/>
          <w:color w:val="000000"/>
          <w:lang w:eastAsia="pt-BR"/>
        </w:rPr>
        <w:t>12V</w:t>
      </w:r>
      <w:r>
        <w:rPr>
          <w:rFonts w:ascii="Arial" w:hAnsi="Arial" w:cs="Arial"/>
          <w:color w:val="000000"/>
          <w:lang w:eastAsia="pt-BR"/>
        </w:rPr>
        <w:t xml:space="preserve"> DC</w:t>
      </w:r>
    </w:p>
    <w:p w14:paraId="6C78CC25" w14:textId="77777777" w:rsidR="009E25CE" w:rsidRDefault="009E25CE" w:rsidP="009E25CE">
      <w:pPr>
        <w:pStyle w:val="PargrafodaLista"/>
        <w:ind w:left="1152"/>
        <w:rPr>
          <w:rFonts w:ascii="Arial" w:hAnsi="Arial" w:cs="Arial"/>
          <w:color w:val="000000"/>
          <w:lang w:eastAsia="pt-BR"/>
        </w:rPr>
      </w:pPr>
    </w:p>
    <w:p w14:paraId="713CA684" w14:textId="77777777" w:rsidR="00970EC3" w:rsidRDefault="00970EC3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PC com supervisor SP4000</w:t>
      </w:r>
      <w:r w:rsidR="009058B5">
        <w:rPr>
          <w:rFonts w:ascii="Arial" w:hAnsi="Arial" w:cs="Arial"/>
          <w:color w:val="000000"/>
          <w:lang w:eastAsia="pt-BR"/>
        </w:rPr>
        <w:t xml:space="preserve"> (com TCP) ou </w:t>
      </w:r>
      <w:r>
        <w:rPr>
          <w:rFonts w:ascii="Arial" w:hAnsi="Arial" w:cs="Arial"/>
          <w:color w:val="000000"/>
          <w:lang w:eastAsia="pt-BR"/>
        </w:rPr>
        <w:t>SP5000</w:t>
      </w:r>
    </w:p>
    <w:p w14:paraId="3ECD188E" w14:textId="77777777" w:rsidR="009E25CE" w:rsidRDefault="009E25CE" w:rsidP="009E25CE">
      <w:pPr>
        <w:pStyle w:val="PargrafodaLista"/>
        <w:ind w:left="1152"/>
        <w:rPr>
          <w:rFonts w:ascii="Arial" w:hAnsi="Arial" w:cs="Arial"/>
          <w:color w:val="000000"/>
          <w:lang w:eastAsia="pt-BR"/>
        </w:rPr>
      </w:pPr>
    </w:p>
    <w:p w14:paraId="5D33CA23" w14:textId="77777777" w:rsidR="00970EC3" w:rsidRDefault="009058B5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Equipamento </w:t>
      </w:r>
      <w:r w:rsidR="00970EC3">
        <w:rPr>
          <w:rFonts w:ascii="Arial" w:hAnsi="Arial" w:cs="Arial"/>
          <w:color w:val="000000"/>
          <w:lang w:eastAsia="pt-BR"/>
        </w:rPr>
        <w:t>CP40.</w:t>
      </w:r>
    </w:p>
    <w:p w14:paraId="26DE96A7" w14:textId="77777777" w:rsidR="00970EC3" w:rsidRDefault="00970EC3" w:rsidP="00970EC3">
      <w:pPr>
        <w:rPr>
          <w:rFonts w:ascii="Arial" w:hAnsi="Arial" w:cs="Arial"/>
          <w:color w:val="000000"/>
          <w:lang w:eastAsia="pt-BR"/>
        </w:rPr>
      </w:pPr>
    </w:p>
    <w:p w14:paraId="44465AC3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Ligar a alimentação do equipamento CP40.</w:t>
      </w:r>
    </w:p>
    <w:p w14:paraId="5A14B95D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68180C69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Conectar o CP40 na mesma rede onde o PC com o software SP4000/SP5000</w:t>
      </w:r>
    </w:p>
    <w:p w14:paraId="7DA0F9FF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23A3B462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Estabelecer conexão com o supervisor.</w:t>
      </w:r>
    </w:p>
    <w:p w14:paraId="5CCAC413" w14:textId="01C3DF03" w:rsidR="00F34BD2" w:rsidRPr="00F34BD2" w:rsidRDefault="00F34BD2" w:rsidP="00F34BD2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 xml:space="preserve">O canal </w:t>
      </w:r>
      <w:r>
        <w:rPr>
          <w:rFonts w:ascii="Arial" w:hAnsi="Arial" w:cs="Arial"/>
        </w:rPr>
        <w:t>1</w:t>
      </w:r>
      <w:r w:rsidRPr="00AD21E7">
        <w:rPr>
          <w:rFonts w:ascii="Arial" w:hAnsi="Arial" w:cs="Arial"/>
        </w:rPr>
        <w:t xml:space="preserve"> do C</w:t>
      </w:r>
      <w:r>
        <w:rPr>
          <w:rFonts w:ascii="Arial" w:hAnsi="Arial" w:cs="Arial"/>
        </w:rPr>
        <w:t>P</w:t>
      </w:r>
      <w:r w:rsidRPr="00AD21E7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→ campo</w:t>
      </w:r>
      <w:r w:rsidRPr="00AD21E7">
        <w:rPr>
          <w:rFonts w:ascii="Arial" w:hAnsi="Arial" w:cs="Arial"/>
        </w:rPr>
        <w:t xml:space="preserve"> de Tensão A </w:t>
      </w:r>
      <w:r>
        <w:rPr>
          <w:rFonts w:ascii="Arial" w:hAnsi="Arial" w:cs="Arial"/>
        </w:rPr>
        <w:t>no supervisor</w:t>
      </w:r>
    </w:p>
    <w:p w14:paraId="11FF4CDB" w14:textId="0F715FC7" w:rsidR="00F34BD2" w:rsidRPr="00F34BD2" w:rsidRDefault="00F34BD2" w:rsidP="00E07895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F34BD2">
        <w:rPr>
          <w:rFonts w:ascii="Arial" w:hAnsi="Arial" w:cs="Arial"/>
        </w:rPr>
        <w:t>O canal 2 do CP40 → campo de Tensão B no supervisor</w:t>
      </w:r>
    </w:p>
    <w:p w14:paraId="0A3436FE" w14:textId="77777777" w:rsidR="00F34BD2" w:rsidRDefault="00F34BD2" w:rsidP="00F34BD2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 xml:space="preserve">O canal </w:t>
      </w:r>
      <w:r>
        <w:rPr>
          <w:rFonts w:ascii="Arial" w:hAnsi="Arial" w:cs="Arial"/>
        </w:rPr>
        <w:t>3</w:t>
      </w:r>
      <w:r w:rsidRPr="00AD21E7">
        <w:rPr>
          <w:rFonts w:ascii="Arial" w:hAnsi="Arial" w:cs="Arial"/>
        </w:rPr>
        <w:t xml:space="preserve"> do C</w:t>
      </w:r>
      <w:r>
        <w:rPr>
          <w:rFonts w:ascii="Arial" w:hAnsi="Arial" w:cs="Arial"/>
        </w:rPr>
        <w:t>P</w:t>
      </w:r>
      <w:r w:rsidRPr="00AD21E7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→ campo</w:t>
      </w:r>
      <w:r w:rsidRPr="00AD21E7">
        <w:rPr>
          <w:rFonts w:ascii="Arial" w:hAnsi="Arial" w:cs="Arial"/>
        </w:rPr>
        <w:t xml:space="preserve"> de Tensão </w:t>
      </w:r>
      <w:r>
        <w:rPr>
          <w:rFonts w:ascii="Arial" w:hAnsi="Arial" w:cs="Arial"/>
        </w:rPr>
        <w:t>C</w:t>
      </w:r>
      <w:r w:rsidRPr="00AD2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supervisor</w:t>
      </w:r>
    </w:p>
    <w:p w14:paraId="102E620D" w14:textId="77777777" w:rsidR="00F34BD2" w:rsidRPr="00AD21E7" w:rsidRDefault="00F34BD2" w:rsidP="00F34BD2">
      <w:pPr>
        <w:pStyle w:val="PargrafodaLista"/>
        <w:ind w:left="1512"/>
        <w:jc w:val="left"/>
        <w:rPr>
          <w:rFonts w:ascii="Arial" w:hAnsi="Arial" w:cs="Arial"/>
        </w:rPr>
      </w:pPr>
    </w:p>
    <w:p w14:paraId="2FC3B430" w14:textId="52FCCE57" w:rsidR="00F34BD2" w:rsidRPr="00F34BD2" w:rsidRDefault="00F34BD2" w:rsidP="00E47678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F34BD2">
        <w:rPr>
          <w:rFonts w:ascii="Arial" w:hAnsi="Arial" w:cs="Arial"/>
        </w:rPr>
        <w:lastRenderedPageBreak/>
        <w:t>O canal 4 do CP40 → campo de Corrente A no supervisor</w:t>
      </w:r>
    </w:p>
    <w:p w14:paraId="3209B9ED" w14:textId="242C9FE9" w:rsidR="00F34BD2" w:rsidRPr="00F34BD2" w:rsidRDefault="00F34BD2" w:rsidP="001F3F61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F34BD2">
        <w:rPr>
          <w:rFonts w:ascii="Arial" w:hAnsi="Arial" w:cs="Arial"/>
        </w:rPr>
        <w:t>O canal 5 do CP40 → campo de Corrente B no supervisor</w:t>
      </w:r>
    </w:p>
    <w:p w14:paraId="3A2E7F62" w14:textId="77777777" w:rsidR="00F34BD2" w:rsidRDefault="00F34BD2" w:rsidP="00F34BD2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 xml:space="preserve">O canal </w:t>
      </w:r>
      <w:r>
        <w:rPr>
          <w:rFonts w:ascii="Arial" w:hAnsi="Arial" w:cs="Arial"/>
        </w:rPr>
        <w:t>6</w:t>
      </w:r>
      <w:r w:rsidRPr="00AD21E7">
        <w:rPr>
          <w:rFonts w:ascii="Arial" w:hAnsi="Arial" w:cs="Arial"/>
        </w:rPr>
        <w:t xml:space="preserve"> do C</w:t>
      </w:r>
      <w:r>
        <w:rPr>
          <w:rFonts w:ascii="Arial" w:hAnsi="Arial" w:cs="Arial"/>
        </w:rPr>
        <w:t>P</w:t>
      </w:r>
      <w:r w:rsidRPr="00AD21E7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→ campo</w:t>
      </w:r>
      <w:r w:rsidRPr="00AD21E7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Corrente</w:t>
      </w:r>
      <w:r w:rsidRPr="00AD2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AD2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supervisor</w:t>
      </w:r>
    </w:p>
    <w:p w14:paraId="5A4BDA1C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1863527F" w14:textId="77777777" w:rsidR="00235B00" w:rsidRDefault="00235B00" w:rsidP="00235B00">
      <w:pPr>
        <w:ind w:firstLine="432"/>
        <w:rPr>
          <w:rFonts w:ascii="Arial" w:hAnsi="Arial" w:cs="Arial"/>
          <w:color w:val="000000"/>
          <w:lang w:eastAsia="pt-BR"/>
        </w:rPr>
      </w:pPr>
      <w:r w:rsidRPr="00235B00">
        <w:rPr>
          <w:rFonts w:ascii="Arial" w:hAnsi="Arial" w:cs="Arial"/>
          <w:color w:val="000000"/>
          <w:lang w:eastAsia="pt-BR"/>
        </w:rPr>
        <w:t>A Figura a seguir mostra a posição dor pares de entradas.</w:t>
      </w:r>
    </w:p>
    <w:p w14:paraId="356091C1" w14:textId="77777777" w:rsidR="00F804A3" w:rsidRPr="00235B00" w:rsidRDefault="00F804A3" w:rsidP="00235B00">
      <w:pPr>
        <w:ind w:firstLine="432"/>
        <w:rPr>
          <w:rFonts w:ascii="Arial" w:hAnsi="Arial" w:cs="Arial"/>
          <w:color w:val="000000"/>
          <w:lang w:eastAsia="pt-BR"/>
        </w:rPr>
      </w:pPr>
    </w:p>
    <w:p w14:paraId="54C46BC2" w14:textId="77777777" w:rsidR="00235B00" w:rsidRPr="00076452" w:rsidRDefault="00235B00" w:rsidP="00235B00">
      <w:pPr>
        <w:ind w:firstLine="432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37142" wp14:editId="2CDCCF8A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647700" cy="4667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9C078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C6</w:t>
                            </w:r>
                          </w:p>
                          <w:p w14:paraId="4349822D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613D63B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7142" id="Caixa de Texto 7" o:spid="_x0000_s1044" type="#_x0000_t202" style="position:absolute;left:0;text-align:left;margin-left:290.25pt;margin-top:327pt;width:51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" filled="f" stroked="f" strokeweight=".5pt">
                <v:textbox>
                  <w:txbxContent>
                    <w:p w14:paraId="18A9C078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C6</w:t>
                      </w:r>
                    </w:p>
                    <w:p w14:paraId="4349822D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613D63B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29D74" wp14:editId="1B2F2716">
                <wp:simplePos x="0" y="0"/>
                <wp:positionH relativeFrom="column">
                  <wp:posOffset>3042285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C5AA9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C5</w:t>
                            </w:r>
                          </w:p>
                          <w:p w14:paraId="506EC190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440485AF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9D74" id="Caixa de Texto 8" o:spid="_x0000_s1045" type="#_x0000_t202" style="position:absolute;left:0;text-align:left;margin-left:239.55pt;margin-top:326.8pt;width:51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" filled="f" stroked="f" strokeweight=".5pt">
                <v:textbox>
                  <w:txbxContent>
                    <w:p w14:paraId="323C5AA9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C5</w:t>
                      </w:r>
                    </w:p>
                    <w:p w14:paraId="506EC190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440485AF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B3674" wp14:editId="1264FA94">
                <wp:simplePos x="0" y="0"/>
                <wp:positionH relativeFrom="column">
                  <wp:posOffset>2394585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677A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C4</w:t>
                            </w:r>
                          </w:p>
                          <w:p w14:paraId="4B5C8C8F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3889309A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3674" id="Caixa de Texto 9" o:spid="_x0000_s1046" type="#_x0000_t202" style="position:absolute;left:0;text-align:left;margin-left:188.55pt;margin-top:326.8pt;width:51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" filled="f" stroked="f" strokeweight=".5pt">
                <v:textbox>
                  <w:txbxContent>
                    <w:p w14:paraId="3B26677A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C4</w:t>
                      </w:r>
                    </w:p>
                    <w:p w14:paraId="4B5C8C8F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3889309A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DABC0" wp14:editId="26E2B021">
                <wp:simplePos x="0" y="0"/>
                <wp:positionH relativeFrom="column">
                  <wp:posOffset>1756410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83C7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C3</w:t>
                            </w:r>
                          </w:p>
                          <w:p w14:paraId="40485139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E-</w:t>
                            </w:r>
                          </w:p>
                          <w:p w14:paraId="3160BFB7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ABC0" id="Caixa de Texto 10" o:spid="_x0000_s1047" type="#_x0000_t202" style="position:absolute;left:0;text-align:left;margin-left:138.3pt;margin-top:326.8pt;width:51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" filled="f" stroked="f" strokeweight=".5pt">
                <v:textbox>
                  <w:txbxContent>
                    <w:p w14:paraId="47AC83C7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C3</w:t>
                      </w:r>
                    </w:p>
                    <w:p w14:paraId="40485139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E-</w:t>
                      </w:r>
                    </w:p>
                    <w:p w14:paraId="3160BFB7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BB17C" wp14:editId="4724D789">
                <wp:simplePos x="0" y="0"/>
                <wp:positionH relativeFrom="column">
                  <wp:posOffset>3385185</wp:posOffset>
                </wp:positionH>
                <wp:positionV relativeFrom="paragraph">
                  <wp:posOffset>121285</wp:posOffset>
                </wp:positionV>
                <wp:extent cx="647700" cy="4667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FDD2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E-</w:t>
                            </w:r>
                          </w:p>
                          <w:p w14:paraId="26382314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B17C" id="Caixa de Texto 12" o:spid="_x0000_s1048" type="#_x0000_t202" style="position:absolute;left:0;text-align:left;margin-left:266.55pt;margin-top:9.55pt;width:51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MWNAIAAGA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" filled="f" stroked="f" strokeweight=".5pt">
                <v:textbox>
                  <w:txbxContent>
                    <w:p w14:paraId="238AFDD2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E-</w:t>
                      </w:r>
                    </w:p>
                    <w:p w14:paraId="26382314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D756A" wp14:editId="613E4AC2">
                <wp:simplePos x="0" y="0"/>
                <wp:positionH relativeFrom="column">
                  <wp:posOffset>4032885</wp:posOffset>
                </wp:positionH>
                <wp:positionV relativeFrom="paragraph">
                  <wp:posOffset>130810</wp:posOffset>
                </wp:positionV>
                <wp:extent cx="647700" cy="46672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68FE1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E-</w:t>
                            </w:r>
                          </w:p>
                          <w:p w14:paraId="28FA9A29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756A" id="Caixa de Texto 13" o:spid="_x0000_s1049" type="#_x0000_t202" style="position:absolute;left:0;text-align:left;margin-left:317.55pt;margin-top:10.3pt;width:51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" filled="f" stroked="f" strokeweight=".5pt">
                <v:textbox>
                  <w:txbxContent>
                    <w:p w14:paraId="57F68FE1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E-</w:t>
                      </w:r>
                    </w:p>
                    <w:p w14:paraId="28FA9A29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C6DA01" wp14:editId="40A636EC">
            <wp:extent cx="3434171" cy="4807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62" cy="4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D8BB" w14:textId="77777777" w:rsidR="00B0368C" w:rsidRDefault="00B0368C" w:rsidP="00B0368C">
      <w:pPr>
        <w:jc w:val="center"/>
        <w:rPr>
          <w:rFonts w:ascii="Arial" w:hAnsi="Arial" w:cs="Arial"/>
          <w:color w:val="000000"/>
          <w:lang w:eastAsia="pt-BR"/>
        </w:rPr>
      </w:pPr>
    </w:p>
    <w:p w14:paraId="74F43D85" w14:textId="58E901CA" w:rsidR="00F34BD2" w:rsidRDefault="00F34BD2" w:rsidP="00BE7D43">
      <w:pPr>
        <w:ind w:left="432"/>
        <w:rPr>
          <w:rFonts w:ascii="Arial" w:hAnsi="Arial" w:cs="Arial"/>
        </w:rPr>
      </w:pPr>
      <w:r w:rsidRPr="00ED5FB5">
        <w:rPr>
          <w:rFonts w:ascii="Arial" w:hAnsi="Arial" w:cs="Arial"/>
          <w:color w:val="000000"/>
          <w:lang w:eastAsia="pt-BR"/>
        </w:rPr>
        <w:t xml:space="preserve">Alimentar com uma fonte de 12V, o par de pinos referentes a um dos canais do CP40. </w:t>
      </w:r>
      <w:r w:rsidRPr="00ED5FB5">
        <w:rPr>
          <w:rFonts w:ascii="Arial" w:hAnsi="Arial" w:cs="Arial"/>
        </w:rPr>
        <w:t>Ligar e desligar a fonte de 12V (</w:t>
      </w:r>
      <w:r w:rsidRPr="00ED5FB5">
        <w:rPr>
          <w:rFonts w:ascii="Arial" w:hAnsi="Arial" w:cs="Arial"/>
          <w:color w:val="000000"/>
          <w:lang w:eastAsia="pt-BR"/>
        </w:rPr>
        <w:t>para simular um “pulso”).</w:t>
      </w:r>
      <w:r w:rsidRPr="00ED5FB5">
        <w:rPr>
          <w:rFonts w:ascii="Arial" w:hAnsi="Arial" w:cs="Arial"/>
        </w:rPr>
        <w:t xml:space="preserve"> </w:t>
      </w:r>
    </w:p>
    <w:p w14:paraId="7DF68090" w14:textId="77777777" w:rsidR="00F34BD2" w:rsidRDefault="00F34BD2" w:rsidP="00BE7D43">
      <w:pPr>
        <w:ind w:left="432"/>
        <w:rPr>
          <w:rFonts w:ascii="Arial" w:hAnsi="Arial" w:cs="Arial"/>
        </w:rPr>
      </w:pPr>
    </w:p>
    <w:p w14:paraId="4CE1EB12" w14:textId="77777777" w:rsidR="00F34BD2" w:rsidRDefault="005C4779" w:rsidP="00F34BD2">
      <w:pPr>
        <w:ind w:left="432"/>
        <w:rPr>
          <w:rFonts w:ascii="Arial" w:hAnsi="Arial" w:cs="Arial"/>
          <w:color w:val="000000"/>
          <w:lang w:eastAsia="pt-BR"/>
        </w:rPr>
      </w:pPr>
      <w:r w:rsidRPr="00BE7D43">
        <w:rPr>
          <w:rFonts w:ascii="Arial" w:hAnsi="Arial" w:cs="Arial"/>
          <w:color w:val="000000"/>
          <w:lang w:eastAsia="pt-BR"/>
        </w:rPr>
        <w:t xml:space="preserve">Visualizar se o canal </w:t>
      </w:r>
      <w:r w:rsidR="00C6421C" w:rsidRPr="00BE7D43">
        <w:rPr>
          <w:rFonts w:ascii="Arial" w:hAnsi="Arial" w:cs="Arial"/>
          <w:color w:val="000000"/>
          <w:lang w:eastAsia="pt-BR"/>
        </w:rPr>
        <w:t>onde a fonte de 12V está sendo “pulsada”</w:t>
      </w:r>
      <w:r w:rsidRPr="00BE7D43">
        <w:rPr>
          <w:rFonts w:ascii="Arial" w:hAnsi="Arial" w:cs="Arial"/>
          <w:color w:val="000000"/>
          <w:lang w:eastAsia="pt-BR"/>
        </w:rPr>
        <w:t xml:space="preserve"> </w:t>
      </w:r>
      <w:r w:rsidR="00F34BD2">
        <w:rPr>
          <w:rFonts w:ascii="Arial" w:hAnsi="Arial" w:cs="Arial"/>
          <w:color w:val="000000"/>
          <w:lang w:eastAsia="pt-BR"/>
        </w:rPr>
        <w:t>incrementou</w:t>
      </w:r>
      <w:r w:rsidRPr="00BE7D43">
        <w:rPr>
          <w:rFonts w:ascii="Arial" w:hAnsi="Arial" w:cs="Arial"/>
          <w:color w:val="000000"/>
          <w:lang w:eastAsia="pt-BR"/>
        </w:rPr>
        <w:t xml:space="preserve"> </w:t>
      </w:r>
      <w:r w:rsidR="00C6421C" w:rsidRPr="00BE7D43">
        <w:rPr>
          <w:rFonts w:ascii="Arial" w:hAnsi="Arial" w:cs="Arial"/>
          <w:color w:val="000000"/>
          <w:lang w:eastAsia="pt-BR"/>
        </w:rPr>
        <w:t xml:space="preserve">a </w:t>
      </w:r>
      <w:r w:rsidRPr="00BE7D43">
        <w:rPr>
          <w:rFonts w:ascii="Arial" w:hAnsi="Arial" w:cs="Arial"/>
          <w:color w:val="000000"/>
          <w:lang w:eastAsia="pt-BR"/>
        </w:rPr>
        <w:t xml:space="preserve">sua contagem no campo </w:t>
      </w:r>
      <w:r w:rsidR="00C6421C" w:rsidRPr="00BE7D43">
        <w:rPr>
          <w:rFonts w:ascii="Arial" w:hAnsi="Arial" w:cs="Arial"/>
          <w:color w:val="000000"/>
          <w:lang w:eastAsia="pt-BR"/>
        </w:rPr>
        <w:t xml:space="preserve">equivalente </w:t>
      </w:r>
      <w:r w:rsidRPr="00BE7D43">
        <w:rPr>
          <w:rFonts w:ascii="Arial" w:hAnsi="Arial" w:cs="Arial"/>
          <w:color w:val="000000"/>
          <w:lang w:eastAsia="pt-BR"/>
        </w:rPr>
        <w:t xml:space="preserve">do software </w:t>
      </w:r>
      <w:proofErr w:type="gramStart"/>
      <w:r w:rsidRPr="00BE7D43">
        <w:rPr>
          <w:rFonts w:ascii="Arial" w:hAnsi="Arial" w:cs="Arial"/>
          <w:color w:val="000000"/>
          <w:lang w:eastAsia="pt-BR"/>
        </w:rPr>
        <w:t>supervisor.</w:t>
      </w:r>
      <w:r w:rsidR="00F34BD2" w:rsidRPr="00ED5FB5">
        <w:rPr>
          <w:rFonts w:ascii="Arial" w:hAnsi="Arial" w:cs="Arial"/>
          <w:color w:val="000000"/>
          <w:lang w:eastAsia="pt-BR"/>
        </w:rPr>
        <w:t>.</w:t>
      </w:r>
      <w:proofErr w:type="gramEnd"/>
      <w:r w:rsidR="00F34BD2" w:rsidRPr="00ED5FB5">
        <w:rPr>
          <w:rFonts w:ascii="Arial" w:hAnsi="Arial" w:cs="Arial"/>
          <w:color w:val="000000"/>
          <w:lang w:eastAsia="pt-BR"/>
        </w:rPr>
        <w:t xml:space="preserve"> </w:t>
      </w:r>
      <w:r w:rsidR="00F34BD2" w:rsidRPr="00ED5FB5">
        <w:rPr>
          <w:rFonts w:ascii="Arial" w:hAnsi="Arial" w:cs="Arial"/>
        </w:rPr>
        <w:t xml:space="preserve">Ligar e desligar a fonte de 12V </w:t>
      </w:r>
      <w:r w:rsidR="00F34BD2">
        <w:rPr>
          <w:rFonts w:ascii="Arial" w:hAnsi="Arial" w:cs="Arial"/>
        </w:rPr>
        <w:t xml:space="preserve">mais algumas vezes </w:t>
      </w:r>
      <w:r w:rsidR="00F34BD2" w:rsidRPr="00ED5FB5">
        <w:rPr>
          <w:rFonts w:ascii="Arial" w:hAnsi="Arial" w:cs="Arial"/>
        </w:rPr>
        <w:t>(</w:t>
      </w:r>
      <w:r w:rsidR="00F34BD2" w:rsidRPr="00ED5FB5">
        <w:rPr>
          <w:rFonts w:ascii="Arial" w:hAnsi="Arial" w:cs="Arial"/>
          <w:color w:val="000000"/>
          <w:lang w:eastAsia="pt-BR"/>
        </w:rPr>
        <w:t xml:space="preserve">para simular </w:t>
      </w:r>
      <w:proofErr w:type="gramStart"/>
      <w:r w:rsidR="00F34BD2">
        <w:rPr>
          <w:rFonts w:ascii="Arial" w:hAnsi="Arial" w:cs="Arial"/>
          <w:color w:val="000000"/>
          <w:lang w:eastAsia="pt-BR"/>
        </w:rPr>
        <w:t xml:space="preserve">alguns </w:t>
      </w:r>
      <w:r w:rsidR="00F34BD2" w:rsidRPr="00ED5FB5">
        <w:rPr>
          <w:rFonts w:ascii="Arial" w:hAnsi="Arial" w:cs="Arial"/>
          <w:color w:val="000000"/>
          <w:lang w:eastAsia="pt-BR"/>
        </w:rPr>
        <w:t xml:space="preserve"> “</w:t>
      </w:r>
      <w:proofErr w:type="gramEnd"/>
      <w:r w:rsidR="00F34BD2" w:rsidRPr="00ED5FB5">
        <w:rPr>
          <w:rFonts w:ascii="Arial" w:hAnsi="Arial" w:cs="Arial"/>
          <w:color w:val="000000"/>
          <w:lang w:eastAsia="pt-BR"/>
        </w:rPr>
        <w:t>pulso</w:t>
      </w:r>
      <w:r w:rsidR="00F34BD2">
        <w:rPr>
          <w:rFonts w:ascii="Arial" w:hAnsi="Arial" w:cs="Arial"/>
          <w:color w:val="000000"/>
          <w:lang w:eastAsia="pt-BR"/>
        </w:rPr>
        <w:t>s</w:t>
      </w:r>
      <w:r w:rsidR="00F34BD2" w:rsidRPr="00ED5FB5">
        <w:rPr>
          <w:rFonts w:ascii="Arial" w:hAnsi="Arial" w:cs="Arial"/>
          <w:color w:val="000000"/>
          <w:lang w:eastAsia="pt-BR"/>
        </w:rPr>
        <w:t>”)</w:t>
      </w:r>
      <w:r w:rsidR="00F34BD2">
        <w:rPr>
          <w:rFonts w:ascii="Arial" w:hAnsi="Arial" w:cs="Arial"/>
          <w:color w:val="000000"/>
          <w:lang w:eastAsia="pt-BR"/>
        </w:rPr>
        <w:t xml:space="preserve"> e visualizar se contagem de pulsos no campo do supervisor é incrementado.</w:t>
      </w:r>
    </w:p>
    <w:p w14:paraId="398C8F61" w14:textId="77777777" w:rsidR="00F34BD2" w:rsidRDefault="00F34BD2" w:rsidP="00F34BD2">
      <w:pPr>
        <w:ind w:left="432"/>
        <w:rPr>
          <w:rFonts w:ascii="Arial" w:hAnsi="Arial" w:cs="Arial"/>
          <w:color w:val="000000"/>
          <w:lang w:eastAsia="pt-BR"/>
        </w:rPr>
      </w:pPr>
    </w:p>
    <w:p w14:paraId="1B25907B" w14:textId="25B54F6B" w:rsidR="00970EC3" w:rsidRPr="00BE7D43" w:rsidRDefault="00F34BD2" w:rsidP="00BE7D4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Repetir o processo anterior de LIGAR e DESLIGAR fonte e visualizar</w:t>
      </w:r>
      <w:r w:rsidRPr="00ED5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 para os demais canais do equipamento.</w:t>
      </w:r>
    </w:p>
    <w:p w14:paraId="0B2479E1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24318EE3" w14:textId="5BEBC9FA" w:rsidR="00092948" w:rsidRPr="00F34BD2" w:rsidRDefault="00F34BD2" w:rsidP="00F34BD2">
      <w:pPr>
        <w:ind w:firstLine="432"/>
        <w:jc w:val="left"/>
        <w:rPr>
          <w:rFonts w:ascii="Arial" w:hAnsi="Arial" w:cs="Arial"/>
        </w:rPr>
      </w:pPr>
      <w:bookmarkStart w:id="2" w:name="_Hlk16669086"/>
      <w:bookmarkStart w:id="3" w:name="_GoBack"/>
      <w:r>
        <w:rPr>
          <w:rFonts w:ascii="Arial" w:hAnsi="Arial" w:cs="Arial"/>
          <w:color w:val="FF0000"/>
        </w:rPr>
        <w:t xml:space="preserve">SE NECESSÀRIO </w:t>
      </w:r>
      <w:r w:rsidR="008426C1" w:rsidRPr="008426C1">
        <w:rPr>
          <w:rFonts w:ascii="Arial" w:hAnsi="Arial" w:cs="Arial"/>
          <w:color w:val="FF0000"/>
        </w:rPr>
        <w:t>Inserir imagem da contagem dos pulsos.</w:t>
      </w:r>
      <w:bookmarkEnd w:id="2"/>
      <w:bookmarkEnd w:id="3"/>
    </w:p>
    <w:sectPr w:rsidR="00092948" w:rsidRPr="00F34BD2" w:rsidSect="00EF5C5A">
      <w:headerReference w:type="default" r:id="rId12"/>
      <w:footerReference w:type="default" r:id="rId13"/>
      <w:footnotePr>
        <w:pos w:val="beneathText"/>
      </w:footnotePr>
      <w:type w:val="continuous"/>
      <w:pgSz w:w="11905" w:h="16837"/>
      <w:pgMar w:top="567" w:right="1134" w:bottom="567" w:left="1134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F702" w14:textId="77777777" w:rsidR="006D54BA" w:rsidRDefault="006D54BA">
      <w:r>
        <w:separator/>
      </w:r>
    </w:p>
  </w:endnote>
  <w:endnote w:type="continuationSeparator" w:id="0">
    <w:p w14:paraId="66BD6141" w14:textId="77777777" w:rsidR="006D54BA" w:rsidRDefault="006D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FF5AD" w14:textId="77777777" w:rsidR="00E74C92" w:rsidRDefault="00E74C92">
    <w:pPr>
      <w:pStyle w:val="Rodap"/>
    </w:pPr>
  </w:p>
  <w:p w14:paraId="2A70E5A9" w14:textId="77777777" w:rsidR="00E74C92" w:rsidRDefault="00E74C92">
    <w:pPr>
      <w:pStyle w:val="Rodap"/>
    </w:pPr>
  </w:p>
  <w:p w14:paraId="48275458" w14:textId="77777777" w:rsidR="00E74C92" w:rsidRDefault="00E74C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EB1E" w14:textId="77777777" w:rsidR="006D54BA" w:rsidRDefault="006D54BA">
      <w:r>
        <w:separator/>
      </w:r>
    </w:p>
  </w:footnote>
  <w:footnote w:type="continuationSeparator" w:id="0">
    <w:p w14:paraId="183575D6" w14:textId="77777777" w:rsidR="006D54BA" w:rsidRDefault="006D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:rsidRPr="000A7D31" w14:paraId="2FA5A606" w14:textId="77777777">
      <w:trPr>
        <w:trHeight w:val="532"/>
      </w:trPr>
      <w:tc>
        <w:tcPr>
          <w:tcW w:w="2197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23670A05" w14:textId="77777777" w:rsidR="00E74C92" w:rsidRDefault="00E74C92">
          <w:pPr>
            <w:pStyle w:val="Cabealho"/>
            <w:snapToGrid w:val="0"/>
            <w:ind w:right="360"/>
            <w:rPr>
              <w:rFonts w:ascii="Arial" w:hAnsi="Arial"/>
              <w:noProof/>
            </w:rPr>
          </w:pPr>
        </w:p>
        <w:p w14:paraId="42F8258D" w14:textId="77777777" w:rsidR="00E74C92" w:rsidRDefault="00E74C92">
          <w:pPr>
            <w:rPr>
              <w:rFonts w:ascii="Arial" w:hAnsi="Arial"/>
            </w:rPr>
          </w:pPr>
          <w:r>
            <w:rPr>
              <w:rFonts w:ascii="Arial" w:hAnsi="Arial"/>
              <w:noProof/>
              <w:lang w:eastAsia="pt-BR"/>
            </w:rPr>
            <w:drawing>
              <wp:inline distT="0" distB="0" distL="0" distR="0" wp14:anchorId="48AB9802" wp14:editId="79F354F9">
                <wp:extent cx="1294765" cy="278130"/>
                <wp:effectExtent l="0" t="0" r="63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4C573DB" w14:textId="77777777" w:rsidR="00E74C92" w:rsidRDefault="00E74C92">
          <w:pPr>
            <w:pStyle w:val="Cabealho"/>
            <w:ind w:right="360"/>
            <w:rPr>
              <w:rFonts w:ascii="Arial" w:hAnsi="Arial"/>
            </w:rPr>
          </w:pPr>
        </w:p>
      </w:tc>
      <w:tc>
        <w:tcPr>
          <w:tcW w:w="6378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65FA6608" w14:textId="77777777" w:rsidR="00793998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</w:p>
        <w:p w14:paraId="52293A11" w14:textId="77777777" w:rsidR="00E74C92" w:rsidRPr="000A7D31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  <w:r>
            <w:rPr>
              <w:rFonts w:ascii="Arial" w:hAnsi="Arial"/>
              <w:b/>
              <w:sz w:val="24"/>
              <w:lang w:val="en-US"/>
            </w:rPr>
            <w:t>C</w:t>
          </w:r>
          <w:r w:rsidR="00D16D47">
            <w:rPr>
              <w:rFonts w:ascii="Arial" w:hAnsi="Arial"/>
              <w:b/>
              <w:sz w:val="24"/>
              <w:lang w:val="en-US"/>
            </w:rPr>
            <w:t>P4</w:t>
          </w:r>
          <w:r>
            <w:rPr>
              <w:rFonts w:ascii="Arial" w:hAnsi="Arial"/>
              <w:b/>
              <w:sz w:val="24"/>
              <w:lang w:val="en-US"/>
            </w:rPr>
            <w:t>0</w:t>
          </w:r>
        </w:p>
      </w:tc>
      <w:tc>
        <w:tcPr>
          <w:tcW w:w="1233" w:type="dxa"/>
          <w:tc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12A56D01" w14:textId="77777777"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14:paraId="6F537622" w14:textId="77777777"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14:paraId="6FE7EE16" w14:textId="77777777" w:rsidR="00E74C92" w:rsidRPr="000A7D31" w:rsidRDefault="00E74C92">
          <w:pPr>
            <w:pStyle w:val="Cabealho"/>
            <w:jc w:val="center"/>
            <w:rPr>
              <w:rFonts w:ascii="Arial" w:hAnsi="Arial"/>
              <w:sz w:val="16"/>
              <w:lang w:val="en-US"/>
            </w:rPr>
          </w:pPr>
        </w:p>
      </w:tc>
    </w:tr>
  </w:tbl>
  <w:p w14:paraId="00DEFA8B" w14:textId="77777777" w:rsidR="00E74C92" w:rsidRPr="000A7D31" w:rsidRDefault="00E74C92">
    <w:pPr>
      <w:pStyle w:val="Cabealho"/>
      <w:rPr>
        <w:sz w:val="2"/>
        <w:lang w:val="en-US"/>
      </w:rPr>
    </w:pPr>
  </w:p>
  <w:tbl>
    <w:tblPr>
      <w:tblW w:w="9808" w:type="dxa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14:paraId="53EC153A" w14:textId="77777777" w:rsidTr="00425A1D">
      <w:tc>
        <w:tcPr>
          <w:tcW w:w="2197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053E491E" w14:textId="77777777" w:rsidR="00E74C92" w:rsidRPr="00EE3143" w:rsidRDefault="00E74C92">
          <w:pPr>
            <w:snapToGrid w:val="0"/>
            <w:spacing w:line="360" w:lineRule="auto"/>
            <w:jc w:val="center"/>
            <w:rPr>
              <w:rFonts w:ascii="Arial" w:hAnsi="Arial"/>
              <w:b/>
              <w:sz w:val="16"/>
            </w:rPr>
          </w:pPr>
          <w:r w:rsidRPr="00EE3143">
            <w:rPr>
              <w:rFonts w:ascii="Arial" w:hAnsi="Arial"/>
              <w:b/>
              <w:sz w:val="16"/>
            </w:rPr>
            <w:t xml:space="preserve">ISO </w:t>
          </w:r>
          <w:proofErr w:type="spellStart"/>
          <w:r w:rsidRPr="00EE3143">
            <w:rPr>
              <w:rFonts w:ascii="Arial" w:hAnsi="Arial"/>
              <w:b/>
              <w:sz w:val="16"/>
            </w:rPr>
            <w:t>xxxx</w:t>
          </w:r>
          <w:proofErr w:type="spellEnd"/>
          <w:r w:rsidRPr="00EE3143">
            <w:rPr>
              <w:rFonts w:ascii="Arial" w:hAnsi="Arial"/>
              <w:b/>
              <w:sz w:val="16"/>
            </w:rPr>
            <w:t>/</w:t>
          </w:r>
          <w:proofErr w:type="spellStart"/>
          <w:r w:rsidRPr="00EE3143">
            <w:rPr>
              <w:rFonts w:ascii="Arial" w:hAnsi="Arial"/>
              <w:b/>
              <w:sz w:val="16"/>
            </w:rPr>
            <w:t>xx</w:t>
          </w:r>
          <w:proofErr w:type="spellEnd"/>
        </w:p>
        <w:p w14:paraId="4187B43B" w14:textId="77777777" w:rsidR="00E74C92" w:rsidRDefault="00E74C92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Revisão: A</w:t>
          </w:r>
        </w:p>
        <w:p w14:paraId="0E1A007B" w14:textId="07CF18F3" w:rsidR="00E74C92" w:rsidRDefault="00E74C92" w:rsidP="007542C0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Data: </w:t>
          </w:r>
          <w:r>
            <w:rPr>
              <w:rFonts w:ascii="Arial" w:hAnsi="Arial"/>
              <w:b/>
              <w:sz w:val="16"/>
            </w:rPr>
            <w:fldChar w:fldCharType="begin"/>
          </w:r>
          <w:r>
            <w:rPr>
              <w:rFonts w:ascii="Arial" w:hAnsi="Arial"/>
              <w:b/>
              <w:sz w:val="16"/>
            </w:rPr>
            <w:instrText xml:space="preserve"> SAVEDATE  \@ "dd/MM/yyyy"  \* MERGEFORMAT </w:instrText>
          </w:r>
          <w:r>
            <w:rPr>
              <w:rFonts w:ascii="Arial" w:hAnsi="Arial"/>
              <w:b/>
              <w:sz w:val="16"/>
            </w:rPr>
            <w:fldChar w:fldCharType="separate"/>
          </w:r>
          <w:r w:rsidR="00F34BD2">
            <w:rPr>
              <w:rFonts w:ascii="Arial" w:hAnsi="Arial"/>
              <w:b/>
              <w:noProof/>
              <w:sz w:val="16"/>
            </w:rPr>
            <w:t>13/08/2019</w:t>
          </w:r>
          <w:r>
            <w:rPr>
              <w:rFonts w:ascii="Arial" w:hAnsi="Arial"/>
              <w:b/>
              <w:sz w:val="16"/>
            </w:rPr>
            <w:fldChar w:fldCharType="end"/>
          </w:r>
        </w:p>
      </w:tc>
      <w:tc>
        <w:tcPr>
          <w:tcW w:w="6378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16911606" w14:textId="77777777" w:rsidR="003234FE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</w:p>
        <w:p w14:paraId="5706A584" w14:textId="77777777" w:rsidR="00E74C92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Montagem Configuração Teste</w:t>
          </w:r>
        </w:p>
      </w:tc>
      <w:tc>
        <w:tcPr>
          <w:tcW w:w="1233" w:type="dxa"/>
          <w:tcBorders>
            <w:top w:val="single" w:sz="4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3508A1C7" w14:textId="77777777" w:rsidR="00E74C92" w:rsidRDefault="00E74C92">
          <w:pPr>
            <w:snapToGrid w:val="0"/>
            <w:jc w:val="center"/>
            <w:rPr>
              <w:rFonts w:ascii="Arial" w:hAnsi="Arial"/>
              <w:sz w:val="16"/>
            </w:rPr>
          </w:pPr>
        </w:p>
        <w:p w14:paraId="27332D8E" w14:textId="77777777" w:rsidR="003234FE" w:rsidRPr="00DA0B3C" w:rsidRDefault="003234FE" w:rsidP="003234FE">
          <w:pPr>
            <w:snapToGrid w:val="0"/>
            <w:jc w:val="center"/>
            <w:rPr>
              <w:rFonts w:ascii="Arial" w:hAnsi="Arial"/>
            </w:rPr>
          </w:pPr>
          <w:r w:rsidRPr="00DA0B3C">
            <w:rPr>
              <w:rFonts w:ascii="Arial" w:hAnsi="Arial"/>
            </w:rPr>
            <w:t>Página:</w:t>
          </w:r>
        </w:p>
        <w:p w14:paraId="71676764" w14:textId="77777777" w:rsidR="003234FE" w:rsidRDefault="003234FE" w:rsidP="003234FE">
          <w:pPr>
            <w:snapToGrid w:val="0"/>
            <w:jc w:val="center"/>
            <w:rPr>
              <w:rFonts w:ascii="Arial" w:hAnsi="Arial"/>
              <w:sz w:val="16"/>
            </w:rPr>
          </w:pPr>
          <w:r w:rsidRPr="00DA0B3C">
            <w:rPr>
              <w:rFonts w:ascii="Arial" w:hAnsi="Arial"/>
            </w:rPr>
            <w:fldChar w:fldCharType="begin"/>
          </w:r>
          <w:r w:rsidRPr="00DA0B3C">
            <w:rPr>
              <w:rFonts w:ascii="Arial" w:hAnsi="Arial"/>
            </w:rPr>
            <w:instrText>PAGE   \* MERGEFORMAT</w:instrText>
          </w:r>
          <w:r w:rsidRPr="00DA0B3C"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</w:t>
          </w:r>
          <w:r w:rsidRPr="00DA0B3C">
            <w:rPr>
              <w:rFonts w:ascii="Arial" w:hAnsi="Arial"/>
            </w:rPr>
            <w:fldChar w:fldCharType="end"/>
          </w:r>
        </w:p>
        <w:p w14:paraId="26F65A1F" w14:textId="77777777" w:rsidR="00E74C92" w:rsidRDefault="00E74C92" w:rsidP="003234FE">
          <w:pPr>
            <w:snapToGrid w:val="0"/>
            <w:jc w:val="center"/>
            <w:rPr>
              <w:rFonts w:ascii="Arial" w:hAnsi="Arial"/>
            </w:rPr>
          </w:pPr>
        </w:p>
      </w:tc>
    </w:tr>
  </w:tbl>
  <w:p w14:paraId="22F7343A" w14:textId="77777777" w:rsidR="00E74C92" w:rsidRDefault="00E74C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1272410D"/>
    <w:multiLevelType w:val="hybridMultilevel"/>
    <w:tmpl w:val="940C2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A13"/>
    <w:multiLevelType w:val="hybridMultilevel"/>
    <w:tmpl w:val="B9269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99E"/>
    <w:multiLevelType w:val="hybridMultilevel"/>
    <w:tmpl w:val="2C5AD3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71BD3"/>
    <w:multiLevelType w:val="hybridMultilevel"/>
    <w:tmpl w:val="39C0EF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AE743E"/>
    <w:multiLevelType w:val="hybridMultilevel"/>
    <w:tmpl w:val="7D6E8C2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064559B"/>
    <w:multiLevelType w:val="hybridMultilevel"/>
    <w:tmpl w:val="10A855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5D1C8E"/>
    <w:multiLevelType w:val="hybridMultilevel"/>
    <w:tmpl w:val="43CA2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44D86"/>
    <w:multiLevelType w:val="hybridMultilevel"/>
    <w:tmpl w:val="EEAE1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50D7"/>
    <w:multiLevelType w:val="hybridMultilevel"/>
    <w:tmpl w:val="19E4C066"/>
    <w:lvl w:ilvl="0" w:tplc="C1B27B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F044E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349F"/>
    <w:multiLevelType w:val="hybridMultilevel"/>
    <w:tmpl w:val="890E8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4A1"/>
    <w:multiLevelType w:val="hybridMultilevel"/>
    <w:tmpl w:val="6A6878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43027"/>
    <w:multiLevelType w:val="hybridMultilevel"/>
    <w:tmpl w:val="FB3A65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6C4D0D"/>
    <w:multiLevelType w:val="hybridMultilevel"/>
    <w:tmpl w:val="1DF495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011E6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757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D728F7"/>
    <w:multiLevelType w:val="hybridMultilevel"/>
    <w:tmpl w:val="D1A8D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805CD"/>
    <w:multiLevelType w:val="hybridMultilevel"/>
    <w:tmpl w:val="8B6C3762"/>
    <w:lvl w:ilvl="0" w:tplc="5D9ECF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9F052C1"/>
    <w:multiLevelType w:val="hybridMultilevel"/>
    <w:tmpl w:val="A752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57B9B"/>
    <w:multiLevelType w:val="hybridMultilevel"/>
    <w:tmpl w:val="96CC7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702EC"/>
    <w:multiLevelType w:val="hybridMultilevel"/>
    <w:tmpl w:val="B2F4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57EE8"/>
    <w:multiLevelType w:val="hybridMultilevel"/>
    <w:tmpl w:val="9E8851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187C6C"/>
    <w:multiLevelType w:val="hybridMultilevel"/>
    <w:tmpl w:val="F80201B8"/>
    <w:lvl w:ilvl="0" w:tplc="0416000F">
      <w:start w:val="1"/>
      <w:numFmt w:val="decimal"/>
      <w:lvlText w:val="%1."/>
      <w:lvlJc w:val="left"/>
      <w:pPr>
        <w:ind w:left="8805" w:hanging="360"/>
      </w:pPr>
    </w:lvl>
    <w:lvl w:ilvl="1" w:tplc="04160019" w:tentative="1">
      <w:start w:val="1"/>
      <w:numFmt w:val="lowerLetter"/>
      <w:lvlText w:val="%2."/>
      <w:lvlJc w:val="left"/>
      <w:pPr>
        <w:ind w:left="9525" w:hanging="360"/>
      </w:pPr>
    </w:lvl>
    <w:lvl w:ilvl="2" w:tplc="0416001B" w:tentative="1">
      <w:start w:val="1"/>
      <w:numFmt w:val="lowerRoman"/>
      <w:lvlText w:val="%3."/>
      <w:lvlJc w:val="right"/>
      <w:pPr>
        <w:ind w:left="10245" w:hanging="180"/>
      </w:pPr>
    </w:lvl>
    <w:lvl w:ilvl="3" w:tplc="0416000F" w:tentative="1">
      <w:start w:val="1"/>
      <w:numFmt w:val="decimal"/>
      <w:lvlText w:val="%4."/>
      <w:lvlJc w:val="left"/>
      <w:pPr>
        <w:ind w:left="10965" w:hanging="360"/>
      </w:pPr>
    </w:lvl>
    <w:lvl w:ilvl="4" w:tplc="04160019" w:tentative="1">
      <w:start w:val="1"/>
      <w:numFmt w:val="lowerLetter"/>
      <w:lvlText w:val="%5."/>
      <w:lvlJc w:val="left"/>
      <w:pPr>
        <w:ind w:left="11685" w:hanging="360"/>
      </w:pPr>
    </w:lvl>
    <w:lvl w:ilvl="5" w:tplc="0416001B" w:tentative="1">
      <w:start w:val="1"/>
      <w:numFmt w:val="lowerRoman"/>
      <w:lvlText w:val="%6."/>
      <w:lvlJc w:val="right"/>
      <w:pPr>
        <w:ind w:left="12405" w:hanging="180"/>
      </w:pPr>
    </w:lvl>
    <w:lvl w:ilvl="6" w:tplc="0416000F" w:tentative="1">
      <w:start w:val="1"/>
      <w:numFmt w:val="decimal"/>
      <w:lvlText w:val="%7."/>
      <w:lvlJc w:val="left"/>
      <w:pPr>
        <w:ind w:left="13125" w:hanging="360"/>
      </w:pPr>
    </w:lvl>
    <w:lvl w:ilvl="7" w:tplc="04160019" w:tentative="1">
      <w:start w:val="1"/>
      <w:numFmt w:val="lowerLetter"/>
      <w:lvlText w:val="%8."/>
      <w:lvlJc w:val="left"/>
      <w:pPr>
        <w:ind w:left="13845" w:hanging="360"/>
      </w:pPr>
    </w:lvl>
    <w:lvl w:ilvl="8" w:tplc="0416001B" w:tentative="1">
      <w:start w:val="1"/>
      <w:numFmt w:val="lowerRoman"/>
      <w:lvlText w:val="%9."/>
      <w:lvlJc w:val="right"/>
      <w:pPr>
        <w:ind w:left="14565" w:hanging="180"/>
      </w:pPr>
    </w:lvl>
  </w:abstractNum>
  <w:abstractNum w:abstractNumId="25" w15:restartNumberingAfterBreak="0">
    <w:nsid w:val="531F1654"/>
    <w:multiLevelType w:val="hybridMultilevel"/>
    <w:tmpl w:val="B44C79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6C16AC1"/>
    <w:multiLevelType w:val="hybridMultilevel"/>
    <w:tmpl w:val="57EEA54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B5465EB"/>
    <w:multiLevelType w:val="hybridMultilevel"/>
    <w:tmpl w:val="AF1A23D0"/>
    <w:lvl w:ilvl="0" w:tplc="6D720C18">
      <w:start w:val="1"/>
      <w:numFmt w:val="decimal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D205A8C"/>
    <w:multiLevelType w:val="hybridMultilevel"/>
    <w:tmpl w:val="69A458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DD1759D"/>
    <w:multiLevelType w:val="hybridMultilevel"/>
    <w:tmpl w:val="D3726E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DD21041"/>
    <w:multiLevelType w:val="hybridMultilevel"/>
    <w:tmpl w:val="5E8CB3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DF25744"/>
    <w:multiLevelType w:val="hybridMultilevel"/>
    <w:tmpl w:val="D2D60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70B50"/>
    <w:multiLevelType w:val="hybridMultilevel"/>
    <w:tmpl w:val="9F981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22812"/>
    <w:multiLevelType w:val="hybridMultilevel"/>
    <w:tmpl w:val="C92C17D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5303D9F"/>
    <w:multiLevelType w:val="hybridMultilevel"/>
    <w:tmpl w:val="1C401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27654"/>
    <w:multiLevelType w:val="hybridMultilevel"/>
    <w:tmpl w:val="85E4E64C"/>
    <w:lvl w:ilvl="0" w:tplc="DAB63668">
      <w:start w:val="1"/>
      <w:numFmt w:val="decimal"/>
      <w:lvlText w:val="%1)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9744DFC"/>
    <w:multiLevelType w:val="hybridMultilevel"/>
    <w:tmpl w:val="E9D4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CCA"/>
    <w:multiLevelType w:val="hybridMultilevel"/>
    <w:tmpl w:val="3528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2D7C"/>
    <w:multiLevelType w:val="hybridMultilevel"/>
    <w:tmpl w:val="006A2C38"/>
    <w:lvl w:ilvl="0" w:tplc="15C47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206D3"/>
    <w:multiLevelType w:val="hybridMultilevel"/>
    <w:tmpl w:val="E272B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81253"/>
    <w:multiLevelType w:val="hybridMultilevel"/>
    <w:tmpl w:val="F26A80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76978"/>
    <w:multiLevelType w:val="hybridMultilevel"/>
    <w:tmpl w:val="A4C80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"/>
  </w:num>
  <w:num w:numId="3">
    <w:abstractNumId w:val="17"/>
  </w:num>
  <w:num w:numId="4">
    <w:abstractNumId w:val="32"/>
  </w:num>
  <w:num w:numId="5">
    <w:abstractNumId w:val="39"/>
  </w:num>
  <w:num w:numId="6">
    <w:abstractNumId w:val="8"/>
  </w:num>
  <w:num w:numId="7">
    <w:abstractNumId w:val="31"/>
  </w:num>
  <w:num w:numId="8">
    <w:abstractNumId w:val="9"/>
  </w:num>
  <w:num w:numId="9">
    <w:abstractNumId w:val="18"/>
  </w:num>
  <w:num w:numId="10">
    <w:abstractNumId w:val="12"/>
  </w:num>
  <w:num w:numId="11">
    <w:abstractNumId w:val="41"/>
  </w:num>
  <w:num w:numId="12">
    <w:abstractNumId w:val="36"/>
  </w:num>
  <w:num w:numId="13">
    <w:abstractNumId w:val="16"/>
  </w:num>
  <w:num w:numId="14">
    <w:abstractNumId w:val="11"/>
  </w:num>
  <w:num w:numId="15">
    <w:abstractNumId w:val="37"/>
  </w:num>
  <w:num w:numId="16">
    <w:abstractNumId w:val="3"/>
  </w:num>
  <w:num w:numId="17">
    <w:abstractNumId w:val="13"/>
  </w:num>
  <w:num w:numId="18">
    <w:abstractNumId w:val="21"/>
  </w:num>
  <w:num w:numId="19">
    <w:abstractNumId w:val="20"/>
  </w:num>
  <w:num w:numId="20">
    <w:abstractNumId w:val="2"/>
  </w:num>
  <w:num w:numId="21">
    <w:abstractNumId w:val="34"/>
  </w:num>
  <w:num w:numId="22">
    <w:abstractNumId w:val="5"/>
  </w:num>
  <w:num w:numId="23">
    <w:abstractNumId w:val="7"/>
  </w:num>
  <w:num w:numId="24">
    <w:abstractNumId w:val="23"/>
  </w:num>
  <w:num w:numId="25">
    <w:abstractNumId w:val="38"/>
  </w:num>
  <w:num w:numId="26">
    <w:abstractNumId w:val="10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</w:num>
  <w:num w:numId="31">
    <w:abstractNumId w:val="22"/>
  </w:num>
  <w:num w:numId="32">
    <w:abstractNumId w:val="19"/>
  </w:num>
  <w:num w:numId="33">
    <w:abstractNumId w:val="24"/>
  </w:num>
  <w:num w:numId="34">
    <w:abstractNumId w:val="33"/>
  </w:num>
  <w:num w:numId="35">
    <w:abstractNumId w:val="30"/>
  </w:num>
  <w:num w:numId="36">
    <w:abstractNumId w:val="29"/>
  </w:num>
  <w:num w:numId="37">
    <w:abstractNumId w:val="6"/>
  </w:num>
  <w:num w:numId="38">
    <w:abstractNumId w:val="26"/>
  </w:num>
  <w:num w:numId="39">
    <w:abstractNumId w:val="14"/>
  </w:num>
  <w:num w:numId="4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A3"/>
    <w:rsid w:val="0002024D"/>
    <w:rsid w:val="00027B6D"/>
    <w:rsid w:val="00037C26"/>
    <w:rsid w:val="00047654"/>
    <w:rsid w:val="00055256"/>
    <w:rsid w:val="000662AE"/>
    <w:rsid w:val="00072975"/>
    <w:rsid w:val="0007471D"/>
    <w:rsid w:val="00074E46"/>
    <w:rsid w:val="00076452"/>
    <w:rsid w:val="000800F5"/>
    <w:rsid w:val="000804BA"/>
    <w:rsid w:val="000820B3"/>
    <w:rsid w:val="000821B7"/>
    <w:rsid w:val="00091266"/>
    <w:rsid w:val="00092948"/>
    <w:rsid w:val="00094844"/>
    <w:rsid w:val="00097D92"/>
    <w:rsid w:val="000A3FCA"/>
    <w:rsid w:val="000A7D31"/>
    <w:rsid w:val="000B357E"/>
    <w:rsid w:val="000B5861"/>
    <w:rsid w:val="000C09D7"/>
    <w:rsid w:val="000C68BC"/>
    <w:rsid w:val="000C6C55"/>
    <w:rsid w:val="000C7571"/>
    <w:rsid w:val="000D19B8"/>
    <w:rsid w:val="000D6980"/>
    <w:rsid w:val="000E256B"/>
    <w:rsid w:val="000F1FCF"/>
    <w:rsid w:val="00104170"/>
    <w:rsid w:val="00113F13"/>
    <w:rsid w:val="00115016"/>
    <w:rsid w:val="0012219B"/>
    <w:rsid w:val="001243FF"/>
    <w:rsid w:val="00126C6F"/>
    <w:rsid w:val="00127D8D"/>
    <w:rsid w:val="00132832"/>
    <w:rsid w:val="001353D9"/>
    <w:rsid w:val="00137339"/>
    <w:rsid w:val="001521C3"/>
    <w:rsid w:val="00162947"/>
    <w:rsid w:val="00170A1C"/>
    <w:rsid w:val="00177EF9"/>
    <w:rsid w:val="00186873"/>
    <w:rsid w:val="0019367E"/>
    <w:rsid w:val="001C35DE"/>
    <w:rsid w:val="001D269D"/>
    <w:rsid w:val="00203849"/>
    <w:rsid w:val="0020714E"/>
    <w:rsid w:val="00207855"/>
    <w:rsid w:val="002125EE"/>
    <w:rsid w:val="00212937"/>
    <w:rsid w:val="00223DC9"/>
    <w:rsid w:val="00223E01"/>
    <w:rsid w:val="00227836"/>
    <w:rsid w:val="00235B00"/>
    <w:rsid w:val="0023780E"/>
    <w:rsid w:val="00255062"/>
    <w:rsid w:val="00262339"/>
    <w:rsid w:val="00264815"/>
    <w:rsid w:val="00267C5B"/>
    <w:rsid w:val="00272067"/>
    <w:rsid w:val="00286E03"/>
    <w:rsid w:val="002933B2"/>
    <w:rsid w:val="002954B2"/>
    <w:rsid w:val="002A4C8E"/>
    <w:rsid w:val="002B49F2"/>
    <w:rsid w:val="002B6324"/>
    <w:rsid w:val="002B7E67"/>
    <w:rsid w:val="002C0E4C"/>
    <w:rsid w:val="002C15B9"/>
    <w:rsid w:val="002C1D30"/>
    <w:rsid w:val="002C2772"/>
    <w:rsid w:val="002D0134"/>
    <w:rsid w:val="002D10E4"/>
    <w:rsid w:val="002E10B5"/>
    <w:rsid w:val="002E1E27"/>
    <w:rsid w:val="002E2273"/>
    <w:rsid w:val="002F145A"/>
    <w:rsid w:val="002F324E"/>
    <w:rsid w:val="003234FE"/>
    <w:rsid w:val="00325CCA"/>
    <w:rsid w:val="003333E3"/>
    <w:rsid w:val="003410D2"/>
    <w:rsid w:val="00346054"/>
    <w:rsid w:val="003663B7"/>
    <w:rsid w:val="00377E0B"/>
    <w:rsid w:val="00384491"/>
    <w:rsid w:val="00385316"/>
    <w:rsid w:val="00391DFC"/>
    <w:rsid w:val="003B3E30"/>
    <w:rsid w:val="003B5203"/>
    <w:rsid w:val="003B5FAE"/>
    <w:rsid w:val="003C150B"/>
    <w:rsid w:val="003C53B1"/>
    <w:rsid w:val="003D1583"/>
    <w:rsid w:val="003D38C0"/>
    <w:rsid w:val="003E0C63"/>
    <w:rsid w:val="003E2F17"/>
    <w:rsid w:val="004010C7"/>
    <w:rsid w:val="00411EAB"/>
    <w:rsid w:val="00413B7A"/>
    <w:rsid w:val="004200B4"/>
    <w:rsid w:val="00422754"/>
    <w:rsid w:val="00425421"/>
    <w:rsid w:val="00425A1D"/>
    <w:rsid w:val="004355FB"/>
    <w:rsid w:val="00443326"/>
    <w:rsid w:val="004469BB"/>
    <w:rsid w:val="004561DD"/>
    <w:rsid w:val="00464361"/>
    <w:rsid w:val="00472D33"/>
    <w:rsid w:val="00480FAC"/>
    <w:rsid w:val="00482402"/>
    <w:rsid w:val="00487249"/>
    <w:rsid w:val="00492BA3"/>
    <w:rsid w:val="00494CF5"/>
    <w:rsid w:val="00497C8C"/>
    <w:rsid w:val="004A08EB"/>
    <w:rsid w:val="004A6DC6"/>
    <w:rsid w:val="004B32D5"/>
    <w:rsid w:val="004B59C1"/>
    <w:rsid w:val="004C1CBE"/>
    <w:rsid w:val="004C2205"/>
    <w:rsid w:val="004F44A3"/>
    <w:rsid w:val="004F50BA"/>
    <w:rsid w:val="004F6B92"/>
    <w:rsid w:val="004F6EFF"/>
    <w:rsid w:val="00505446"/>
    <w:rsid w:val="00513547"/>
    <w:rsid w:val="00520ABE"/>
    <w:rsid w:val="005263F4"/>
    <w:rsid w:val="00541566"/>
    <w:rsid w:val="00565CA4"/>
    <w:rsid w:val="00565F08"/>
    <w:rsid w:val="005677CA"/>
    <w:rsid w:val="00570960"/>
    <w:rsid w:val="0057105F"/>
    <w:rsid w:val="0057454E"/>
    <w:rsid w:val="005825C2"/>
    <w:rsid w:val="00582920"/>
    <w:rsid w:val="00586EB5"/>
    <w:rsid w:val="00592BE6"/>
    <w:rsid w:val="00594D2D"/>
    <w:rsid w:val="005951C8"/>
    <w:rsid w:val="005A0EA8"/>
    <w:rsid w:val="005B7875"/>
    <w:rsid w:val="005C4779"/>
    <w:rsid w:val="005C4952"/>
    <w:rsid w:val="005C6BFF"/>
    <w:rsid w:val="005D27D1"/>
    <w:rsid w:val="005E621D"/>
    <w:rsid w:val="005F24FD"/>
    <w:rsid w:val="005F2572"/>
    <w:rsid w:val="00605F55"/>
    <w:rsid w:val="00614C16"/>
    <w:rsid w:val="00621F78"/>
    <w:rsid w:val="006241FE"/>
    <w:rsid w:val="0064112E"/>
    <w:rsid w:val="00646A7D"/>
    <w:rsid w:val="006500AA"/>
    <w:rsid w:val="00650143"/>
    <w:rsid w:val="00650822"/>
    <w:rsid w:val="00657B81"/>
    <w:rsid w:val="00660381"/>
    <w:rsid w:val="00660479"/>
    <w:rsid w:val="00661D9C"/>
    <w:rsid w:val="006647A7"/>
    <w:rsid w:val="00664851"/>
    <w:rsid w:val="00666BAD"/>
    <w:rsid w:val="00671C45"/>
    <w:rsid w:val="00673D3F"/>
    <w:rsid w:val="00677402"/>
    <w:rsid w:val="00677D09"/>
    <w:rsid w:val="00681D14"/>
    <w:rsid w:val="00695825"/>
    <w:rsid w:val="006958E0"/>
    <w:rsid w:val="006A0918"/>
    <w:rsid w:val="006A4E0B"/>
    <w:rsid w:val="006B49CD"/>
    <w:rsid w:val="006B57AB"/>
    <w:rsid w:val="006B616F"/>
    <w:rsid w:val="006B70B9"/>
    <w:rsid w:val="006B7AF0"/>
    <w:rsid w:val="006C6065"/>
    <w:rsid w:val="006D0C54"/>
    <w:rsid w:val="006D1B69"/>
    <w:rsid w:val="006D54BA"/>
    <w:rsid w:val="006D754B"/>
    <w:rsid w:val="006D7AB2"/>
    <w:rsid w:val="006E2D49"/>
    <w:rsid w:val="006E657C"/>
    <w:rsid w:val="006F1E16"/>
    <w:rsid w:val="006F461D"/>
    <w:rsid w:val="00701F0A"/>
    <w:rsid w:val="00722EB8"/>
    <w:rsid w:val="00724275"/>
    <w:rsid w:val="00733E6F"/>
    <w:rsid w:val="007542C0"/>
    <w:rsid w:val="00764DC8"/>
    <w:rsid w:val="00765D0D"/>
    <w:rsid w:val="00773DD0"/>
    <w:rsid w:val="007748E5"/>
    <w:rsid w:val="00786277"/>
    <w:rsid w:val="0079043B"/>
    <w:rsid w:val="00793998"/>
    <w:rsid w:val="00797974"/>
    <w:rsid w:val="007A0AAE"/>
    <w:rsid w:val="007D72D8"/>
    <w:rsid w:val="007E7C02"/>
    <w:rsid w:val="007F51E0"/>
    <w:rsid w:val="00804467"/>
    <w:rsid w:val="00810FA3"/>
    <w:rsid w:val="008142E3"/>
    <w:rsid w:val="0083389C"/>
    <w:rsid w:val="00834867"/>
    <w:rsid w:val="0084237A"/>
    <w:rsid w:val="008426C1"/>
    <w:rsid w:val="0084501E"/>
    <w:rsid w:val="00845B7E"/>
    <w:rsid w:val="00850007"/>
    <w:rsid w:val="00855616"/>
    <w:rsid w:val="00880E35"/>
    <w:rsid w:val="008851C0"/>
    <w:rsid w:val="008A4833"/>
    <w:rsid w:val="008B0260"/>
    <w:rsid w:val="008B668F"/>
    <w:rsid w:val="008C2B84"/>
    <w:rsid w:val="008D282C"/>
    <w:rsid w:val="008E3861"/>
    <w:rsid w:val="008E45DA"/>
    <w:rsid w:val="008F317F"/>
    <w:rsid w:val="0090185A"/>
    <w:rsid w:val="0090191A"/>
    <w:rsid w:val="009058B5"/>
    <w:rsid w:val="00905A13"/>
    <w:rsid w:val="00930130"/>
    <w:rsid w:val="00932E4E"/>
    <w:rsid w:val="00933BE4"/>
    <w:rsid w:val="00940AA5"/>
    <w:rsid w:val="009446C4"/>
    <w:rsid w:val="009455B7"/>
    <w:rsid w:val="00957A51"/>
    <w:rsid w:val="009635C3"/>
    <w:rsid w:val="00970EC3"/>
    <w:rsid w:val="009741A9"/>
    <w:rsid w:val="0097743A"/>
    <w:rsid w:val="00986F93"/>
    <w:rsid w:val="00987C0D"/>
    <w:rsid w:val="0099461A"/>
    <w:rsid w:val="00995E35"/>
    <w:rsid w:val="009A3C1D"/>
    <w:rsid w:val="009C0D46"/>
    <w:rsid w:val="009C4189"/>
    <w:rsid w:val="009D004D"/>
    <w:rsid w:val="009D047D"/>
    <w:rsid w:val="009D2B53"/>
    <w:rsid w:val="009E0C03"/>
    <w:rsid w:val="009E25CE"/>
    <w:rsid w:val="009F1D82"/>
    <w:rsid w:val="009F2195"/>
    <w:rsid w:val="009F67A5"/>
    <w:rsid w:val="009F6D5C"/>
    <w:rsid w:val="00A03B98"/>
    <w:rsid w:val="00A074F2"/>
    <w:rsid w:val="00A100BF"/>
    <w:rsid w:val="00A139B1"/>
    <w:rsid w:val="00A15E20"/>
    <w:rsid w:val="00A16649"/>
    <w:rsid w:val="00A35D7C"/>
    <w:rsid w:val="00A43E66"/>
    <w:rsid w:val="00A5416A"/>
    <w:rsid w:val="00A54EC5"/>
    <w:rsid w:val="00A56A4C"/>
    <w:rsid w:val="00A74514"/>
    <w:rsid w:val="00A84C34"/>
    <w:rsid w:val="00A94B8D"/>
    <w:rsid w:val="00A95E0B"/>
    <w:rsid w:val="00AA38B2"/>
    <w:rsid w:val="00AA53D1"/>
    <w:rsid w:val="00AB2FCC"/>
    <w:rsid w:val="00AB4989"/>
    <w:rsid w:val="00AB792D"/>
    <w:rsid w:val="00AC79C1"/>
    <w:rsid w:val="00AD77E6"/>
    <w:rsid w:val="00AE17D9"/>
    <w:rsid w:val="00AE50D9"/>
    <w:rsid w:val="00B032D6"/>
    <w:rsid w:val="00B0368C"/>
    <w:rsid w:val="00B23A8B"/>
    <w:rsid w:val="00B320EA"/>
    <w:rsid w:val="00B365B3"/>
    <w:rsid w:val="00B377F8"/>
    <w:rsid w:val="00B4391F"/>
    <w:rsid w:val="00B70D69"/>
    <w:rsid w:val="00B727C9"/>
    <w:rsid w:val="00B72980"/>
    <w:rsid w:val="00B77560"/>
    <w:rsid w:val="00B81BEC"/>
    <w:rsid w:val="00B941A6"/>
    <w:rsid w:val="00B972BE"/>
    <w:rsid w:val="00BA2891"/>
    <w:rsid w:val="00BA2E9F"/>
    <w:rsid w:val="00BA71B0"/>
    <w:rsid w:val="00BB3035"/>
    <w:rsid w:val="00BB446B"/>
    <w:rsid w:val="00BB6EDC"/>
    <w:rsid w:val="00BB7A9D"/>
    <w:rsid w:val="00BD16FF"/>
    <w:rsid w:val="00BD2B34"/>
    <w:rsid w:val="00BD4299"/>
    <w:rsid w:val="00BE7D43"/>
    <w:rsid w:val="00BF06F7"/>
    <w:rsid w:val="00C01EB1"/>
    <w:rsid w:val="00C07C28"/>
    <w:rsid w:val="00C10D20"/>
    <w:rsid w:val="00C139DE"/>
    <w:rsid w:val="00C15ADA"/>
    <w:rsid w:val="00C2665F"/>
    <w:rsid w:val="00C2712A"/>
    <w:rsid w:val="00C30EEE"/>
    <w:rsid w:val="00C367C6"/>
    <w:rsid w:val="00C4056E"/>
    <w:rsid w:val="00C4274D"/>
    <w:rsid w:val="00C605EF"/>
    <w:rsid w:val="00C6421C"/>
    <w:rsid w:val="00C859FD"/>
    <w:rsid w:val="00CB0A83"/>
    <w:rsid w:val="00CC054F"/>
    <w:rsid w:val="00CC0951"/>
    <w:rsid w:val="00CC2712"/>
    <w:rsid w:val="00CC3969"/>
    <w:rsid w:val="00CC6679"/>
    <w:rsid w:val="00CC6709"/>
    <w:rsid w:val="00CC6842"/>
    <w:rsid w:val="00CD0091"/>
    <w:rsid w:val="00CD0BFF"/>
    <w:rsid w:val="00CD2A82"/>
    <w:rsid w:val="00CE1306"/>
    <w:rsid w:val="00CE31F4"/>
    <w:rsid w:val="00CE5070"/>
    <w:rsid w:val="00CE769D"/>
    <w:rsid w:val="00CF03DF"/>
    <w:rsid w:val="00CF1295"/>
    <w:rsid w:val="00CF52FE"/>
    <w:rsid w:val="00CF7B70"/>
    <w:rsid w:val="00D05B1E"/>
    <w:rsid w:val="00D10281"/>
    <w:rsid w:val="00D1311F"/>
    <w:rsid w:val="00D16D47"/>
    <w:rsid w:val="00D2283F"/>
    <w:rsid w:val="00D5008D"/>
    <w:rsid w:val="00D52AAD"/>
    <w:rsid w:val="00D53770"/>
    <w:rsid w:val="00D62B98"/>
    <w:rsid w:val="00D66A38"/>
    <w:rsid w:val="00D66EB6"/>
    <w:rsid w:val="00D75DC0"/>
    <w:rsid w:val="00D81861"/>
    <w:rsid w:val="00D82547"/>
    <w:rsid w:val="00D92243"/>
    <w:rsid w:val="00D956AA"/>
    <w:rsid w:val="00DA4CB5"/>
    <w:rsid w:val="00DB0603"/>
    <w:rsid w:val="00DB1FB5"/>
    <w:rsid w:val="00DC1735"/>
    <w:rsid w:val="00DC360F"/>
    <w:rsid w:val="00DD30EE"/>
    <w:rsid w:val="00DD313D"/>
    <w:rsid w:val="00DE2868"/>
    <w:rsid w:val="00DE4DCB"/>
    <w:rsid w:val="00DE4E52"/>
    <w:rsid w:val="00DE6CCC"/>
    <w:rsid w:val="00DF25FA"/>
    <w:rsid w:val="00DF44E8"/>
    <w:rsid w:val="00E006E9"/>
    <w:rsid w:val="00E13415"/>
    <w:rsid w:val="00E21830"/>
    <w:rsid w:val="00E31F79"/>
    <w:rsid w:val="00E36421"/>
    <w:rsid w:val="00E476DF"/>
    <w:rsid w:val="00E5091E"/>
    <w:rsid w:val="00E53C9E"/>
    <w:rsid w:val="00E6181B"/>
    <w:rsid w:val="00E73A1F"/>
    <w:rsid w:val="00E74C92"/>
    <w:rsid w:val="00E854D2"/>
    <w:rsid w:val="00E908C8"/>
    <w:rsid w:val="00E95143"/>
    <w:rsid w:val="00EC09AC"/>
    <w:rsid w:val="00EC53F7"/>
    <w:rsid w:val="00ED58D9"/>
    <w:rsid w:val="00ED5FB5"/>
    <w:rsid w:val="00ED6A9F"/>
    <w:rsid w:val="00EE18C4"/>
    <w:rsid w:val="00EE3143"/>
    <w:rsid w:val="00EE6AF7"/>
    <w:rsid w:val="00EE7396"/>
    <w:rsid w:val="00EE7569"/>
    <w:rsid w:val="00EF5C5A"/>
    <w:rsid w:val="00EF61E4"/>
    <w:rsid w:val="00F1247F"/>
    <w:rsid w:val="00F13202"/>
    <w:rsid w:val="00F2425B"/>
    <w:rsid w:val="00F308C0"/>
    <w:rsid w:val="00F33486"/>
    <w:rsid w:val="00F34BD2"/>
    <w:rsid w:val="00F4306F"/>
    <w:rsid w:val="00F56E8C"/>
    <w:rsid w:val="00F65046"/>
    <w:rsid w:val="00F76012"/>
    <w:rsid w:val="00F801B6"/>
    <w:rsid w:val="00F804A3"/>
    <w:rsid w:val="00F82248"/>
    <w:rsid w:val="00F86000"/>
    <w:rsid w:val="00FB046D"/>
    <w:rsid w:val="00FB3DDC"/>
    <w:rsid w:val="00FC26D1"/>
    <w:rsid w:val="00FC35AE"/>
    <w:rsid w:val="00FD4629"/>
    <w:rsid w:val="00FD7A5F"/>
    <w:rsid w:val="00FE061A"/>
    <w:rsid w:val="00FE2D06"/>
    <w:rsid w:val="00FE3C1A"/>
    <w:rsid w:val="00FF1F96"/>
    <w:rsid w:val="00FF37A9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A461CD"/>
  <w15:docId w15:val="{8C8A2024-4D62-4BD4-817E-D2797FB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2E3"/>
    <w:pPr>
      <w:suppressAutoHyphens/>
      <w:overflowPunct w:val="0"/>
      <w:autoSpaceDE w:val="0"/>
      <w:jc w:val="both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186873"/>
    <w:pPr>
      <w:keepNext/>
      <w:numPr>
        <w:numId w:val="3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6C6065"/>
    <w:pPr>
      <w:keepNext/>
      <w:keepLines/>
      <w:numPr>
        <w:ilvl w:val="2"/>
        <w:numId w:val="3"/>
      </w:numPr>
      <w:spacing w:before="200"/>
      <w:ind w:left="144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autoRedefine/>
    <w:qFormat/>
    <w:rsid w:val="00076452"/>
    <w:pPr>
      <w:suppressLineNumbers/>
      <w:spacing w:before="120" w:after="120"/>
      <w:jc w:val="center"/>
    </w:pPr>
    <w:rPr>
      <w:rFonts w:ascii="Arial" w:hAnsi="Arial" w:cs="Arial"/>
      <w:bCs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F4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6065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ocumentacao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3BE9-640E-46D6-BE8F-674791C4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100</TotalTime>
  <Pages>8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Itens Revisados:</vt:lpstr>
    </vt:vector>
  </TitlesOfParts>
  <Manager>800000xx</Manager>
  <Company/>
  <LinksUpToDate>false</LinksUpToDate>
  <CharactersWithSpaces>5200</CharactersWithSpaces>
  <SharedDoc>false</SharedDoc>
  <HLinks>
    <vt:vector size="6" baseType="variant"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http://www.mono-project.com/Downloads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Itens Revisados:</dc:title>
  <dc:creator>Gabriel</dc:creator>
  <cp:lastModifiedBy>Cristiano</cp:lastModifiedBy>
  <cp:revision>21</cp:revision>
  <cp:lastPrinted>2016-01-08T18:38:00Z</cp:lastPrinted>
  <dcterms:created xsi:type="dcterms:W3CDTF">2019-08-06T14:29:00Z</dcterms:created>
  <dcterms:modified xsi:type="dcterms:W3CDTF">2019-08-14T12:58:00Z</dcterms:modified>
</cp:coreProperties>
</file>