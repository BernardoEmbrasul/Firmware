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880" w:type="dxa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</w:tblGrid>
      <w:tr w:rsidR="00B365B3">
        <w:trPr>
          <w:trHeight w:val="880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5B3" w:rsidRPr="0057454E" w:rsidRDefault="00B365B3" w:rsidP="000A7D31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</w:rPr>
              <w:t xml:space="preserve">  </w:t>
            </w:r>
            <w:r w:rsidRPr="0057454E">
              <w:rPr>
                <w:rFonts w:ascii="Arial" w:hAnsi="Arial" w:cs="Arial"/>
                <w:b/>
                <w:sz w:val="22"/>
                <w:szCs w:val="22"/>
              </w:rPr>
              <w:t xml:space="preserve">Atividades que possuem cópia controlada desta Instrução: </w:t>
            </w:r>
          </w:p>
          <w:p w:rsidR="003234FE" w:rsidRPr="0057454E" w:rsidRDefault="003234FE" w:rsidP="003234FE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P&amp;D</w:t>
            </w:r>
          </w:p>
          <w:p w:rsidR="003234FE" w:rsidRPr="00074E46" w:rsidRDefault="003234FE" w:rsidP="003234FE">
            <w:pPr>
              <w:pStyle w:val="Contedodoquadro"/>
              <w:rPr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Produção</w:t>
            </w:r>
          </w:p>
        </w:tc>
      </w:tr>
    </w:tbl>
    <w:p w:rsidR="00B365B3" w:rsidRDefault="00B365B3"/>
    <w:p w:rsidR="00B365B3" w:rsidRDefault="00B365B3">
      <w:pPr>
        <w:rPr>
          <w:b/>
          <w:sz w:val="24"/>
        </w:rPr>
      </w:pPr>
      <w:r>
        <w:rPr>
          <w:b/>
          <w:sz w:val="24"/>
        </w:rPr>
        <w:t>Histórico de Revisões:</w:t>
      </w:r>
    </w:p>
    <w:tbl>
      <w:tblPr>
        <w:tblW w:w="9860" w:type="dxa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471"/>
        <w:gridCol w:w="4766"/>
        <w:gridCol w:w="1275"/>
        <w:gridCol w:w="1239"/>
      </w:tblGrid>
      <w:tr w:rsidR="00B365B3" w:rsidRPr="0057454E" w:rsidTr="00793998">
        <w:trPr>
          <w:trHeight w:val="6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Revisão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Aprov.</w:t>
            </w:r>
          </w:p>
        </w:tc>
      </w:tr>
      <w:tr w:rsidR="00793998" w:rsidRPr="0057454E" w:rsidTr="00793998">
        <w:trPr>
          <w:trHeight w:val="8367"/>
        </w:trPr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A</w:t>
            </w:r>
          </w:p>
          <w:p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 w:rsidR="00793998" w:rsidRPr="0057454E" w:rsidRDefault="00793998" w:rsidP="00793998">
            <w:pPr>
              <w:snapToGrid w:val="0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 xml:space="preserve">    13/06/19</w:t>
            </w:r>
          </w:p>
          <w:p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17/06/19</w:t>
            </w:r>
          </w:p>
        </w:tc>
        <w:tc>
          <w:tcPr>
            <w:tcW w:w="4766" w:type="dxa"/>
            <w:tcBorders>
              <w:left w:val="single" w:sz="4" w:space="0" w:color="000000"/>
              <w:bottom w:val="single" w:sz="4" w:space="0" w:color="000000"/>
            </w:tcBorders>
          </w:tcPr>
          <w:p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MONTAGEM, BOOT e FIRMWARE CT40 versão PWR5000</w:t>
            </w:r>
          </w:p>
          <w:p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CALIBRACAO CT40 VERSAO PWR5000</w:t>
            </w:r>
          </w:p>
          <w:p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54E">
              <w:rPr>
                <w:rFonts w:ascii="Arial" w:hAnsi="Arial" w:cs="Arial"/>
                <w:sz w:val="24"/>
                <w:szCs w:val="24"/>
              </w:rPr>
              <w:t xml:space="preserve">CCT 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365B3" w:rsidRPr="0057454E" w:rsidRDefault="00B365B3">
      <w:pPr>
        <w:rPr>
          <w:rFonts w:ascii="Arial" w:hAnsi="Arial" w:cs="Arial"/>
        </w:rPr>
      </w:pPr>
    </w:p>
    <w:tbl>
      <w:tblPr>
        <w:tblW w:w="9860" w:type="dxa"/>
        <w:tblInd w:w="-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0"/>
      </w:tblGrid>
      <w:tr w:rsidR="00B365B3" w:rsidRPr="0057454E"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5B3" w:rsidRPr="0057454E" w:rsidRDefault="00B365B3">
            <w:pPr>
              <w:snapToGrid w:val="0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Itens Revisados:</w:t>
            </w:r>
          </w:p>
          <w:p w:rsidR="00B365B3" w:rsidRPr="0057454E" w:rsidRDefault="00B365B3">
            <w:pPr>
              <w:rPr>
                <w:rFonts w:ascii="Arial" w:hAnsi="Arial" w:cs="Arial"/>
              </w:rPr>
            </w:pPr>
          </w:p>
          <w:p w:rsidR="00B365B3" w:rsidRPr="0057454E" w:rsidRDefault="00B365B3">
            <w:pPr>
              <w:rPr>
                <w:rFonts w:ascii="Arial" w:hAnsi="Arial" w:cs="Arial"/>
              </w:rPr>
            </w:pPr>
          </w:p>
        </w:tc>
      </w:tr>
    </w:tbl>
    <w:p w:rsidR="00B365B3" w:rsidRDefault="00B365B3">
      <w:pPr>
        <w:rPr>
          <w:sz w:val="28"/>
        </w:rPr>
      </w:pPr>
    </w:p>
    <w:p w:rsidR="002933B2" w:rsidRDefault="002933B2" w:rsidP="00AA38B2">
      <w:pPr>
        <w:jc w:val="center"/>
        <w:rPr>
          <w:rFonts w:ascii="Arial" w:hAnsi="Arial"/>
          <w:b/>
          <w:sz w:val="24"/>
          <w:szCs w:val="24"/>
          <w:u w:val="single"/>
        </w:rPr>
      </w:pPr>
    </w:p>
    <w:p w:rsidR="00AA38B2" w:rsidRDefault="00425A1D" w:rsidP="00AD77E6">
      <w:pPr>
        <w:pStyle w:val="Ttulo1"/>
      </w:pPr>
      <w:r>
        <w:br w:type="page"/>
      </w:r>
      <w:r w:rsidR="00AD77E6">
        <w:lastRenderedPageBreak/>
        <w:t>Montagem</w:t>
      </w:r>
    </w:p>
    <w:p w:rsidR="00AD77E6" w:rsidRDefault="00AD77E6" w:rsidP="00AD77E6"/>
    <w:p w:rsidR="00076452" w:rsidRPr="00AD21E7" w:rsidRDefault="00076452" w:rsidP="00076452">
      <w:pPr>
        <w:ind w:firstLine="567"/>
        <w:rPr>
          <w:rFonts w:ascii="Arial" w:hAnsi="Arial" w:cs="Arial"/>
        </w:rPr>
      </w:pPr>
      <w:r w:rsidRPr="00AD21E7">
        <w:rPr>
          <w:rFonts w:ascii="Arial" w:hAnsi="Arial" w:cs="Arial"/>
        </w:rPr>
        <w:t>O equipamento C</w:t>
      </w:r>
      <w:r>
        <w:rPr>
          <w:rFonts w:ascii="Arial" w:hAnsi="Arial" w:cs="Arial"/>
        </w:rPr>
        <w:t>T</w:t>
      </w:r>
      <w:r w:rsidRPr="00AD21E7">
        <w:rPr>
          <w:rFonts w:ascii="Arial" w:hAnsi="Arial" w:cs="Arial"/>
        </w:rPr>
        <w:t>40 é formado pelas seguintes placas:</w:t>
      </w:r>
    </w:p>
    <w:p w:rsidR="00076452" w:rsidRPr="00AD21E7" w:rsidRDefault="00076452" w:rsidP="00076452">
      <w:pPr>
        <w:ind w:firstLine="567"/>
        <w:rPr>
          <w:rFonts w:ascii="Arial" w:hAnsi="Arial" w:cs="Arial"/>
        </w:rPr>
      </w:pPr>
    </w:p>
    <w:p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CF40 (67.17.0112) – Placa Fonte</w:t>
      </w:r>
    </w:p>
    <w:p w:rsidR="00813069" w:rsidRPr="00AD21E7" w:rsidRDefault="00813069" w:rsidP="00813069">
      <w:pPr>
        <w:pStyle w:val="PargrafodaLista"/>
        <w:ind w:left="1287"/>
        <w:jc w:val="left"/>
        <w:rPr>
          <w:rFonts w:ascii="Arial" w:hAnsi="Arial" w:cs="Arial"/>
        </w:rPr>
      </w:pPr>
    </w:p>
    <w:p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CL40 (67.17.0012) – Placa Lógica</w:t>
      </w:r>
    </w:p>
    <w:p w:rsidR="00813069" w:rsidRPr="00AD21E7" w:rsidRDefault="00813069" w:rsidP="00813069">
      <w:pPr>
        <w:pStyle w:val="PargrafodaLista"/>
        <w:ind w:left="1287"/>
        <w:jc w:val="left"/>
        <w:rPr>
          <w:rFonts w:ascii="Arial" w:hAnsi="Arial" w:cs="Arial"/>
        </w:rPr>
      </w:pPr>
    </w:p>
    <w:p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</w:t>
      </w:r>
      <w:r>
        <w:rPr>
          <w:rFonts w:ascii="Arial" w:hAnsi="Arial" w:cs="Arial"/>
        </w:rPr>
        <w:t>T</w:t>
      </w:r>
      <w:r w:rsidRPr="00AD21E7">
        <w:rPr>
          <w:rFonts w:ascii="Arial" w:hAnsi="Arial" w:cs="Arial"/>
        </w:rPr>
        <w:t>40E (67.17.0232) – Placa Frontal</w:t>
      </w:r>
    </w:p>
    <w:p w:rsidR="00813069" w:rsidRPr="00AD21E7" w:rsidRDefault="00813069" w:rsidP="00813069">
      <w:pPr>
        <w:pStyle w:val="PargrafodaLista"/>
        <w:ind w:left="1287"/>
        <w:jc w:val="left"/>
        <w:rPr>
          <w:rFonts w:ascii="Arial" w:hAnsi="Arial" w:cs="Arial"/>
        </w:rPr>
      </w:pPr>
    </w:p>
    <w:p w:rsidR="00076452" w:rsidRPr="00AD21E7" w:rsidRDefault="00076452" w:rsidP="00076452">
      <w:pPr>
        <w:pStyle w:val="PargrafodaLista"/>
        <w:ind w:left="1287"/>
        <w:jc w:val="left"/>
        <w:rPr>
          <w:rFonts w:ascii="Arial" w:hAnsi="Arial" w:cs="Arial"/>
        </w:rPr>
      </w:pPr>
    </w:p>
    <w:p w:rsidR="00AD77E6" w:rsidRPr="00076452" w:rsidRDefault="00AD77E6" w:rsidP="00AD77E6">
      <w:pPr>
        <w:ind w:firstLine="432"/>
        <w:rPr>
          <w:rFonts w:ascii="Arial" w:hAnsi="Arial" w:cs="Arial"/>
          <w:color w:val="000000"/>
          <w:lang w:eastAsia="pt-BR"/>
        </w:rPr>
      </w:pPr>
      <w:r w:rsidRPr="00076452">
        <w:rPr>
          <w:rFonts w:ascii="Arial" w:hAnsi="Arial" w:cs="Arial"/>
          <w:color w:val="000000"/>
          <w:lang w:eastAsia="pt-BR"/>
        </w:rPr>
        <w:t>O CT40 possui capacidade para 5 entradas de temperatura. Abaixo segue as pinagens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(P1 e P2)</w:t>
      </w:r>
      <w:r w:rsidRPr="00076452">
        <w:rPr>
          <w:rFonts w:ascii="Arial" w:hAnsi="Arial" w:cs="Arial"/>
          <w:color w:val="000000"/>
          <w:lang w:eastAsia="pt-BR"/>
        </w:rPr>
        <w:t xml:space="preserve"> para os sensores de cada entrada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(T*) na placa </w:t>
      </w:r>
      <w:r w:rsidR="00177EF9" w:rsidRPr="00076452">
        <w:rPr>
          <w:rFonts w:ascii="Arial" w:hAnsi="Arial" w:cs="Arial"/>
          <w:b/>
          <w:bCs/>
          <w:color w:val="000000"/>
          <w:lang w:eastAsia="pt-BR"/>
        </w:rPr>
        <w:t>CT40E</w:t>
      </w:r>
      <w:r w:rsidR="00177EF9" w:rsidRPr="00076452">
        <w:rPr>
          <w:rFonts w:ascii="Arial" w:hAnsi="Arial" w:cs="Arial"/>
          <w:color w:val="000000"/>
          <w:lang w:eastAsia="pt-BR"/>
        </w:rPr>
        <w:t>.</w:t>
      </w:r>
    </w:p>
    <w:p w:rsidR="00AD77E6" w:rsidRDefault="00AD77E6" w:rsidP="00AD77E6">
      <w:pPr>
        <w:ind w:firstLine="432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813069" w:rsidRPr="00076452" w:rsidRDefault="00813069" w:rsidP="00AD77E6">
      <w:pPr>
        <w:ind w:firstLine="432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AA38B2" w:rsidRPr="00076452" w:rsidRDefault="00582920" w:rsidP="00582920">
      <w:pPr>
        <w:ind w:firstLine="432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9BCB2" wp14:editId="22E8B4C2">
                <wp:simplePos x="0" y="0"/>
                <wp:positionH relativeFrom="column">
                  <wp:posOffset>3870960</wp:posOffset>
                </wp:positionH>
                <wp:positionV relativeFrom="paragraph">
                  <wp:posOffset>3950335</wp:posOffset>
                </wp:positionV>
                <wp:extent cx="609600" cy="2667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0E68" id="Elipse 24" o:spid="_x0000_s1026" style="position:absolute;margin-left:304.8pt;margin-top:311.05pt;width:4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" filled="f" strokecolor="#92d050" strokeweight="2pt"/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BCB2" wp14:editId="22E8B4C2">
                <wp:simplePos x="0" y="0"/>
                <wp:positionH relativeFrom="column">
                  <wp:posOffset>3042285</wp:posOffset>
                </wp:positionH>
                <wp:positionV relativeFrom="paragraph">
                  <wp:posOffset>2512060</wp:posOffset>
                </wp:positionV>
                <wp:extent cx="400050" cy="4191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368F1" id="Elipse 21" o:spid="_x0000_s1026" style="position:absolute;margin-left:239.55pt;margin-top:197.8pt;width:31.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" filled="f" strokecolor="#92d050" strokeweight="2pt"/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9BCB2" wp14:editId="22E8B4C2">
                <wp:simplePos x="0" y="0"/>
                <wp:positionH relativeFrom="column">
                  <wp:posOffset>3709035</wp:posOffset>
                </wp:positionH>
                <wp:positionV relativeFrom="paragraph">
                  <wp:posOffset>2512060</wp:posOffset>
                </wp:positionV>
                <wp:extent cx="400050" cy="4191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7F52" id="Elipse 22" o:spid="_x0000_s1026" style="position:absolute;margin-left:292.05pt;margin-top:197.8pt;width:31.5pt;height:3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" filled="f" strokecolor="#92d050" strokeweight="2pt"/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9BCB2" wp14:editId="22E8B4C2">
                <wp:simplePos x="0" y="0"/>
                <wp:positionH relativeFrom="column">
                  <wp:posOffset>4013835</wp:posOffset>
                </wp:positionH>
                <wp:positionV relativeFrom="paragraph">
                  <wp:posOffset>1178560</wp:posOffset>
                </wp:positionV>
                <wp:extent cx="504825" cy="4191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9DEA5" id="Elipse 23" o:spid="_x0000_s1026" style="position:absolute;margin-left:316.05pt;margin-top:92.8pt;width:39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" filled="f" strokecolor="#92d050" strokeweight="2pt"/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1140460</wp:posOffset>
                </wp:positionV>
                <wp:extent cx="400050" cy="4191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3B8AE" id="Elipse 20" o:spid="_x0000_s1026" style="position:absolute;margin-left:227.55pt;margin-top:89.8pt;width:31.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" filled="f" strokecolor="#92d050" strokeweight="2pt"/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FB02361" wp14:editId="134A0C38">
                <wp:simplePos x="0" y="0"/>
                <wp:positionH relativeFrom="column">
                  <wp:posOffset>1708785</wp:posOffset>
                </wp:positionH>
                <wp:positionV relativeFrom="paragraph">
                  <wp:posOffset>4217035</wp:posOffset>
                </wp:positionV>
                <wp:extent cx="647700" cy="4667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P1   P2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02361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134.55pt;margin-top:332.05pt;width:51pt;height:36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IMMQIAAFg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" filled="f" stroked="f" strokeweight=".5pt">
                <v:textbox>
                  <w:txbxContent>
                    <w:p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P1   P2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E71DD" wp14:editId="3E232F9C">
                <wp:simplePos x="0" y="0"/>
                <wp:positionH relativeFrom="column">
                  <wp:posOffset>2708910</wp:posOffset>
                </wp:positionH>
                <wp:positionV relativeFrom="paragraph">
                  <wp:posOffset>4217035</wp:posOffset>
                </wp:positionV>
                <wp:extent cx="647700" cy="46672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P1   P2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71DD" id="Caixa de Texto 19" o:spid="_x0000_s1027" type="#_x0000_t202" style="position:absolute;left:0;text-align:left;margin-left:213.3pt;margin-top:332.05pt;width:51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" filled="f" stroked="f" strokeweight=".5pt">
                <v:textbox>
                  <w:txbxContent>
                    <w:p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P1   P2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BE71DD" wp14:editId="3E232F9C">
                <wp:simplePos x="0" y="0"/>
                <wp:positionH relativeFrom="column">
                  <wp:posOffset>3728085</wp:posOffset>
                </wp:positionH>
                <wp:positionV relativeFrom="paragraph">
                  <wp:posOffset>4217035</wp:posOffset>
                </wp:positionV>
                <wp:extent cx="647700" cy="46672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P1   P2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71DD" id="Caixa de Texto 18" o:spid="_x0000_s1028" type="#_x0000_t202" style="position:absolute;left:0;text-align:left;margin-left:293.55pt;margin-top:332.05pt;width:51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ZNMw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" filled="f" stroked="f" strokeweight=".5pt">
                <v:textbox>
                  <w:txbxContent>
                    <w:p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P1   P2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226060</wp:posOffset>
                </wp:positionV>
                <wp:extent cx="647700" cy="4667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7E6" w:rsidRPr="00AD77E6" w:rsidRDefault="00AD77E6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P1   P2</w:t>
                            </w:r>
                          </w:p>
                          <w:p w:rsidR="00AD77E6" w:rsidRPr="00AD77E6" w:rsidRDefault="00AD77E6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213.3pt;margin-top:17.8pt;width:51pt;height:36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" filled="f" stroked="f" strokeweight=".5pt">
                <v:textbox>
                  <w:txbxContent>
                    <w:p w:rsidR="00AD77E6" w:rsidRPr="00AD77E6" w:rsidRDefault="00AD77E6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P1   P2</w:t>
                      </w:r>
                    </w:p>
                    <w:p w:rsidR="00AD77E6" w:rsidRPr="00AD77E6" w:rsidRDefault="00AD77E6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B02361" wp14:editId="134A0C38">
                <wp:simplePos x="0" y="0"/>
                <wp:positionH relativeFrom="column">
                  <wp:posOffset>3728085</wp:posOffset>
                </wp:positionH>
                <wp:positionV relativeFrom="paragraph">
                  <wp:posOffset>226060</wp:posOffset>
                </wp:positionV>
                <wp:extent cx="647700" cy="46672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P1   P2</w:t>
                            </w:r>
                          </w:p>
                          <w:p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2361" id="Caixa de Texto 17" o:spid="_x0000_s1030" type="#_x0000_t202" style="position:absolute;left:0;text-align:left;margin-left:293.55pt;margin-top:17.8pt;width:51pt;height:3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qqNA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" filled="f" stroked="f" strokeweight=".5pt">
                <v:textbox>
                  <w:txbxContent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P1   P2</w:t>
                      </w:r>
                    </w:p>
                    <w:p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77E6" w:rsidRPr="00076452">
        <w:rPr>
          <w:rFonts w:ascii="Arial" w:hAnsi="Arial" w:cs="Arial"/>
          <w:noProof/>
        </w:rPr>
        <w:drawing>
          <wp:inline distT="0" distB="0" distL="0" distR="0" wp14:anchorId="1D563DF4" wp14:editId="55B1C40D">
            <wp:extent cx="3465830" cy="4954761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605" cy="49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69" w:rsidRDefault="00813069" w:rsidP="00582920">
      <w:pPr>
        <w:ind w:firstLine="567"/>
        <w:rPr>
          <w:rFonts w:ascii="Arial" w:hAnsi="Arial" w:cs="Arial"/>
          <w:bCs/>
        </w:rPr>
      </w:pPr>
    </w:p>
    <w:p w:rsidR="00482402" w:rsidRPr="00076452" w:rsidRDefault="00177EF9" w:rsidP="00582920">
      <w:pPr>
        <w:ind w:firstLine="567"/>
        <w:rPr>
          <w:rFonts w:ascii="Arial" w:hAnsi="Arial" w:cs="Arial"/>
          <w:bCs/>
        </w:rPr>
      </w:pPr>
      <w:r w:rsidRPr="00076452">
        <w:rPr>
          <w:rFonts w:ascii="Arial" w:hAnsi="Arial" w:cs="Arial"/>
          <w:bCs/>
        </w:rPr>
        <w:t xml:space="preserve">Ainda na Placa </w:t>
      </w:r>
      <w:r w:rsidRPr="00076452">
        <w:rPr>
          <w:rFonts w:ascii="Arial" w:hAnsi="Arial" w:cs="Arial"/>
          <w:b/>
        </w:rPr>
        <w:t>CT40E</w:t>
      </w:r>
      <w:r w:rsidRPr="00076452">
        <w:rPr>
          <w:rFonts w:ascii="Arial" w:hAnsi="Arial" w:cs="Arial"/>
          <w:bCs/>
        </w:rPr>
        <w:t>, montar resistores de 0R (ou curto-circuitar) nas posições R25 (T1), R47(T2), R26(T3), R48(T4) e R9 (T5).</w:t>
      </w:r>
    </w:p>
    <w:p w:rsidR="00582920" w:rsidRDefault="00177EF9" w:rsidP="00582920">
      <w:pPr>
        <w:ind w:firstLine="567"/>
        <w:rPr>
          <w:rFonts w:ascii="Arial" w:hAnsi="Arial" w:cs="Arial"/>
          <w:bCs/>
        </w:rPr>
      </w:pPr>
      <w:r w:rsidRPr="00076452">
        <w:rPr>
          <w:rFonts w:ascii="Arial" w:hAnsi="Arial" w:cs="Arial"/>
          <w:bCs/>
        </w:rPr>
        <w:lastRenderedPageBreak/>
        <w:t>N</w:t>
      </w:r>
      <w:r w:rsidR="00582920" w:rsidRPr="00076452">
        <w:rPr>
          <w:rFonts w:ascii="Arial" w:hAnsi="Arial" w:cs="Arial"/>
          <w:bCs/>
        </w:rPr>
        <w:t xml:space="preserve">a Placa fonte </w:t>
      </w:r>
      <w:r w:rsidR="00582920" w:rsidRPr="00076452">
        <w:rPr>
          <w:rFonts w:ascii="Arial" w:hAnsi="Arial" w:cs="Arial"/>
          <w:b/>
        </w:rPr>
        <w:t>CF40</w:t>
      </w:r>
      <w:r w:rsidR="00582920" w:rsidRPr="00076452">
        <w:rPr>
          <w:rFonts w:ascii="Arial" w:hAnsi="Arial" w:cs="Arial"/>
          <w:bCs/>
        </w:rPr>
        <w:t xml:space="preserve"> montar os resistores de 0R (ou curto-circuitar) nas posições R12 (T1), R11(T2), R10(T3), R9(T4) e R6(T5).</w:t>
      </w:r>
    </w:p>
    <w:p w:rsidR="00813069" w:rsidRDefault="00813069" w:rsidP="00582920">
      <w:pPr>
        <w:ind w:firstLine="567"/>
        <w:rPr>
          <w:rFonts w:ascii="Arial" w:hAnsi="Arial" w:cs="Arial"/>
          <w:bCs/>
        </w:rPr>
      </w:pPr>
    </w:p>
    <w:p w:rsidR="00813069" w:rsidRDefault="00813069" w:rsidP="00582920">
      <w:pPr>
        <w:ind w:firstLine="567"/>
        <w:rPr>
          <w:rFonts w:ascii="Arial" w:hAnsi="Arial" w:cs="Arial"/>
          <w:bCs/>
        </w:rPr>
      </w:pPr>
    </w:p>
    <w:p w:rsidR="00813069" w:rsidRDefault="00813069" w:rsidP="0081306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13E81" wp14:editId="44978E1D">
                <wp:simplePos x="0" y="0"/>
                <wp:positionH relativeFrom="column">
                  <wp:posOffset>2785110</wp:posOffset>
                </wp:positionH>
                <wp:positionV relativeFrom="paragraph">
                  <wp:posOffset>3416935</wp:posOffset>
                </wp:positionV>
                <wp:extent cx="1247775" cy="676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431F0" id="Elipse 2" o:spid="_x0000_s1026" style="position:absolute;margin-left:219.3pt;margin-top:269.05pt;width:98.25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" filled="f" strokecolor="#92d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33D1AB" wp14:editId="2FFF4C83">
            <wp:extent cx="4385944" cy="4408246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423" cy="4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69" w:rsidRDefault="00813069" w:rsidP="00813069">
      <w:pPr>
        <w:jc w:val="center"/>
        <w:rPr>
          <w:rFonts w:ascii="Arial" w:hAnsi="Arial" w:cs="Arial"/>
          <w:b/>
          <w:sz w:val="24"/>
          <w:szCs w:val="24"/>
        </w:rPr>
      </w:pPr>
    </w:p>
    <w:p w:rsidR="00813069" w:rsidRPr="009E25CE" w:rsidRDefault="00813069" w:rsidP="00813069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Lembrar de aterrar a blindagem do transformador T1 da fonte.</w:t>
      </w:r>
    </w:p>
    <w:p w:rsidR="00813069" w:rsidRPr="00076452" w:rsidRDefault="00813069" w:rsidP="00582920">
      <w:pPr>
        <w:ind w:firstLine="567"/>
        <w:rPr>
          <w:rFonts w:ascii="Arial" w:hAnsi="Arial" w:cs="Arial"/>
          <w:bCs/>
        </w:rPr>
      </w:pPr>
    </w:p>
    <w:p w:rsidR="00813069" w:rsidRDefault="00813069">
      <w:pPr>
        <w:suppressAutoHyphens w:val="0"/>
        <w:overflowPunct/>
        <w:autoSpaceDE/>
        <w:jc w:val="left"/>
        <w:textAlignment w:val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93998" w:rsidRPr="00076452" w:rsidRDefault="00793998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Bootloader</w:t>
      </w:r>
    </w:p>
    <w:p w:rsidR="00793998" w:rsidRPr="00076452" w:rsidRDefault="00793998" w:rsidP="00793998">
      <w:pPr>
        <w:rPr>
          <w:rFonts w:ascii="Arial" w:hAnsi="Arial" w:cs="Arial"/>
        </w:rPr>
      </w:pPr>
    </w:p>
    <w:p w:rsidR="006A4E0B" w:rsidRPr="00076452" w:rsidRDefault="00793998" w:rsidP="006A4E0B">
      <w:pPr>
        <w:ind w:firstLine="720"/>
        <w:rPr>
          <w:rFonts w:ascii="Arial" w:hAnsi="Arial" w:cs="Arial"/>
        </w:rPr>
      </w:pPr>
      <w:bookmarkStart w:id="0" w:name="_Hlk15980833"/>
      <w:r w:rsidRPr="00076452">
        <w:rPr>
          <w:rFonts w:ascii="Arial" w:hAnsi="Arial" w:cs="Arial"/>
          <w:lang w:eastAsia="pt-BR"/>
        </w:rPr>
        <w:t>O bootloader utilizado é o da linha básica</w:t>
      </w:r>
      <w:r w:rsidR="00930130" w:rsidRPr="00076452">
        <w:rPr>
          <w:rFonts w:ascii="Arial" w:hAnsi="Arial" w:cs="Arial"/>
          <w:lang w:eastAsia="pt-BR"/>
        </w:rPr>
        <w:t>.</w:t>
      </w:r>
      <w:r w:rsidRPr="00076452">
        <w:rPr>
          <w:rFonts w:ascii="Arial" w:hAnsi="Arial" w:cs="Arial"/>
          <w:lang w:eastAsia="pt-BR"/>
        </w:rPr>
        <w:t xml:space="preserve"> </w:t>
      </w:r>
      <w:bookmarkEnd w:id="0"/>
      <w:r w:rsidR="006A4E0B" w:rsidRPr="00076452">
        <w:rPr>
          <w:rFonts w:ascii="Arial" w:hAnsi="Arial" w:cs="Arial"/>
        </w:rPr>
        <w:t>Quando gravar o BOOTLOADER será NECESSÁRIO:</w:t>
      </w:r>
    </w:p>
    <w:p w:rsidR="006A4E0B" w:rsidRPr="00076452" w:rsidRDefault="006A4E0B" w:rsidP="006A4E0B">
      <w:pPr>
        <w:ind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USB-ISP.</w:t>
      </w:r>
    </w:p>
    <w:p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computador (PC).</w:t>
      </w:r>
    </w:p>
    <w:p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O equipamento C</w:t>
      </w:r>
      <w:r w:rsidR="00076452">
        <w:rPr>
          <w:rFonts w:ascii="Arial" w:hAnsi="Arial" w:cs="Arial"/>
        </w:rPr>
        <w:t>T</w:t>
      </w:r>
      <w:r w:rsidRPr="00076452">
        <w:rPr>
          <w:rFonts w:ascii="Arial" w:hAnsi="Arial" w:cs="Arial"/>
        </w:rPr>
        <w:t>40 em questão.</w:t>
      </w:r>
    </w:p>
    <w:p w:rsidR="006A4E0B" w:rsidRPr="00076452" w:rsidRDefault="006A4E0B" w:rsidP="006A4E0B">
      <w:pPr>
        <w:ind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 uma PORTA USB do PC, já identifique qual COM* está sendo utilizada.</w:t>
      </w:r>
    </w:p>
    <w:p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ao barramento GRAV_ISP do C</w:t>
      </w:r>
      <w:r w:rsidR="00076452">
        <w:rPr>
          <w:rFonts w:ascii="Arial" w:hAnsi="Arial" w:cs="Arial"/>
        </w:rPr>
        <w:t>T</w:t>
      </w:r>
      <w:r w:rsidRPr="00076452">
        <w:rPr>
          <w:rFonts w:ascii="Arial" w:hAnsi="Arial" w:cs="Arial"/>
        </w:rPr>
        <w:t>40, CUIDADO com o lado correto do BUS.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Ligar o conversor USB-ISP e o CT40 a uma fonte de alimentação comum com o PC.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O software para gravação é o FLASH MAGIC. Execute-o em MODO ADMINISTRADOR e verifique se não está bloqueado por Antivírus e Firewall. A </w:t>
      </w:r>
      <w:r w:rsidRPr="00076452">
        <w:rPr>
          <w:rFonts w:ascii="Arial" w:hAnsi="Arial" w:cs="Arial"/>
        </w:rPr>
        <w:fldChar w:fldCharType="begin"/>
      </w:r>
      <w:r w:rsidRPr="00076452">
        <w:rPr>
          <w:rFonts w:ascii="Arial" w:hAnsi="Arial" w:cs="Arial"/>
        </w:rPr>
        <w:instrText xml:space="preserve"> REF _Ref499039921 \h  \* MERGEFORMAT </w:instrText>
      </w:r>
      <w:r w:rsidRPr="00076452">
        <w:rPr>
          <w:rFonts w:ascii="Arial" w:hAnsi="Arial" w:cs="Arial"/>
        </w:rPr>
      </w:r>
      <w:r w:rsidRPr="00076452">
        <w:rPr>
          <w:rFonts w:ascii="Arial" w:hAnsi="Arial" w:cs="Arial"/>
        </w:rPr>
        <w:fldChar w:fldCharType="separate"/>
      </w:r>
      <w:r w:rsidRPr="00076452">
        <w:rPr>
          <w:rFonts w:ascii="Arial" w:hAnsi="Arial" w:cs="Arial"/>
        </w:rPr>
        <w:t xml:space="preserve">Figura </w:t>
      </w:r>
      <w:r w:rsidRPr="00076452">
        <w:rPr>
          <w:rFonts w:ascii="Arial" w:hAnsi="Arial" w:cs="Arial"/>
          <w:noProof/>
        </w:rPr>
        <w:t>1</w:t>
      </w:r>
      <w:r w:rsidRPr="00076452">
        <w:rPr>
          <w:rFonts w:ascii="Arial" w:hAnsi="Arial" w:cs="Arial"/>
        </w:rPr>
        <w:fldChar w:fldCharType="end"/>
      </w:r>
      <w:r w:rsidRPr="00076452">
        <w:rPr>
          <w:rFonts w:ascii="Arial" w:hAnsi="Arial" w:cs="Arial"/>
        </w:rPr>
        <w:t xml:space="preserve"> mostra a janela principal do FLASH MAGIC.</w:t>
      </w:r>
    </w:p>
    <w:p w:rsidR="006A4E0B" w:rsidRPr="00076452" w:rsidRDefault="006A4E0B" w:rsidP="006A4E0B">
      <w:pPr>
        <w:rPr>
          <w:rFonts w:ascii="Arial" w:hAnsi="Arial" w:cs="Arial"/>
          <w:szCs w:val="24"/>
        </w:rPr>
      </w:pPr>
    </w:p>
    <w:p w:rsidR="006A4E0B" w:rsidRPr="00076452" w:rsidRDefault="006A4E0B" w:rsidP="006A4E0B">
      <w:pPr>
        <w:keepNext/>
        <w:ind w:firstLine="432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5641975</wp:posOffset>
                </wp:positionH>
                <wp:positionV relativeFrom="paragraph">
                  <wp:posOffset>2828290</wp:posOffset>
                </wp:positionV>
                <wp:extent cx="344170" cy="457200"/>
                <wp:effectExtent l="0" t="0" r="17145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31" type="#_x0000_t202" style="position:absolute;left:0;text-align:left;margin-left:444.25pt;margin-top:222.7pt;width:27.1pt;height:3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3609340</wp:posOffset>
                </wp:positionV>
                <wp:extent cx="330835" cy="457200"/>
                <wp:effectExtent l="0" t="0" r="1206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left:0;text-align:left;margin-left:442.8pt;margin-top:284.2pt;width:26.05pt;height:3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3933190</wp:posOffset>
                </wp:positionV>
                <wp:extent cx="685800" cy="438150"/>
                <wp:effectExtent l="38100" t="0" r="190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0D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88.8pt;margin-top:309.7pt;width:54pt;height:3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2409190</wp:posOffset>
                </wp:positionV>
                <wp:extent cx="1714500" cy="171450"/>
                <wp:effectExtent l="38100" t="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C449" id="Conector de Seta Reta 34" o:spid="_x0000_s1026" type="#_x0000_t32" style="position:absolute;margin-left:307.8pt;margin-top:189.7pt;width:135pt;height:1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1437640</wp:posOffset>
                </wp:positionV>
                <wp:extent cx="358775" cy="457200"/>
                <wp:effectExtent l="0" t="0" r="2222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33" type="#_x0000_t202" style="position:absolute;left:0;text-align:left;margin-left:442.8pt;margin-top:113.2pt;width:28.25pt;height:36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2190115</wp:posOffset>
                </wp:positionV>
                <wp:extent cx="372745" cy="457200"/>
                <wp:effectExtent l="0" t="0" r="27305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4" type="#_x0000_t202" style="position:absolute;left:0;text-align:left;margin-left:442.8pt;margin-top:172.45pt;width:29.35pt;height:36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1161415</wp:posOffset>
                </wp:positionV>
                <wp:extent cx="323850" cy="45720"/>
                <wp:effectExtent l="0" t="38100" r="38100" b="876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FB68" id="Conector de Seta Reta 32" o:spid="_x0000_s1026" type="#_x0000_t32" style="position:absolute;margin-left:55.05pt;margin-top:91.45pt;width:2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904240</wp:posOffset>
                </wp:positionV>
                <wp:extent cx="358775" cy="457200"/>
                <wp:effectExtent l="0" t="0" r="2222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5" type="#_x0000_t202" style="position:absolute;left:0;text-align:left;margin-left:25.7pt;margin-top:71.2pt;width:28.25pt;height:36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3066415</wp:posOffset>
                </wp:positionV>
                <wp:extent cx="266700" cy="219075"/>
                <wp:effectExtent l="38100" t="0" r="190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1F78" id="Conector de Seta Reta 31" o:spid="_x0000_s1026" type="#_x0000_t32" style="position:absolute;margin-left:421.8pt;margin-top:241.45pt;width:21pt;height:1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1675765</wp:posOffset>
                </wp:positionV>
                <wp:extent cx="600075" cy="152400"/>
                <wp:effectExtent l="38100" t="0" r="28575" b="762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8659" id="Conector de Seta Reta 33" o:spid="_x0000_s1026" type="#_x0000_t32" style="position:absolute;margin-left:400.8pt;margin-top:131.95pt;width:47.25pt;height:1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523240</wp:posOffset>
                </wp:positionV>
                <wp:extent cx="372745" cy="457200"/>
                <wp:effectExtent l="0" t="0" r="2730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6" type="#_x0000_t202" style="position:absolute;left:0;text-align:left;margin-left:25.8pt;margin-top:41.2pt;width:29.35pt;height:3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" fillcolor="white [3201]" strokecolor="white [3212]" strokeweight=".5pt">
                <v:textbox>
                  <w:txbxContent>
                    <w:p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808990</wp:posOffset>
                </wp:positionV>
                <wp:extent cx="390525" cy="171450"/>
                <wp:effectExtent l="0" t="0" r="6667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5D872" id="Conector de Seta Reta 26" o:spid="_x0000_s1026" type="#_x0000_t32" style="position:absolute;margin-left:49.8pt;margin-top:63.7pt;width:30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w:drawing>
          <wp:inline distT="0" distB="0" distL="0" distR="0">
            <wp:extent cx="461010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0B" w:rsidRPr="00076452" w:rsidRDefault="006A4E0B" w:rsidP="00076452">
      <w:pPr>
        <w:pStyle w:val="Legenda"/>
      </w:pPr>
      <w:bookmarkStart w:id="1" w:name="_Ref499039921"/>
      <w:r w:rsidRPr="00076452">
        <w:t xml:space="preserve">Figura </w:t>
      </w:r>
      <w:r w:rsidR="004C51A9">
        <w:fldChar w:fldCharType="begin"/>
      </w:r>
      <w:r w:rsidR="004C51A9">
        <w:instrText xml:space="preserve"> SEQ Figura \* ARABIC </w:instrText>
      </w:r>
      <w:r w:rsidR="004C51A9">
        <w:fldChar w:fldCharType="separate"/>
      </w:r>
      <w:r w:rsidRPr="00076452">
        <w:rPr>
          <w:noProof/>
        </w:rPr>
        <w:t>1</w:t>
      </w:r>
      <w:r w:rsidR="004C51A9">
        <w:rPr>
          <w:noProof/>
        </w:rPr>
        <w:fldChar w:fldCharType="end"/>
      </w:r>
      <w:bookmarkEnd w:id="1"/>
      <w:r w:rsidRPr="00076452">
        <w:t xml:space="preserve"> - Tela Principal do Flash</w:t>
      </w:r>
      <w:r w:rsidRPr="00076452">
        <w:rPr>
          <w:noProof/>
        </w:rPr>
        <w:t xml:space="preserve"> Magic</w:t>
      </w:r>
    </w:p>
    <w:p w:rsidR="006A4E0B" w:rsidRPr="00076452" w:rsidRDefault="006A4E0B" w:rsidP="006A4E0B">
      <w:pPr>
        <w:suppressAutoHyphens w:val="0"/>
        <w:overflowPunct/>
        <w:autoSpaceDE/>
        <w:autoSpaceDN w:val="0"/>
        <w:ind w:firstLine="432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Selecione o dispositivo LPC2387 no campo apontado em A.</w:t>
      </w:r>
    </w:p>
    <w:p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No campo apontado em B, selecione a porta USB do PC conectada ao conversor. O BaudRate é 115200, e o oscilador (MHz) é 12.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Marque somente a opção “Erase blocks used by Hex File” como apontado em C.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Selecione a pasta com o Arquivo de bootloader adequado no campo apontado em D.</w:t>
      </w:r>
    </w:p>
    <w:p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Pressione a tecla Start apontado em E.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A barra de progresso apontado em F mostrará o andamento e status da gravação. Espere até a mensagem “FINISHED” aparecer.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4112E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</w:t>
      </w:r>
      <w:r w:rsidR="006A4E0B" w:rsidRPr="00076452">
        <w:rPr>
          <w:rFonts w:ascii="Arial" w:hAnsi="Arial" w:cs="Arial"/>
        </w:rPr>
        <w:t>Problemas podem ocorrer e a seguir alguns dos itens abaixo pode ter ocorrido:</w:t>
      </w:r>
    </w:p>
    <w:p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</w:t>
      </w:r>
      <w:r w:rsidR="00F56E8C" w:rsidRPr="00076452">
        <w:rPr>
          <w:rFonts w:ascii="Arial" w:hAnsi="Arial" w:cs="Arial"/>
        </w:rPr>
        <w:t>T</w:t>
      </w:r>
      <w:r w:rsidRPr="00076452">
        <w:rPr>
          <w:rFonts w:ascii="Arial" w:hAnsi="Arial" w:cs="Arial"/>
        </w:rPr>
        <w:t>40 estava desligado.</w:t>
      </w:r>
    </w:p>
    <w:p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desligado.</w:t>
      </w:r>
    </w:p>
    <w:p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desconectado do PC ou do C</w:t>
      </w:r>
      <w:r w:rsidR="0002024D" w:rsidRPr="00076452">
        <w:rPr>
          <w:rFonts w:ascii="Arial" w:hAnsi="Arial" w:cs="Arial"/>
        </w:rPr>
        <w:t>T</w:t>
      </w:r>
      <w:r w:rsidRPr="00076452">
        <w:rPr>
          <w:rFonts w:ascii="Arial" w:hAnsi="Arial" w:cs="Arial"/>
        </w:rPr>
        <w:t>40.</w:t>
      </w:r>
    </w:p>
    <w:p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opção de dispositivo selecionado não era o LPC2387.</w:t>
      </w:r>
    </w:p>
    <w:p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porta COM identificada não está correta.</w:t>
      </w:r>
    </w:p>
    <w:p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arquivo HEX incorreto.</w:t>
      </w:r>
    </w:p>
    <w:p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jumper do WATCHDOG (R10 na placa CL40) que reseta o LPC2387 no C</w:t>
      </w:r>
      <w:r w:rsidR="00076452">
        <w:rPr>
          <w:rFonts w:ascii="Arial" w:hAnsi="Arial" w:cs="Arial"/>
        </w:rPr>
        <w:t>T</w:t>
      </w:r>
      <w:r w:rsidRPr="00076452">
        <w:rPr>
          <w:rFonts w:ascii="Arial" w:hAnsi="Arial" w:cs="Arial"/>
        </w:rPr>
        <w:t>40, podem estar curto-circuitado, podendo interromper o processo de gravação do bootloader.</w:t>
      </w:r>
    </w:p>
    <w:p w:rsidR="00793998" w:rsidRPr="00076452" w:rsidRDefault="00793998" w:rsidP="00FF1F96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793998" w:rsidRPr="00076452" w:rsidRDefault="00793998" w:rsidP="00793998">
      <w:pPr>
        <w:ind w:left="432"/>
        <w:rPr>
          <w:rFonts w:ascii="Arial" w:hAnsi="Arial" w:cs="Arial"/>
        </w:rPr>
      </w:pPr>
    </w:p>
    <w:p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</w:rPr>
        <w:tab/>
      </w:r>
      <w:r w:rsidRPr="00076452">
        <w:rPr>
          <w:rFonts w:ascii="Arial" w:hAnsi="Arial" w:cs="Arial"/>
          <w:sz w:val="24"/>
          <w:szCs w:val="24"/>
        </w:rPr>
        <w:t xml:space="preserve"> </w:t>
      </w:r>
    </w:p>
    <w:p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  <w:sz w:val="24"/>
          <w:szCs w:val="24"/>
        </w:rPr>
        <w:br w:type="page"/>
      </w:r>
    </w:p>
    <w:p w:rsidR="00930130" w:rsidRPr="00076452" w:rsidRDefault="00930130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Firmware</w:t>
      </w:r>
    </w:p>
    <w:p w:rsidR="00930130" w:rsidRPr="00076452" w:rsidRDefault="00930130" w:rsidP="00930130">
      <w:pPr>
        <w:ind w:firstLine="720"/>
        <w:rPr>
          <w:rFonts w:ascii="Arial" w:hAnsi="Arial" w:cs="Arial"/>
          <w:lang w:eastAsia="pt-BR"/>
        </w:rPr>
      </w:pPr>
    </w:p>
    <w:p w:rsidR="00930130" w:rsidRPr="00FF1F96" w:rsidRDefault="00930130" w:rsidP="00930130">
      <w:pPr>
        <w:ind w:firstLine="432"/>
        <w:rPr>
          <w:rFonts w:ascii="Arial" w:hAnsi="Arial" w:cs="Arial"/>
          <w:lang w:eastAsia="pt-BR"/>
        </w:rPr>
      </w:pPr>
      <w:r w:rsidRPr="00FF1F96">
        <w:rPr>
          <w:rFonts w:ascii="Arial" w:hAnsi="Arial" w:cs="Arial"/>
          <w:lang w:eastAsia="pt-BR"/>
        </w:rPr>
        <w:t>O Firmware utilizado é:</w:t>
      </w:r>
    </w:p>
    <w:p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  <w:gridCol w:w="2492"/>
      </w:tblGrid>
      <w:tr w:rsidR="00930130" w:rsidRPr="00FF1F96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Versão de firmware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Data do fir</w:t>
            </w:r>
            <w:r w:rsidR="00AC79C1">
              <w:rPr>
                <w:rFonts w:ascii="Arial" w:hAnsi="Arial" w:cs="Arial"/>
                <w:b/>
                <w:lang w:eastAsia="pt-BR"/>
              </w:rPr>
              <w:t>m</w:t>
            </w:r>
            <w:r w:rsidRPr="00FF1F96">
              <w:rPr>
                <w:rFonts w:ascii="Arial" w:hAnsi="Arial" w:cs="Arial"/>
                <w:b/>
                <w:lang w:eastAsia="pt-BR"/>
              </w:rPr>
              <w:t>ware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Sistema</w:t>
            </w:r>
          </w:p>
        </w:tc>
      </w:tr>
      <w:tr w:rsidR="00930130" w:rsidRPr="00FF1F96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30" w:rsidRPr="00FF1F96" w:rsidRDefault="00930130" w:rsidP="000A0B1E">
            <w:pPr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1.30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17/06/2019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Power5000</w:t>
            </w:r>
          </w:p>
        </w:tc>
      </w:tr>
      <w:tr w:rsidR="00930130" w:rsidRPr="00FF1F96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30" w:rsidRPr="00FF1F96" w:rsidRDefault="00930130" w:rsidP="000A0B1E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</w:tr>
    </w:tbl>
    <w:p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p w:rsidR="00930130" w:rsidRPr="00FF1F96" w:rsidRDefault="00930130" w:rsidP="00930130">
      <w:pPr>
        <w:ind w:firstLine="426"/>
        <w:rPr>
          <w:rFonts w:ascii="Arial" w:hAnsi="Arial" w:cs="Arial"/>
        </w:rPr>
      </w:pPr>
      <w:r w:rsidRPr="00FF1F96">
        <w:rPr>
          <w:rFonts w:ascii="Arial" w:hAnsi="Arial" w:cs="Arial"/>
        </w:rPr>
        <w:t>Quando gravar o BOOTLOADER será NECESSÁRIO:</w:t>
      </w:r>
    </w:p>
    <w:p w:rsidR="00930130" w:rsidRPr="00FF1F96" w:rsidRDefault="00930130" w:rsidP="00930130">
      <w:pPr>
        <w:ind w:firstLine="426"/>
        <w:rPr>
          <w:rFonts w:ascii="Arial" w:hAnsi="Arial" w:cs="Arial"/>
        </w:rPr>
      </w:pPr>
    </w:p>
    <w:p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O cabo ETHernet.</w:t>
      </w:r>
    </w:p>
    <w:p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O computador (PC).</w:t>
      </w:r>
    </w:p>
    <w:p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:rsidR="00930130" w:rsidRPr="00FF1F96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 O equipamento C</w:t>
      </w:r>
      <w:r w:rsidR="00FF1F96">
        <w:rPr>
          <w:rFonts w:ascii="Arial" w:hAnsi="Arial" w:cs="Arial"/>
        </w:rPr>
        <w:t>T</w:t>
      </w:r>
      <w:r w:rsidRPr="00FF1F96">
        <w:rPr>
          <w:rFonts w:ascii="Arial" w:hAnsi="Arial" w:cs="Arial"/>
        </w:rPr>
        <w:t>40 em questão.</w:t>
      </w:r>
    </w:p>
    <w:p w:rsidR="00930130" w:rsidRPr="00076452" w:rsidRDefault="00930130" w:rsidP="00930130">
      <w:pPr>
        <w:pStyle w:val="Ttulo1"/>
        <w:numPr>
          <w:ilvl w:val="0"/>
          <w:numId w:val="0"/>
        </w:numPr>
        <w:ind w:left="432"/>
        <w:rPr>
          <w:rFonts w:cs="Arial"/>
        </w:rPr>
      </w:pPr>
    </w:p>
    <w:p w:rsidR="00D52AAD" w:rsidRPr="00076452" w:rsidRDefault="00D52AAD" w:rsidP="00D52AAD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:rsidR="00D52AAD" w:rsidRPr="00076452" w:rsidRDefault="00D52AAD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0D12D" wp14:editId="3D6598E5">
                <wp:simplePos x="0" y="0"/>
                <wp:positionH relativeFrom="column">
                  <wp:posOffset>5580380</wp:posOffset>
                </wp:positionH>
                <wp:positionV relativeFrom="paragraph">
                  <wp:posOffset>2961640</wp:posOffset>
                </wp:positionV>
                <wp:extent cx="330835" cy="457200"/>
                <wp:effectExtent l="0" t="0" r="1206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D12D" id="Caixa de Texto 40" o:spid="_x0000_s1037" type="#_x0000_t202" style="position:absolute;left:0;text-align:left;margin-left:439.4pt;margin-top:233.2pt;width:26.05pt;height:36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76919" wp14:editId="1A77D11B">
                <wp:simplePos x="0" y="0"/>
                <wp:positionH relativeFrom="column">
                  <wp:posOffset>4756784</wp:posOffset>
                </wp:positionH>
                <wp:positionV relativeFrom="paragraph">
                  <wp:posOffset>3190240</wp:posOffset>
                </wp:positionV>
                <wp:extent cx="809625" cy="561975"/>
                <wp:effectExtent l="38100" t="0" r="285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333B" id="Conector de Seta Reta 41" o:spid="_x0000_s1026" type="#_x0000_t32" style="position:absolute;margin-left:374.55pt;margin-top:251.2pt;width:63.75pt;height:44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EE5D95" wp14:editId="02890E93">
                <wp:simplePos x="0" y="0"/>
                <wp:positionH relativeFrom="column">
                  <wp:posOffset>5565140</wp:posOffset>
                </wp:positionH>
                <wp:positionV relativeFrom="paragraph">
                  <wp:posOffset>2371090</wp:posOffset>
                </wp:positionV>
                <wp:extent cx="344170" cy="457200"/>
                <wp:effectExtent l="0" t="0" r="17145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5D95" id="Caixa de Texto 39" o:spid="_x0000_s1038" type="#_x0000_t202" style="position:absolute;left:0;text-align:left;margin-left:438.2pt;margin-top:186.7pt;width:27.1pt;height:36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3B844E" wp14:editId="5B4F8B5C">
                <wp:simplePos x="0" y="0"/>
                <wp:positionH relativeFrom="column">
                  <wp:posOffset>5175885</wp:posOffset>
                </wp:positionH>
                <wp:positionV relativeFrom="paragraph">
                  <wp:posOffset>2609215</wp:posOffset>
                </wp:positionV>
                <wp:extent cx="361950" cy="219075"/>
                <wp:effectExtent l="38100" t="0" r="190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BFC0" id="Conector de Seta Reta 47" o:spid="_x0000_s1026" type="#_x0000_t32" style="position:absolute;margin-left:407.55pt;margin-top:205.45pt;width:28.5pt;height:17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EB51405" wp14:editId="43CDCD05">
                <wp:simplePos x="0" y="0"/>
                <wp:positionH relativeFrom="column">
                  <wp:posOffset>5537835</wp:posOffset>
                </wp:positionH>
                <wp:positionV relativeFrom="paragraph">
                  <wp:posOffset>1780540</wp:posOffset>
                </wp:positionV>
                <wp:extent cx="372745" cy="457200"/>
                <wp:effectExtent l="0" t="0" r="2730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1405" id="Caixa de Texto 44" o:spid="_x0000_s1039" type="#_x0000_t202" style="position:absolute;left:0;text-align:left;margin-left:436.05pt;margin-top:140.2pt;width:29.35pt;height:36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DB761" wp14:editId="1A90AB0E">
                <wp:simplePos x="0" y="0"/>
                <wp:positionH relativeFrom="column">
                  <wp:posOffset>4737735</wp:posOffset>
                </wp:positionH>
                <wp:positionV relativeFrom="paragraph">
                  <wp:posOffset>2018665</wp:posOffset>
                </wp:positionV>
                <wp:extent cx="800100" cy="219075"/>
                <wp:effectExtent l="38100" t="0" r="19050" b="666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8B50" id="Conector de Seta Reta 42" o:spid="_x0000_s1026" type="#_x0000_t32" style="position:absolute;margin-left:373.05pt;margin-top:158.95pt;width:63pt;height:17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AFEEF03" wp14:editId="61240A89">
                <wp:simplePos x="0" y="0"/>
                <wp:positionH relativeFrom="column">
                  <wp:posOffset>5537835</wp:posOffset>
                </wp:positionH>
                <wp:positionV relativeFrom="paragraph">
                  <wp:posOffset>1170940</wp:posOffset>
                </wp:positionV>
                <wp:extent cx="358775" cy="457200"/>
                <wp:effectExtent l="0" t="0" r="222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EF03" id="Caixa de Texto 43" o:spid="_x0000_s1040" type="#_x0000_t202" style="position:absolute;left:0;text-align:left;margin-left:436.05pt;margin-top:92.2pt;width:28.25pt;height:36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23F43" wp14:editId="0C61A3F7">
                <wp:simplePos x="0" y="0"/>
                <wp:positionH relativeFrom="column">
                  <wp:posOffset>4937760</wp:posOffset>
                </wp:positionH>
                <wp:positionV relativeFrom="paragraph">
                  <wp:posOffset>1399540</wp:posOffset>
                </wp:positionV>
                <wp:extent cx="600075" cy="152400"/>
                <wp:effectExtent l="38100" t="0" r="28575" b="762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5F31" id="Conector de Seta Reta 48" o:spid="_x0000_s1026" type="#_x0000_t32" style="position:absolute;margin-left:388.8pt;margin-top:110.2pt;width:47.25pt;height:1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A842DE" wp14:editId="591A18F0">
                <wp:simplePos x="0" y="0"/>
                <wp:positionH relativeFrom="column">
                  <wp:posOffset>1005840</wp:posOffset>
                </wp:positionH>
                <wp:positionV relativeFrom="paragraph">
                  <wp:posOffset>1094740</wp:posOffset>
                </wp:positionV>
                <wp:extent cx="358775" cy="457200"/>
                <wp:effectExtent l="0" t="0" r="22225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42DE" id="Caixa de Texto 46" o:spid="_x0000_s1041" type="#_x0000_t202" style="position:absolute;left:0;text-align:left;margin-left:79.2pt;margin-top:86.2pt;width:28.25pt;height:36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F246A" wp14:editId="1664CA0E">
                <wp:simplePos x="0" y="0"/>
                <wp:positionH relativeFrom="column">
                  <wp:posOffset>1365885</wp:posOffset>
                </wp:positionH>
                <wp:positionV relativeFrom="paragraph">
                  <wp:posOffset>1317625</wp:posOffset>
                </wp:positionV>
                <wp:extent cx="323850" cy="45720"/>
                <wp:effectExtent l="0" t="38100" r="38100" b="8763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4C98" id="Conector de Seta Reta 45" o:spid="_x0000_s1026" type="#_x0000_t32" style="position:absolute;margin-left:107.55pt;margin-top:103.75pt;width:25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8DBFE2B" wp14:editId="4AB27D61">
                <wp:simplePos x="0" y="0"/>
                <wp:positionH relativeFrom="column">
                  <wp:posOffset>735965</wp:posOffset>
                </wp:positionH>
                <wp:positionV relativeFrom="paragraph">
                  <wp:posOffset>437515</wp:posOffset>
                </wp:positionV>
                <wp:extent cx="372745" cy="457200"/>
                <wp:effectExtent l="0" t="0" r="2730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FE2B" id="Caixa de Texto 49" o:spid="_x0000_s1042" type="#_x0000_t202" style="position:absolute;left:0;text-align:left;margin-left:57.95pt;margin-top:34.45pt;width:29.35pt;height:36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" fillcolor="white [3201]" strokecolor="white [3212]" strokeweight=".5pt">
                <v:textbox>
                  <w:txbxContent>
                    <w:p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C80D033" wp14:editId="34C005D3">
                <wp:simplePos x="0" y="0"/>
                <wp:positionH relativeFrom="column">
                  <wp:posOffset>1108075</wp:posOffset>
                </wp:positionH>
                <wp:positionV relativeFrom="paragraph">
                  <wp:posOffset>647065</wp:posOffset>
                </wp:positionV>
                <wp:extent cx="390525" cy="171450"/>
                <wp:effectExtent l="0" t="0" r="6667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38BE" id="Conector de Seta Reta 50" o:spid="_x0000_s1026" type="#_x0000_t32" style="position:absolute;margin-left:87.25pt;margin-top:50.95pt;width:30.75pt;height:1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w:drawing>
          <wp:inline distT="0" distB="0" distL="0" distR="0" wp14:anchorId="7B95F46E" wp14:editId="42CF1FDD">
            <wp:extent cx="3732530" cy="4001889"/>
            <wp:effectExtent l="0" t="0" r="127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77" cy="40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20" w:rsidRPr="00076452" w:rsidRDefault="00C10D20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:rsidR="004010C7" w:rsidRPr="00076452" w:rsidRDefault="004010C7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:rsidR="004010C7" w:rsidRPr="00FF1F96" w:rsidRDefault="004010C7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Conectar cabo de rede ETH no equipamento, garantindo que esteja na mesma rede do computador com o software Flash Magic.</w:t>
      </w:r>
    </w:p>
    <w:p w:rsidR="004010C7" w:rsidRPr="00FF1F96" w:rsidRDefault="004010C7" w:rsidP="004010C7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Selecione o dispositivo LPC2387 Ethernet no campo apontado em A.</w:t>
      </w:r>
    </w:p>
    <w:p w:rsidR="00C10D20" w:rsidRPr="00FF1F96" w:rsidRDefault="00C10D20" w:rsidP="00C10D20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lastRenderedPageBreak/>
        <w:t>No campo B verifique se o IP Address do PC está em uma faixa adequada. Algumas vezes este número precisa ser modificado para que a comunicação PC-EQUIPAMENTO aconteça.</w:t>
      </w:r>
    </w:p>
    <w:p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  <w:r w:rsidRPr="00FF1F96">
        <w:rPr>
          <w:rFonts w:ascii="Arial" w:hAnsi="Arial" w:cs="Arial"/>
          <w:lang w:val="en-US"/>
        </w:rPr>
        <w:t>Em C, selecione somente o Box, “Erase blocks used by Firmware”.</w:t>
      </w:r>
    </w:p>
    <w:p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</w:p>
    <w:p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campo D selecione o caminho e o arquivo HEX do CT40.</w:t>
      </w:r>
    </w:p>
    <w:p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</w:p>
    <w:p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Pressione o botão em E para gravar o firmware do CT40.</w:t>
      </w:r>
    </w:p>
    <w:p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canto inferior em F é mostrado o status de gravação do Firmware. Após a barra de status ser preenchida uma mensagem “Finished” aparece indicando o fim de gravação.</w:t>
      </w:r>
    </w:p>
    <w:p w:rsidR="00C10D20" w:rsidRPr="00FF1F96" w:rsidRDefault="00C10D20" w:rsidP="004010C7">
      <w:pPr>
        <w:pStyle w:val="PargrafodaLista"/>
        <w:jc w:val="left"/>
        <w:rPr>
          <w:rFonts w:ascii="Arial" w:hAnsi="Arial" w:cs="Arial"/>
        </w:rPr>
      </w:pPr>
    </w:p>
    <w:p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Reiniciar o equipamento</w:t>
      </w:r>
      <w:r w:rsidR="004010C7" w:rsidRPr="00FF1F96">
        <w:rPr>
          <w:rFonts w:ascii="Arial" w:hAnsi="Arial" w:cs="Arial"/>
        </w:rPr>
        <w:t>.</w:t>
      </w:r>
    </w:p>
    <w:p w:rsidR="004010C7" w:rsidRPr="00FF1F96" w:rsidRDefault="004010C7" w:rsidP="004010C7">
      <w:pPr>
        <w:pStyle w:val="PargrafodaLista"/>
        <w:rPr>
          <w:rFonts w:ascii="Arial" w:hAnsi="Arial" w:cs="Arial"/>
        </w:rPr>
      </w:pPr>
    </w:p>
    <w:p w:rsidR="004010C7" w:rsidRPr="00FF1F96" w:rsidRDefault="004010C7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Utilizando o SP4000 ou SP5000 estabelecer comunicação com o equipamento no IP 10.1.25.100 e executar a função “slave ID” para confirmar que o Firmware foi gravado com sucesso.</w:t>
      </w:r>
    </w:p>
    <w:p w:rsidR="00FF1F96" w:rsidRPr="00FF1F96" w:rsidRDefault="00FF1F96" w:rsidP="00FF1F96">
      <w:pPr>
        <w:pStyle w:val="PargrafodaLista"/>
        <w:rPr>
          <w:rFonts w:ascii="Arial" w:hAnsi="Arial" w:cs="Arial"/>
        </w:rPr>
      </w:pPr>
    </w:p>
    <w:p w:rsidR="00FF1F96" w:rsidRPr="00FF1F96" w:rsidRDefault="00FF1F96" w:rsidP="00FF1F96">
      <w:pPr>
        <w:pStyle w:val="PargrafodaLista"/>
        <w:numPr>
          <w:ilvl w:val="0"/>
          <w:numId w:val="32"/>
        </w:numPr>
        <w:suppressAutoHyphens w:val="0"/>
        <w:overflowPunct/>
        <w:autoSpaceDE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IMPORTANTE: Após gravação do Firmware:</w:t>
      </w:r>
    </w:p>
    <w:p w:rsidR="00FF1F96" w:rsidRPr="00FF1F96" w:rsidRDefault="00FF1F96" w:rsidP="00FF1F96">
      <w:pPr>
        <w:suppressAutoHyphens w:val="0"/>
        <w:overflowPunct/>
        <w:autoSpaceDE/>
        <w:ind w:firstLine="432"/>
        <w:textAlignment w:val="auto"/>
        <w:rPr>
          <w:rFonts w:ascii="Arial" w:hAnsi="Arial" w:cs="Arial"/>
        </w:rPr>
      </w:pPr>
    </w:p>
    <w:p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FECHAR curto nos contatos do R10 para que o RESET do Watchdog fique ativo. </w:t>
      </w:r>
    </w:p>
    <w:p w:rsidR="00FF1F96" w:rsidRPr="00FF1F96" w:rsidRDefault="00FF1F96" w:rsidP="00FF1F96">
      <w:pPr>
        <w:pStyle w:val="PargrafodaLista"/>
        <w:suppressAutoHyphens w:val="0"/>
        <w:overflowPunct/>
        <w:autoSpaceDE/>
        <w:ind w:left="1152"/>
        <w:textAlignment w:val="auto"/>
        <w:rPr>
          <w:rFonts w:ascii="Arial" w:hAnsi="Arial" w:cs="Arial"/>
        </w:rPr>
      </w:pPr>
    </w:p>
    <w:p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SOLDAR a BATERIA para o relógio do LPC.</w:t>
      </w:r>
    </w:p>
    <w:p w:rsidR="00FF1F96" w:rsidRPr="00076452" w:rsidRDefault="00FF1F96" w:rsidP="00FF1F96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  <w:sz w:val="24"/>
          <w:szCs w:val="24"/>
        </w:rPr>
      </w:pPr>
    </w:p>
    <w:p w:rsidR="00D52AAD" w:rsidRPr="00076452" w:rsidRDefault="00D52AAD" w:rsidP="00C10D20">
      <w:pPr>
        <w:keepNext/>
        <w:rPr>
          <w:rFonts w:ascii="Arial" w:hAnsi="Arial" w:cs="Arial"/>
          <w:b/>
          <w:sz w:val="40"/>
          <w:szCs w:val="24"/>
        </w:rPr>
      </w:pPr>
      <w:r w:rsidRPr="00076452">
        <w:rPr>
          <w:rFonts w:ascii="Arial" w:hAnsi="Arial" w:cs="Arial"/>
          <w:sz w:val="24"/>
          <w:szCs w:val="24"/>
        </w:rPr>
        <w:br w:type="page"/>
      </w:r>
    </w:p>
    <w:p w:rsidR="00582920" w:rsidRPr="00076452" w:rsidRDefault="00CE769D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Calibração</w:t>
      </w:r>
    </w:p>
    <w:p w:rsidR="003410D2" w:rsidRPr="00076452" w:rsidRDefault="003410D2" w:rsidP="003410D2">
      <w:pPr>
        <w:rPr>
          <w:rFonts w:ascii="Arial" w:hAnsi="Arial" w:cs="Arial"/>
        </w:rPr>
      </w:pPr>
    </w:p>
    <w:p w:rsidR="00505367" w:rsidRDefault="00505367" w:rsidP="00505367">
      <w:pPr>
        <w:ind w:firstLine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SETUP:</w:t>
      </w:r>
    </w:p>
    <w:p w:rsidR="00505367" w:rsidRDefault="00505367" w:rsidP="00505367">
      <w:pPr>
        <w:pStyle w:val="PargrafodaLista"/>
        <w:numPr>
          <w:ilvl w:val="0"/>
          <w:numId w:val="40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CT40</w:t>
      </w:r>
    </w:p>
    <w:p w:rsidR="00505367" w:rsidRDefault="00505367" w:rsidP="00505367">
      <w:pPr>
        <w:pStyle w:val="PargrafodaLista"/>
        <w:numPr>
          <w:ilvl w:val="0"/>
          <w:numId w:val="40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Sensores de temperatura</w:t>
      </w:r>
    </w:p>
    <w:p w:rsidR="00505367" w:rsidRDefault="00505367" w:rsidP="00505367">
      <w:pPr>
        <w:pStyle w:val="PargrafodaLista"/>
        <w:numPr>
          <w:ilvl w:val="0"/>
          <w:numId w:val="40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Termômetro padrão para referência</w:t>
      </w:r>
    </w:p>
    <w:p w:rsidR="00505367" w:rsidRDefault="00505367" w:rsidP="00505367">
      <w:pPr>
        <w:pStyle w:val="PargrafodaLista"/>
        <w:numPr>
          <w:ilvl w:val="0"/>
          <w:numId w:val="40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Computador com software </w:t>
      </w:r>
      <w:r w:rsidRPr="0099461A">
        <w:rPr>
          <w:rFonts w:ascii="Arial" w:hAnsi="Arial" w:cs="Arial"/>
        </w:rPr>
        <w:t>calibrador da linha básica</w:t>
      </w:r>
      <w:r w:rsidRPr="0099461A">
        <w:rPr>
          <w:rFonts w:ascii="Arial" w:hAnsi="Arial" w:cs="Arial"/>
          <w:color w:val="000000"/>
          <w:lang w:eastAsia="pt-BR"/>
        </w:rPr>
        <w:t xml:space="preserve"> do PWR5000</w:t>
      </w:r>
    </w:p>
    <w:p w:rsidR="00505367" w:rsidRDefault="00505367" w:rsidP="00505367">
      <w:pPr>
        <w:rPr>
          <w:rFonts w:ascii="Arial" w:hAnsi="Arial" w:cs="Arial"/>
          <w:color w:val="000000"/>
          <w:lang w:eastAsia="pt-BR"/>
        </w:rPr>
      </w:pPr>
    </w:p>
    <w:p w:rsidR="00505367" w:rsidRDefault="00505367" w:rsidP="00505367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Montar os cabos dos sensores nos canais de entrada do CT40.</w:t>
      </w:r>
    </w:p>
    <w:p w:rsidR="00505367" w:rsidRDefault="00505367" w:rsidP="00505367">
      <w:pPr>
        <w:ind w:left="432"/>
        <w:rPr>
          <w:rFonts w:ascii="Arial" w:hAnsi="Arial" w:cs="Arial"/>
          <w:color w:val="000000"/>
          <w:lang w:eastAsia="pt-BR"/>
        </w:rPr>
      </w:pPr>
    </w:p>
    <w:p w:rsidR="00505367" w:rsidRDefault="00505367" w:rsidP="00505367">
      <w:pPr>
        <w:ind w:left="432"/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 xml:space="preserve">Prender os sensores do </w:t>
      </w:r>
      <w:r>
        <w:rPr>
          <w:rFonts w:ascii="Arial" w:hAnsi="Arial" w:cs="Arial"/>
          <w:color w:val="000000"/>
          <w:lang w:eastAsia="pt-BR"/>
        </w:rPr>
        <w:t>CT40</w:t>
      </w:r>
      <w:r w:rsidRPr="0099461A">
        <w:rPr>
          <w:rFonts w:ascii="Arial" w:hAnsi="Arial" w:cs="Arial"/>
          <w:color w:val="000000"/>
          <w:lang w:eastAsia="pt-BR"/>
        </w:rPr>
        <w:t xml:space="preserve"> e do termômetro </w:t>
      </w:r>
      <w:r>
        <w:rPr>
          <w:rFonts w:ascii="Arial" w:hAnsi="Arial" w:cs="Arial"/>
          <w:color w:val="000000"/>
          <w:lang w:eastAsia="pt-BR"/>
        </w:rPr>
        <w:t>de referência</w:t>
      </w:r>
      <w:r w:rsidRPr="0099461A">
        <w:rPr>
          <w:rFonts w:ascii="Arial" w:hAnsi="Arial" w:cs="Arial"/>
          <w:color w:val="000000"/>
          <w:lang w:eastAsia="pt-BR"/>
        </w:rPr>
        <w:t xml:space="preserve"> juntos </w:t>
      </w:r>
      <w:r>
        <w:rPr>
          <w:rFonts w:ascii="Arial" w:hAnsi="Arial" w:cs="Arial"/>
          <w:color w:val="000000"/>
          <w:lang w:eastAsia="pt-BR"/>
        </w:rPr>
        <w:t xml:space="preserve">com uma fita e mergulhar numa garrafa de água (para garantir uma temperatura mais estável). Esperar 1 minuto para temperatura do </w:t>
      </w:r>
      <w:r w:rsidRPr="0099461A">
        <w:rPr>
          <w:rFonts w:ascii="Arial" w:hAnsi="Arial" w:cs="Arial"/>
          <w:color w:val="000000"/>
          <w:lang w:eastAsia="pt-BR"/>
        </w:rPr>
        <w:t xml:space="preserve">termômetro </w:t>
      </w:r>
      <w:r>
        <w:rPr>
          <w:rFonts w:ascii="Arial" w:hAnsi="Arial" w:cs="Arial"/>
          <w:color w:val="000000"/>
          <w:lang w:eastAsia="pt-BR"/>
        </w:rPr>
        <w:t>de referência estabilizar.</w:t>
      </w:r>
    </w:p>
    <w:p w:rsidR="00505367" w:rsidRPr="00E92179" w:rsidRDefault="00505367" w:rsidP="00505367">
      <w:pPr>
        <w:ind w:left="432"/>
        <w:rPr>
          <w:rFonts w:ascii="Arial" w:hAnsi="Arial" w:cs="Arial"/>
          <w:color w:val="000000"/>
          <w:lang w:eastAsia="pt-BR"/>
        </w:rPr>
      </w:pPr>
    </w:p>
    <w:p w:rsidR="00505367" w:rsidRPr="00E92179" w:rsidRDefault="00505367" w:rsidP="00505367">
      <w:pPr>
        <w:suppressAutoHyphens w:val="0"/>
        <w:overflowPunct/>
        <w:autoSpaceDE/>
        <w:spacing w:after="200" w:line="276" w:lineRule="auto"/>
        <w:ind w:firstLine="432"/>
        <w:contextualSpacing/>
        <w:jc w:val="left"/>
        <w:textAlignment w:val="auto"/>
        <w:rPr>
          <w:rFonts w:ascii="Arial" w:hAnsi="Arial" w:cs="Arial"/>
        </w:rPr>
      </w:pPr>
      <w:r w:rsidRPr="00E92179">
        <w:rPr>
          <w:rFonts w:ascii="Arial" w:hAnsi="Arial" w:cs="Arial"/>
        </w:rPr>
        <w:t>Ligar o equipamento CT40.</w:t>
      </w:r>
    </w:p>
    <w:p w:rsidR="00505367" w:rsidRDefault="00505367" w:rsidP="00505367">
      <w:pPr>
        <w:suppressAutoHyphens w:val="0"/>
        <w:overflowPunct/>
        <w:autoSpaceDE/>
        <w:spacing w:after="200" w:line="276" w:lineRule="auto"/>
        <w:contextualSpacing/>
        <w:jc w:val="left"/>
        <w:textAlignment w:val="auto"/>
        <w:rPr>
          <w:rFonts w:ascii="Arial" w:hAnsi="Arial" w:cs="Arial"/>
        </w:rPr>
      </w:pPr>
    </w:p>
    <w:p w:rsidR="00505367" w:rsidRPr="00E92179" w:rsidRDefault="00505367" w:rsidP="00505367">
      <w:pPr>
        <w:suppressAutoHyphens w:val="0"/>
        <w:overflowPunct/>
        <w:autoSpaceDE/>
        <w:spacing w:after="200" w:line="276" w:lineRule="auto"/>
        <w:ind w:left="426" w:firstLine="6"/>
        <w:contextualSpacing/>
        <w:jc w:val="left"/>
        <w:textAlignment w:val="auto"/>
        <w:rPr>
          <w:rFonts w:ascii="Arial" w:hAnsi="Arial" w:cs="Arial"/>
        </w:rPr>
      </w:pPr>
      <w:r w:rsidRPr="00E92179">
        <w:rPr>
          <w:rFonts w:ascii="Arial" w:hAnsi="Arial" w:cs="Arial"/>
        </w:rPr>
        <w:t>Conectar o equipamento na rede via cabo e com o conhecimento prévio do IP.</w:t>
      </w:r>
      <w:r>
        <w:rPr>
          <w:rFonts w:ascii="Arial" w:hAnsi="Arial" w:cs="Arial"/>
        </w:rPr>
        <w:t xml:space="preserve"> </w:t>
      </w:r>
      <w:r w:rsidRPr="00E92179">
        <w:rPr>
          <w:rFonts w:ascii="Arial" w:hAnsi="Arial" w:cs="Arial"/>
        </w:rPr>
        <w:t>Testar ping do equipamento no PC.</w:t>
      </w:r>
    </w:p>
    <w:p w:rsidR="00505367" w:rsidRDefault="00505367" w:rsidP="00505367">
      <w:pPr>
        <w:suppressAutoHyphens w:val="0"/>
        <w:overflowPunct/>
        <w:autoSpaceDE/>
        <w:spacing w:after="200" w:line="276" w:lineRule="auto"/>
        <w:contextualSpacing/>
        <w:jc w:val="left"/>
        <w:textAlignment w:val="auto"/>
        <w:rPr>
          <w:rFonts w:ascii="Arial" w:hAnsi="Arial" w:cs="Arial"/>
        </w:rPr>
      </w:pPr>
    </w:p>
    <w:p w:rsidR="00505367" w:rsidRDefault="00505367" w:rsidP="00505367">
      <w:pPr>
        <w:suppressAutoHyphens w:val="0"/>
        <w:overflowPunct/>
        <w:autoSpaceDE/>
        <w:spacing w:after="200" w:line="276" w:lineRule="auto"/>
        <w:ind w:firstLine="432"/>
        <w:contextualSpacing/>
        <w:jc w:val="left"/>
        <w:textAlignment w:val="auto"/>
        <w:rPr>
          <w:rFonts w:ascii="Arial" w:hAnsi="Arial" w:cs="Arial"/>
        </w:rPr>
      </w:pPr>
      <w:r w:rsidRPr="00E92179">
        <w:rPr>
          <w:rFonts w:ascii="Arial" w:hAnsi="Arial" w:cs="Arial"/>
        </w:rPr>
        <w:t>Abrir o calibrador da linha básica</w:t>
      </w:r>
      <w:r w:rsidRPr="00E92179">
        <w:rPr>
          <w:rFonts w:ascii="Arial" w:hAnsi="Arial" w:cs="Arial"/>
          <w:color w:val="000000"/>
          <w:lang w:eastAsia="pt-BR"/>
        </w:rPr>
        <w:t xml:space="preserve"> do PWR5000</w:t>
      </w:r>
      <w:r w:rsidRPr="00E92179">
        <w:rPr>
          <w:rFonts w:ascii="Arial" w:hAnsi="Arial" w:cs="Arial"/>
        </w:rPr>
        <w:t>.</w:t>
      </w:r>
    </w:p>
    <w:p w:rsidR="00505367" w:rsidRPr="00E92179" w:rsidRDefault="00505367" w:rsidP="00505367">
      <w:pPr>
        <w:suppressAutoHyphens w:val="0"/>
        <w:overflowPunct/>
        <w:autoSpaceDE/>
        <w:spacing w:after="200" w:line="276" w:lineRule="auto"/>
        <w:ind w:firstLine="432"/>
        <w:contextualSpacing/>
        <w:jc w:val="left"/>
        <w:textAlignment w:val="auto"/>
        <w:rPr>
          <w:rFonts w:ascii="Arial" w:hAnsi="Arial" w:cs="Arial"/>
        </w:rPr>
      </w:pPr>
    </w:p>
    <w:p w:rsidR="0064112E" w:rsidRPr="00076452" w:rsidRDefault="000C09D7" w:rsidP="00582920">
      <w:pPr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84A428" wp14:editId="6F9A38AB">
                <wp:simplePos x="0" y="0"/>
                <wp:positionH relativeFrom="column">
                  <wp:posOffset>4670673</wp:posOffset>
                </wp:positionH>
                <wp:positionV relativeFrom="paragraph">
                  <wp:posOffset>1012190</wp:posOffset>
                </wp:positionV>
                <wp:extent cx="1407381" cy="1836751"/>
                <wp:effectExtent l="0" t="0" r="21590" b="1143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36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020B9" id="Retângulo 25" o:spid="_x0000_s1026" style="position:absolute;margin-left:367.75pt;margin-top:79.7pt;width:110.8pt;height:144.6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" filled="f" strokecolor="red" strokeweight="2pt"/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E4EDAA" wp14:editId="7A7E6267">
                <wp:simplePos x="0" y="0"/>
                <wp:positionH relativeFrom="column">
                  <wp:posOffset>5808759</wp:posOffset>
                </wp:positionH>
                <wp:positionV relativeFrom="paragraph">
                  <wp:posOffset>1013350</wp:posOffset>
                </wp:positionV>
                <wp:extent cx="405516" cy="437321"/>
                <wp:effectExtent l="0" t="0" r="0" b="127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9D7" w:rsidRPr="000C09D7" w:rsidRDefault="000C09D7" w:rsidP="000C09D7">
                            <w:pPr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EDAA" id="Caixa de Texto 37" o:spid="_x0000_s1043" type="#_x0000_t202" style="position:absolute;left:0;text-align:left;margin-left:457.4pt;margin-top:79.8pt;width:31.95pt;height:34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" filled="f" stroked="f" strokeweight=".5pt">
                <v:textbox>
                  <w:txbxContent>
                    <w:p w:rsidR="000C09D7" w:rsidRPr="000C09D7" w:rsidRDefault="000C09D7" w:rsidP="000C09D7">
                      <w:pPr>
                        <w:rPr>
                          <w:rFonts w:ascii="Arial" w:hAnsi="Arial" w:cs="Arial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E4EDAA" wp14:editId="7A7E6267">
                <wp:simplePos x="0" y="0"/>
                <wp:positionH relativeFrom="column">
                  <wp:posOffset>4123193</wp:posOffset>
                </wp:positionH>
                <wp:positionV relativeFrom="paragraph">
                  <wp:posOffset>353336</wp:posOffset>
                </wp:positionV>
                <wp:extent cx="405516" cy="437321"/>
                <wp:effectExtent l="0" t="0" r="0" b="127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9D7" w:rsidRPr="000C09D7" w:rsidRDefault="000C09D7" w:rsidP="000C09D7">
                            <w:pPr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EDAA" id="Caixa de Texto 36" o:spid="_x0000_s1044" type="#_x0000_t202" style="position:absolute;left:0;text-align:left;margin-left:324.65pt;margin-top:27.8pt;width:31.95pt;height:34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" filled="f" stroked="f" strokeweight=".5pt">
                <v:textbox>
                  <w:txbxContent>
                    <w:p w:rsidR="000C09D7" w:rsidRPr="000C09D7" w:rsidRDefault="000C09D7" w:rsidP="000C09D7">
                      <w:pPr>
                        <w:rPr>
                          <w:rFonts w:ascii="Arial" w:hAnsi="Arial" w:cs="Arial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4EDAA" wp14:editId="7A7E6267">
                <wp:simplePos x="0" y="0"/>
                <wp:positionH relativeFrom="column">
                  <wp:posOffset>2620506</wp:posOffset>
                </wp:positionH>
                <wp:positionV relativeFrom="paragraph">
                  <wp:posOffset>353446</wp:posOffset>
                </wp:positionV>
                <wp:extent cx="405516" cy="437321"/>
                <wp:effectExtent l="0" t="0" r="0" b="127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9D7" w:rsidRPr="000C09D7" w:rsidRDefault="000C09D7" w:rsidP="000C09D7">
                            <w:pPr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EDAA" id="Caixa de Texto 38" o:spid="_x0000_s1045" type="#_x0000_t202" style="position:absolute;left:0;text-align:left;margin-left:206.35pt;margin-top:27.85pt;width:31.95pt;height:3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" filled="f" stroked="f" strokeweight=".5pt">
                <v:textbox>
                  <w:txbxContent>
                    <w:p w:rsidR="000C09D7" w:rsidRPr="000C09D7" w:rsidRDefault="000C09D7" w:rsidP="000C09D7">
                      <w:pPr>
                        <w:rPr>
                          <w:rFonts w:ascii="Arial" w:hAnsi="Arial" w:cs="Arial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84A428" wp14:editId="6F9A38AB">
                <wp:simplePos x="0" y="0"/>
                <wp:positionH relativeFrom="column">
                  <wp:posOffset>3121466</wp:posOffset>
                </wp:positionH>
                <wp:positionV relativeFrom="paragraph">
                  <wp:posOffset>210240</wp:posOffset>
                </wp:positionV>
                <wp:extent cx="1407381" cy="3172571"/>
                <wp:effectExtent l="0" t="0" r="21590" b="279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3172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7961" id="Retângulo 16" o:spid="_x0000_s1026" style="position:absolute;margin-left:245.8pt;margin-top:16.55pt;width:110.8pt;height:249.8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" filled="f" strokecolor="red" strokeweight="2pt"/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C1C767" wp14:editId="710B9394">
                <wp:simplePos x="0" y="0"/>
                <wp:positionH relativeFrom="column">
                  <wp:posOffset>1617593</wp:posOffset>
                </wp:positionH>
                <wp:positionV relativeFrom="paragraph">
                  <wp:posOffset>209246</wp:posOffset>
                </wp:positionV>
                <wp:extent cx="1407381" cy="3172571"/>
                <wp:effectExtent l="0" t="0" r="21590" b="2794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3172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A777" id="Retângulo 14" o:spid="_x0000_s1026" style="position:absolute;margin-left:127.35pt;margin-top:16.5pt;width:110.8pt;height:249.8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" filled="f" strokecolor="red" strokeweight="2pt"/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FB65A5" wp14:editId="59773605">
                <wp:simplePos x="0" y="0"/>
                <wp:positionH relativeFrom="column">
                  <wp:posOffset>1062438</wp:posOffset>
                </wp:positionH>
                <wp:positionV relativeFrom="paragraph">
                  <wp:posOffset>2237823</wp:posOffset>
                </wp:positionV>
                <wp:extent cx="405516" cy="437321"/>
                <wp:effectExtent l="0" t="0" r="0" b="127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9D7" w:rsidRPr="000C09D7" w:rsidRDefault="000C09D7" w:rsidP="000C09D7">
                            <w:pPr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B65A5" id="Caixa de Texto 13" o:spid="_x0000_s1046" type="#_x0000_t202" style="position:absolute;left:0;text-align:left;margin-left:83.65pt;margin-top:176.2pt;width:31.95pt;height:34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" filled="f" stroked="f" strokeweight=".5pt">
                <v:textbox>
                  <w:txbxContent>
                    <w:p w:rsidR="000C09D7" w:rsidRPr="000C09D7" w:rsidRDefault="000C09D7" w:rsidP="000C09D7">
                      <w:pPr>
                        <w:rPr>
                          <w:rFonts w:ascii="Arial" w:hAnsi="Arial" w:cs="Arial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C14313" wp14:editId="5F36F19D">
                <wp:simplePos x="0" y="0"/>
                <wp:positionH relativeFrom="column">
                  <wp:posOffset>59138</wp:posOffset>
                </wp:positionH>
                <wp:positionV relativeFrom="paragraph">
                  <wp:posOffset>2236828</wp:posOffset>
                </wp:positionV>
                <wp:extent cx="1407381" cy="787179"/>
                <wp:effectExtent l="0" t="0" r="21590" b="1333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787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97D4" id="Retângulo 12" o:spid="_x0000_s1026" style="position:absolute;margin-left:4.65pt;margin-top:176.15pt;width:110.8pt;height:6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" filled="f" strokecolor="red" strokeweight="2pt"/>
            </w:pict>
          </mc:Fallback>
        </mc:AlternateContent>
      </w:r>
      <w:r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208611</wp:posOffset>
                </wp:positionV>
                <wp:extent cx="405516" cy="437321"/>
                <wp:effectExtent l="0" t="0" r="0" b="12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09D7" w:rsidRPr="000C09D7" w:rsidRDefault="000C09D7">
                            <w:pPr>
                              <w:rPr>
                                <w:rFonts w:ascii="Arial" w:hAnsi="Arial" w:cs="Arial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C09D7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47" type="#_x0000_t202" style="position:absolute;left:0;text-align:left;margin-left:89.75pt;margin-top:16.45pt;width:31.95pt;height:34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" filled="f" stroked="f" strokeweight=".5pt">
                <v:textbox>
                  <w:txbxContent>
                    <w:p w:rsidR="000C09D7" w:rsidRPr="000C09D7" w:rsidRDefault="000C09D7">
                      <w:pPr>
                        <w:rPr>
                          <w:rFonts w:ascii="Arial" w:hAnsi="Arial" w:cs="Arial"/>
                          <w:color w:val="FF0000"/>
                          <w:sz w:val="52"/>
                          <w:szCs w:val="52"/>
                        </w:rPr>
                      </w:pPr>
                      <w:r w:rsidRPr="000C09D7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B3DDC"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59138</wp:posOffset>
                </wp:positionH>
                <wp:positionV relativeFrom="paragraph">
                  <wp:posOffset>185392</wp:posOffset>
                </wp:positionV>
                <wp:extent cx="1407381" cy="2051437"/>
                <wp:effectExtent l="0" t="0" r="2159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20514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6C736" id="Retângulo 8" o:spid="_x0000_s1026" style="position:absolute;margin-left:4.65pt;margin-top:14.6pt;width:110.8pt;height:161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" filled="f" strokecolor="red" strokeweight="2pt"/>
            </w:pict>
          </mc:Fallback>
        </mc:AlternateContent>
      </w:r>
      <w:r w:rsidR="00FB3DDC" w:rsidRPr="00076452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115050" cy="398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2E" w:rsidRPr="00076452" w:rsidRDefault="0064112E" w:rsidP="00582920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64112E" w:rsidRPr="00076452" w:rsidRDefault="0064112E" w:rsidP="00582920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64112E" w:rsidRDefault="000C09D7" w:rsidP="000C09D7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lastRenderedPageBreak/>
        <w:t xml:space="preserve">No quadro </w:t>
      </w:r>
      <w:r w:rsidR="003410D2" w:rsidRPr="0099461A">
        <w:rPr>
          <w:rFonts w:ascii="Arial" w:hAnsi="Arial" w:cs="Arial"/>
          <w:color w:val="000000"/>
          <w:lang w:eastAsia="pt-BR"/>
        </w:rPr>
        <w:t>A</w:t>
      </w:r>
      <w:r w:rsidRPr="0099461A">
        <w:rPr>
          <w:rFonts w:ascii="Arial" w:hAnsi="Arial" w:cs="Arial"/>
          <w:color w:val="000000"/>
          <w:lang w:eastAsia="pt-BR"/>
        </w:rPr>
        <w:t xml:space="preserve">, </w:t>
      </w:r>
      <w:r w:rsidR="003410D2" w:rsidRPr="0099461A">
        <w:rPr>
          <w:rFonts w:ascii="Arial" w:hAnsi="Arial" w:cs="Arial"/>
          <w:color w:val="000000"/>
          <w:lang w:eastAsia="pt-BR"/>
        </w:rPr>
        <w:t>na parte “Equipamento a Calibrar”</w:t>
      </w:r>
      <w:r w:rsidRPr="0099461A">
        <w:rPr>
          <w:rFonts w:ascii="Arial" w:hAnsi="Arial" w:cs="Arial"/>
          <w:color w:val="000000"/>
          <w:lang w:eastAsia="pt-BR"/>
        </w:rPr>
        <w:t xml:space="preserve"> </w:t>
      </w:r>
      <w:r w:rsidR="003410D2" w:rsidRPr="0099461A">
        <w:rPr>
          <w:rFonts w:ascii="Arial" w:hAnsi="Arial" w:cs="Arial"/>
          <w:color w:val="000000"/>
          <w:lang w:eastAsia="pt-BR"/>
        </w:rPr>
        <w:t xml:space="preserve">defina o IP e Porta do equipamento a ser calibrado </w:t>
      </w:r>
      <w:r w:rsidRPr="0099461A">
        <w:rPr>
          <w:rFonts w:ascii="Arial" w:hAnsi="Arial" w:cs="Arial"/>
          <w:color w:val="000000"/>
          <w:lang w:eastAsia="pt-BR"/>
        </w:rPr>
        <w:t>e pressione o botão “Aceitar”. Opcionalmente é possível definir o NS do equipamento, enumerando-o e marcando o box “Gravar este NS” antes de pressio</w:t>
      </w:r>
      <w:r w:rsidR="009A3C1D" w:rsidRPr="0099461A">
        <w:rPr>
          <w:rFonts w:ascii="Arial" w:hAnsi="Arial" w:cs="Arial"/>
          <w:color w:val="000000"/>
          <w:lang w:eastAsia="pt-BR"/>
        </w:rPr>
        <w:t>nar o botão “Aceitar”. O IP e NS do equipamento aparecerá na “Lista de Equipamentos”.</w:t>
      </w:r>
    </w:p>
    <w:p w:rsidR="00505367" w:rsidRPr="0099461A" w:rsidRDefault="00505367" w:rsidP="00505367">
      <w:pPr>
        <w:pStyle w:val="PargrafodaLista"/>
        <w:ind w:left="720"/>
        <w:rPr>
          <w:rFonts w:ascii="Arial" w:hAnsi="Arial" w:cs="Arial"/>
          <w:color w:val="000000"/>
          <w:lang w:eastAsia="pt-BR"/>
        </w:rPr>
      </w:pPr>
    </w:p>
    <w:p w:rsidR="00505367" w:rsidRPr="00505367" w:rsidRDefault="00505367" w:rsidP="005A6A07">
      <w:pPr>
        <w:pStyle w:val="PargrafodaLista"/>
        <w:numPr>
          <w:ilvl w:val="0"/>
          <w:numId w:val="31"/>
        </w:numPr>
        <w:suppressAutoHyphens w:val="0"/>
        <w:overflowPunct/>
        <w:autoSpaceDE/>
        <w:spacing w:after="200" w:line="276" w:lineRule="auto"/>
        <w:contextualSpacing/>
        <w:jc w:val="left"/>
        <w:textAlignment w:val="auto"/>
        <w:rPr>
          <w:rFonts w:ascii="Arial" w:hAnsi="Arial" w:cs="Arial"/>
          <w:color w:val="000000"/>
          <w:lang w:eastAsia="pt-BR"/>
        </w:rPr>
      </w:pPr>
      <w:r w:rsidRPr="00505367">
        <w:rPr>
          <w:rFonts w:ascii="Arial" w:hAnsi="Arial" w:cs="Arial"/>
        </w:rPr>
        <w:t xml:space="preserve">Ler </w:t>
      </w:r>
      <w:r w:rsidRPr="00505367">
        <w:rPr>
          <w:rFonts w:ascii="Arial" w:hAnsi="Arial" w:cs="Arial"/>
        </w:rPr>
        <w:t xml:space="preserve">a temperatura do termômetro </w:t>
      </w:r>
      <w:r w:rsidRPr="00505367">
        <w:rPr>
          <w:rFonts w:ascii="Arial" w:hAnsi="Arial" w:cs="Arial"/>
        </w:rPr>
        <w:t>de referência</w:t>
      </w:r>
      <w:r w:rsidRPr="00505367">
        <w:rPr>
          <w:rFonts w:ascii="Arial" w:hAnsi="Arial" w:cs="Arial"/>
        </w:rPr>
        <w:t xml:space="preserve"> </w:t>
      </w:r>
      <w:r w:rsidRPr="00505367">
        <w:rPr>
          <w:rFonts w:ascii="Arial" w:hAnsi="Arial" w:cs="Arial"/>
        </w:rPr>
        <w:t>montado junto dos sensores</w:t>
      </w:r>
      <w:r>
        <w:rPr>
          <w:rFonts w:ascii="Arial" w:hAnsi="Arial" w:cs="Arial"/>
        </w:rPr>
        <w:t>.</w:t>
      </w:r>
    </w:p>
    <w:p w:rsidR="00505367" w:rsidRPr="00505367" w:rsidRDefault="00505367" w:rsidP="00505367">
      <w:pPr>
        <w:pStyle w:val="PargrafodaLista"/>
        <w:suppressAutoHyphens w:val="0"/>
        <w:overflowPunct/>
        <w:autoSpaceDE/>
        <w:spacing w:after="200" w:line="276" w:lineRule="auto"/>
        <w:ind w:left="720"/>
        <w:contextualSpacing/>
        <w:jc w:val="left"/>
        <w:textAlignment w:val="auto"/>
        <w:rPr>
          <w:rFonts w:ascii="Arial" w:hAnsi="Arial" w:cs="Arial"/>
          <w:color w:val="000000"/>
          <w:lang w:eastAsia="pt-BR"/>
        </w:rPr>
      </w:pPr>
    </w:p>
    <w:p w:rsidR="000C09D7" w:rsidRPr="0099461A" w:rsidRDefault="000C09D7" w:rsidP="000C09D7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>No quadro B</w:t>
      </w:r>
      <w:r w:rsidR="00AE50D9" w:rsidRPr="0099461A">
        <w:rPr>
          <w:rFonts w:ascii="Arial" w:hAnsi="Arial" w:cs="Arial"/>
          <w:color w:val="000000"/>
          <w:lang w:eastAsia="pt-BR"/>
        </w:rPr>
        <w:t xml:space="preserve">, </w:t>
      </w:r>
      <w:r w:rsidRPr="0099461A">
        <w:rPr>
          <w:rFonts w:ascii="Arial" w:hAnsi="Arial" w:cs="Arial"/>
          <w:color w:val="000000"/>
          <w:lang w:eastAsia="pt-BR"/>
        </w:rPr>
        <w:t xml:space="preserve">preencher o valor lido no </w:t>
      </w:r>
      <w:r w:rsidR="00505367" w:rsidRPr="00505367">
        <w:rPr>
          <w:rFonts w:ascii="Arial" w:hAnsi="Arial" w:cs="Arial"/>
        </w:rPr>
        <w:t xml:space="preserve">termômetro de referência </w:t>
      </w:r>
      <w:r w:rsidRPr="0099461A">
        <w:rPr>
          <w:rFonts w:ascii="Arial" w:hAnsi="Arial" w:cs="Arial"/>
          <w:color w:val="000000"/>
          <w:lang w:eastAsia="pt-BR"/>
        </w:rPr>
        <w:t>em V (para as temperaturas das entradas T1, T2 e T3) e I (para as temperaturas das entradas T4 e T5) e pressionar o botão “</w:t>
      </w:r>
      <w:r w:rsidR="009A3C1D" w:rsidRPr="0099461A">
        <w:rPr>
          <w:rFonts w:ascii="Arial" w:hAnsi="Arial" w:cs="Arial"/>
          <w:color w:val="000000"/>
          <w:lang w:eastAsia="pt-BR"/>
        </w:rPr>
        <w:t>Utilizar estes Valores”.</w:t>
      </w:r>
    </w:p>
    <w:p w:rsidR="003410D2" w:rsidRPr="0099461A" w:rsidRDefault="003410D2" w:rsidP="003410D2">
      <w:pPr>
        <w:rPr>
          <w:rFonts w:ascii="Arial" w:hAnsi="Arial" w:cs="Arial"/>
          <w:color w:val="000000"/>
          <w:lang w:eastAsia="pt-BR"/>
        </w:rPr>
      </w:pPr>
    </w:p>
    <w:p w:rsidR="009A3C1D" w:rsidRPr="0099461A" w:rsidRDefault="009A3C1D" w:rsidP="000C09D7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>No quadro E</w:t>
      </w:r>
      <w:r w:rsidR="00AE50D9" w:rsidRPr="0099461A">
        <w:rPr>
          <w:rFonts w:ascii="Arial" w:hAnsi="Arial" w:cs="Arial"/>
          <w:color w:val="000000"/>
          <w:lang w:eastAsia="pt-BR"/>
        </w:rPr>
        <w:t>,</w:t>
      </w:r>
      <w:r w:rsidRPr="0099461A">
        <w:rPr>
          <w:rFonts w:ascii="Arial" w:hAnsi="Arial" w:cs="Arial"/>
          <w:color w:val="000000"/>
          <w:lang w:eastAsia="pt-BR"/>
        </w:rPr>
        <w:t xml:space="preserve"> pressionar o botão “Habilitar Leituras”. No quadro C serão atualizados os valores pré-definidos do quadro B e no quadro D começarão a aparecer os dados lidos do equipamento.</w:t>
      </w:r>
    </w:p>
    <w:p w:rsidR="003410D2" w:rsidRPr="0099461A" w:rsidRDefault="003410D2" w:rsidP="003410D2">
      <w:pPr>
        <w:pStyle w:val="PargrafodaLista"/>
        <w:ind w:left="720"/>
        <w:rPr>
          <w:rFonts w:ascii="Arial" w:hAnsi="Arial" w:cs="Arial"/>
          <w:color w:val="000000"/>
          <w:lang w:eastAsia="pt-BR"/>
        </w:rPr>
      </w:pPr>
    </w:p>
    <w:p w:rsidR="009A3C1D" w:rsidRPr="0099461A" w:rsidRDefault="009A3C1D" w:rsidP="000C09D7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>No quadro E</w:t>
      </w:r>
      <w:r w:rsidR="00AE50D9" w:rsidRPr="0099461A">
        <w:rPr>
          <w:rFonts w:ascii="Arial" w:hAnsi="Arial" w:cs="Arial"/>
          <w:color w:val="000000"/>
          <w:lang w:eastAsia="pt-BR"/>
        </w:rPr>
        <w:t>,</w:t>
      </w:r>
      <w:r w:rsidRPr="0099461A">
        <w:rPr>
          <w:rFonts w:ascii="Arial" w:hAnsi="Arial" w:cs="Arial"/>
          <w:color w:val="000000"/>
          <w:lang w:eastAsia="pt-BR"/>
        </w:rPr>
        <w:t xml:space="preserve"> pressionar o botão “Iniciar Calibração”</w:t>
      </w:r>
      <w:r w:rsidR="00AE50D9" w:rsidRPr="0099461A">
        <w:rPr>
          <w:rFonts w:ascii="Arial" w:hAnsi="Arial" w:cs="Arial"/>
          <w:color w:val="000000"/>
          <w:lang w:eastAsia="pt-BR"/>
        </w:rPr>
        <w:t xml:space="preserve"> para começar a calibrar</w:t>
      </w:r>
      <w:r w:rsidRPr="0099461A">
        <w:rPr>
          <w:rFonts w:ascii="Arial" w:hAnsi="Arial" w:cs="Arial"/>
          <w:color w:val="000000"/>
          <w:lang w:eastAsia="pt-BR"/>
        </w:rPr>
        <w:t xml:space="preserve"> </w:t>
      </w:r>
      <w:r w:rsidR="00AE50D9" w:rsidRPr="0099461A">
        <w:rPr>
          <w:rFonts w:ascii="Arial" w:hAnsi="Arial" w:cs="Arial"/>
          <w:color w:val="000000"/>
          <w:lang w:eastAsia="pt-BR"/>
        </w:rPr>
        <w:t>o</w:t>
      </w:r>
      <w:r w:rsidRPr="0099461A">
        <w:rPr>
          <w:rFonts w:ascii="Arial" w:hAnsi="Arial" w:cs="Arial"/>
          <w:color w:val="000000"/>
          <w:lang w:eastAsia="pt-BR"/>
        </w:rPr>
        <w:t xml:space="preserve">s dados </w:t>
      </w:r>
      <w:r w:rsidR="00AE50D9" w:rsidRPr="0099461A">
        <w:rPr>
          <w:rFonts w:ascii="Arial" w:hAnsi="Arial" w:cs="Arial"/>
          <w:color w:val="000000"/>
          <w:lang w:eastAsia="pt-BR"/>
        </w:rPr>
        <w:t>lidos.</w:t>
      </w:r>
      <w:r w:rsidRPr="0099461A">
        <w:rPr>
          <w:rFonts w:ascii="Arial" w:hAnsi="Arial" w:cs="Arial"/>
          <w:color w:val="000000"/>
          <w:lang w:eastAsia="pt-BR"/>
        </w:rPr>
        <w:t xml:space="preserve"> </w:t>
      </w:r>
      <w:r w:rsidR="00AE50D9" w:rsidRPr="0099461A">
        <w:rPr>
          <w:rFonts w:ascii="Arial" w:hAnsi="Arial" w:cs="Arial"/>
          <w:color w:val="000000"/>
          <w:lang w:eastAsia="pt-BR"/>
        </w:rPr>
        <w:t>U</w:t>
      </w:r>
      <w:r w:rsidRPr="0099461A">
        <w:rPr>
          <w:rFonts w:ascii="Arial" w:hAnsi="Arial" w:cs="Arial"/>
          <w:color w:val="000000"/>
          <w:lang w:eastAsia="pt-BR"/>
        </w:rPr>
        <w:t>ma mensagem de status “Finalizado etapa1” aparecerá abaixo do quadro C</w:t>
      </w:r>
      <w:r w:rsidR="00AE50D9" w:rsidRPr="0099461A">
        <w:rPr>
          <w:rFonts w:ascii="Arial" w:hAnsi="Arial" w:cs="Arial"/>
          <w:color w:val="000000"/>
          <w:lang w:eastAsia="pt-BR"/>
        </w:rPr>
        <w:t>, indicando o fim do procedimento.</w:t>
      </w:r>
    </w:p>
    <w:p w:rsidR="003410D2" w:rsidRPr="0099461A" w:rsidRDefault="003410D2" w:rsidP="003410D2">
      <w:pPr>
        <w:pStyle w:val="PargrafodaLista"/>
        <w:ind w:left="720"/>
        <w:rPr>
          <w:rFonts w:ascii="Arial" w:hAnsi="Arial" w:cs="Arial"/>
          <w:color w:val="000000"/>
          <w:lang w:eastAsia="pt-BR"/>
        </w:rPr>
      </w:pPr>
    </w:p>
    <w:p w:rsidR="00AE50D9" w:rsidRPr="0099461A" w:rsidRDefault="00AE50D9" w:rsidP="00AE50D9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>Repetir o procedimento de “Habilitar Leituras” e “Iniciar Calibração” caso a calibração se perder ou não ficar adequada.</w:t>
      </w:r>
    </w:p>
    <w:p w:rsidR="00AE50D9" w:rsidRPr="0099461A" w:rsidRDefault="00AE50D9" w:rsidP="00AE50D9">
      <w:pPr>
        <w:rPr>
          <w:rFonts w:ascii="Arial" w:hAnsi="Arial" w:cs="Arial"/>
          <w:color w:val="000000"/>
          <w:lang w:eastAsia="pt-BR"/>
        </w:rPr>
      </w:pPr>
    </w:p>
    <w:p w:rsidR="009A3C1D" w:rsidRDefault="009A3C1D" w:rsidP="000C09D7">
      <w:pPr>
        <w:pStyle w:val="PargrafodaLista"/>
        <w:numPr>
          <w:ilvl w:val="0"/>
          <w:numId w:val="31"/>
        </w:numPr>
        <w:rPr>
          <w:rFonts w:ascii="Arial" w:hAnsi="Arial" w:cs="Arial"/>
          <w:color w:val="000000"/>
          <w:lang w:eastAsia="pt-BR"/>
        </w:rPr>
      </w:pPr>
      <w:r w:rsidRPr="0099461A">
        <w:rPr>
          <w:rFonts w:ascii="Arial" w:hAnsi="Arial" w:cs="Arial"/>
          <w:color w:val="000000"/>
          <w:lang w:eastAsia="pt-BR"/>
        </w:rPr>
        <w:t>Pressionar “Finalizar Calibração”</w:t>
      </w:r>
      <w:r w:rsidR="00AE50D9" w:rsidRPr="0099461A">
        <w:rPr>
          <w:rFonts w:ascii="Arial" w:hAnsi="Arial" w:cs="Arial"/>
          <w:color w:val="000000"/>
          <w:lang w:eastAsia="pt-BR"/>
        </w:rPr>
        <w:t xml:space="preserve"> ao fim da calibração para desconectar o software do equipamento</w:t>
      </w:r>
      <w:r w:rsidRPr="0099461A">
        <w:rPr>
          <w:rFonts w:ascii="Arial" w:hAnsi="Arial" w:cs="Arial"/>
          <w:color w:val="000000"/>
          <w:lang w:eastAsia="pt-BR"/>
        </w:rPr>
        <w:t>.</w:t>
      </w:r>
    </w:p>
    <w:p w:rsidR="00505367" w:rsidRDefault="00505367" w:rsidP="00505367">
      <w:pPr>
        <w:rPr>
          <w:rFonts w:ascii="Arial" w:hAnsi="Arial" w:cs="Arial"/>
          <w:color w:val="000000"/>
          <w:lang w:eastAsia="pt-BR"/>
        </w:rPr>
      </w:pPr>
    </w:p>
    <w:p w:rsidR="00505367" w:rsidRDefault="00505367" w:rsidP="00505367">
      <w:pPr>
        <w:rPr>
          <w:rFonts w:ascii="Arial" w:hAnsi="Arial" w:cs="Arial"/>
          <w:color w:val="000000"/>
          <w:lang w:eastAsia="pt-BR"/>
        </w:rPr>
      </w:pPr>
    </w:p>
    <w:p w:rsidR="00505367" w:rsidRPr="00505367" w:rsidRDefault="00505367" w:rsidP="00505367">
      <w:pPr>
        <w:ind w:left="360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Após a calibração </w:t>
      </w:r>
      <w:r w:rsidR="00146669">
        <w:rPr>
          <w:rFonts w:ascii="Arial" w:hAnsi="Arial" w:cs="Arial"/>
          <w:color w:val="000000"/>
          <w:lang w:eastAsia="pt-BR"/>
        </w:rPr>
        <w:t>IDENTIFICAR</w:t>
      </w:r>
      <w:r>
        <w:rPr>
          <w:rFonts w:ascii="Arial" w:hAnsi="Arial" w:cs="Arial"/>
          <w:color w:val="000000"/>
          <w:lang w:eastAsia="pt-BR"/>
        </w:rPr>
        <w:t xml:space="preserve"> os sensores com o canal ao qual foi calibrado. Diferenças de tamanho de cabo e circuitaria de cada canal podem alterar o valor de leitura de temperatura.</w:t>
      </w:r>
    </w:p>
    <w:p w:rsidR="0064112E" w:rsidRDefault="0064112E" w:rsidP="00582920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505367" w:rsidRDefault="00505367">
      <w:pPr>
        <w:suppressAutoHyphens w:val="0"/>
        <w:overflowPunct/>
        <w:autoSpaceDE/>
        <w:jc w:val="left"/>
        <w:textAlignment w:val="auto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br w:type="page"/>
      </w:r>
    </w:p>
    <w:p w:rsidR="00BE1398" w:rsidRDefault="00BE1398" w:rsidP="00582920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BE1398" w:rsidRPr="00076452" w:rsidRDefault="00BE1398" w:rsidP="00BE1398">
      <w:pPr>
        <w:pStyle w:val="Ttulo1"/>
        <w:rPr>
          <w:rFonts w:cs="Arial"/>
        </w:rPr>
      </w:pPr>
      <w:r>
        <w:rPr>
          <w:rFonts w:cs="Arial"/>
        </w:rPr>
        <w:t>Teste</w:t>
      </w:r>
    </w:p>
    <w:p w:rsidR="00BE1398" w:rsidRPr="00076452" w:rsidRDefault="00BE1398" w:rsidP="00BE1398">
      <w:pPr>
        <w:rPr>
          <w:rFonts w:ascii="Arial" w:hAnsi="Arial" w:cs="Arial"/>
        </w:rPr>
      </w:pPr>
    </w:p>
    <w:p w:rsidR="00BE1398" w:rsidRPr="009A396E" w:rsidRDefault="00BE1398" w:rsidP="00BE1398">
      <w:pPr>
        <w:ind w:firstLine="432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>Setup necessário para o teste:</w:t>
      </w:r>
    </w:p>
    <w:p w:rsidR="00BE1398" w:rsidRPr="009A396E" w:rsidRDefault="00BE1398" w:rsidP="00BE1398">
      <w:pPr>
        <w:ind w:firstLine="432"/>
        <w:rPr>
          <w:rFonts w:ascii="Arial" w:hAnsi="Arial" w:cs="Arial"/>
          <w:color w:val="000000"/>
          <w:lang w:eastAsia="pt-BR"/>
        </w:rPr>
      </w:pPr>
    </w:p>
    <w:p w:rsidR="00505367" w:rsidRDefault="00505367" w:rsidP="00505367">
      <w:pPr>
        <w:pStyle w:val="PargrafodaLista"/>
        <w:numPr>
          <w:ilvl w:val="0"/>
          <w:numId w:val="40"/>
        </w:numPr>
        <w:ind w:left="1276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CT40</w:t>
      </w:r>
    </w:p>
    <w:p w:rsidR="00505367" w:rsidRDefault="00505367" w:rsidP="00505367">
      <w:pPr>
        <w:pStyle w:val="PargrafodaLista"/>
        <w:numPr>
          <w:ilvl w:val="0"/>
          <w:numId w:val="40"/>
        </w:numPr>
        <w:ind w:left="1276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Sensores de temperatura</w:t>
      </w:r>
    </w:p>
    <w:p w:rsidR="00BE1398" w:rsidRPr="00505367" w:rsidRDefault="00505367" w:rsidP="00505367">
      <w:pPr>
        <w:pStyle w:val="PargrafodaLista"/>
        <w:numPr>
          <w:ilvl w:val="0"/>
          <w:numId w:val="40"/>
        </w:numPr>
        <w:ind w:left="1276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Termômetro padrão para referência</w:t>
      </w:r>
    </w:p>
    <w:p w:rsidR="00BE1398" w:rsidRPr="009A396E" w:rsidRDefault="00BE1398" w:rsidP="00505367">
      <w:pPr>
        <w:pStyle w:val="PargrafodaLista"/>
        <w:numPr>
          <w:ilvl w:val="0"/>
          <w:numId w:val="39"/>
        </w:numPr>
        <w:ind w:left="1276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>PC com supervisor SP4000 (com TCP) / SP5000</w:t>
      </w:r>
    </w:p>
    <w:p w:rsidR="00BE1398" w:rsidRPr="009A396E" w:rsidRDefault="00BE1398" w:rsidP="00BE1398">
      <w:pPr>
        <w:pStyle w:val="PargrafodaLista"/>
        <w:ind w:left="1152"/>
        <w:rPr>
          <w:rFonts w:ascii="Arial" w:hAnsi="Arial" w:cs="Arial"/>
          <w:color w:val="000000"/>
          <w:lang w:eastAsia="pt-BR"/>
        </w:rPr>
      </w:pPr>
    </w:p>
    <w:p w:rsidR="00722362" w:rsidRDefault="00722362" w:rsidP="00722362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Montar os cabos dos sensores nos canais de entrada do CT40.</w:t>
      </w:r>
    </w:p>
    <w:p w:rsidR="00BE1398" w:rsidRPr="009A396E" w:rsidRDefault="00BE1398" w:rsidP="00BE1398">
      <w:pPr>
        <w:rPr>
          <w:rFonts w:ascii="Arial" w:hAnsi="Arial" w:cs="Arial"/>
          <w:color w:val="000000"/>
          <w:lang w:eastAsia="pt-BR"/>
        </w:rPr>
      </w:pP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>Ligar a alimentação do equipamento CT40.</w:t>
      </w: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>Conectar o CT40 na mesma rede onde o PC com o software SP4000/SP5000</w:t>
      </w: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>Estabelecer conexão com o supervisor</w:t>
      </w:r>
      <w:r w:rsidR="000C5934">
        <w:rPr>
          <w:rFonts w:ascii="Arial" w:hAnsi="Arial" w:cs="Arial"/>
          <w:color w:val="000000"/>
          <w:lang w:eastAsia="pt-BR"/>
        </w:rPr>
        <w:t xml:space="preserve"> via TCP se usar SP4000</w:t>
      </w:r>
      <w:r w:rsidRPr="009A396E">
        <w:rPr>
          <w:rFonts w:ascii="Arial" w:hAnsi="Arial" w:cs="Arial"/>
          <w:color w:val="000000"/>
          <w:lang w:eastAsia="pt-BR"/>
        </w:rPr>
        <w:t xml:space="preserve">. </w:t>
      </w:r>
    </w:p>
    <w:p w:rsidR="00BE1398" w:rsidRPr="009A396E" w:rsidRDefault="00BE1398" w:rsidP="009A396E">
      <w:pPr>
        <w:ind w:left="432"/>
        <w:rPr>
          <w:rFonts w:ascii="Arial" w:hAnsi="Arial" w:cs="Arial"/>
          <w:color w:val="000000"/>
          <w:lang w:eastAsia="pt-BR"/>
        </w:rPr>
      </w:pPr>
    </w:p>
    <w:p w:rsidR="009A396E" w:rsidRDefault="009A396E" w:rsidP="009A396E">
      <w:pPr>
        <w:ind w:left="432"/>
        <w:rPr>
          <w:rFonts w:ascii="Arial" w:hAnsi="Arial" w:cs="Arial"/>
          <w:color w:val="000000"/>
          <w:lang w:eastAsia="pt-BR"/>
        </w:rPr>
      </w:pPr>
      <w:r w:rsidRPr="009A396E">
        <w:rPr>
          <w:rFonts w:ascii="Arial" w:hAnsi="Arial" w:cs="Arial"/>
          <w:color w:val="000000"/>
          <w:lang w:eastAsia="pt-BR"/>
        </w:rPr>
        <w:t xml:space="preserve">No </w:t>
      </w:r>
      <w:r>
        <w:rPr>
          <w:rFonts w:ascii="Arial" w:hAnsi="Arial" w:cs="Arial"/>
          <w:color w:val="000000"/>
          <w:lang w:eastAsia="pt-BR"/>
        </w:rPr>
        <w:t>software supervisor é possível ver as temperaturas dos canais do CT40 nos campos de tensão e corrente. Abaixo segue qual campo equivale a cada canal.</w:t>
      </w:r>
    </w:p>
    <w:p w:rsidR="009A396E" w:rsidRPr="009A396E" w:rsidRDefault="009A396E" w:rsidP="00582920">
      <w:pPr>
        <w:rPr>
          <w:rFonts w:ascii="Arial" w:hAnsi="Arial" w:cs="Arial"/>
          <w:color w:val="000000"/>
          <w:lang w:eastAsia="pt-BR"/>
        </w:rPr>
      </w:pPr>
    </w:p>
    <w:p w:rsidR="00BE1398" w:rsidRPr="009A396E" w:rsidRDefault="00BE1398" w:rsidP="00BE1398">
      <w:pPr>
        <w:pStyle w:val="PargrafodaLista"/>
        <w:numPr>
          <w:ilvl w:val="0"/>
          <w:numId w:val="38"/>
        </w:numPr>
        <w:ind w:left="1512"/>
        <w:jc w:val="left"/>
        <w:rPr>
          <w:rFonts w:ascii="Arial" w:hAnsi="Arial" w:cs="Arial"/>
        </w:rPr>
      </w:pPr>
      <w:r w:rsidRPr="009A396E">
        <w:rPr>
          <w:rFonts w:ascii="Arial" w:hAnsi="Arial" w:cs="Arial"/>
        </w:rPr>
        <w:t>O canal 1 do CT40 → campo de Tensão A no supervisor</w:t>
      </w:r>
    </w:p>
    <w:p w:rsidR="00BE1398" w:rsidRPr="009A396E" w:rsidRDefault="00BE1398" w:rsidP="00BE1398">
      <w:pPr>
        <w:pStyle w:val="PargrafodaLista"/>
        <w:numPr>
          <w:ilvl w:val="0"/>
          <w:numId w:val="38"/>
        </w:numPr>
        <w:ind w:left="1512"/>
        <w:jc w:val="left"/>
        <w:rPr>
          <w:rFonts w:ascii="Arial" w:hAnsi="Arial" w:cs="Arial"/>
        </w:rPr>
      </w:pPr>
      <w:r w:rsidRPr="009A396E">
        <w:rPr>
          <w:rFonts w:ascii="Arial" w:hAnsi="Arial" w:cs="Arial"/>
        </w:rPr>
        <w:t>O canal 2 do CT40 → campo de Tensão B no supervisor</w:t>
      </w:r>
    </w:p>
    <w:p w:rsidR="00BE1398" w:rsidRPr="009A396E" w:rsidRDefault="00BE1398" w:rsidP="00BE1398">
      <w:pPr>
        <w:pStyle w:val="PargrafodaLista"/>
        <w:numPr>
          <w:ilvl w:val="0"/>
          <w:numId w:val="38"/>
        </w:numPr>
        <w:ind w:left="1512"/>
        <w:jc w:val="left"/>
        <w:rPr>
          <w:rFonts w:ascii="Arial" w:hAnsi="Arial" w:cs="Arial"/>
        </w:rPr>
      </w:pPr>
      <w:r w:rsidRPr="009A396E">
        <w:rPr>
          <w:rFonts w:ascii="Arial" w:hAnsi="Arial" w:cs="Arial"/>
        </w:rPr>
        <w:t>O canal 3 do CT40 → campo de Tensão C no supervisor</w:t>
      </w:r>
    </w:p>
    <w:p w:rsidR="00BE1398" w:rsidRPr="009A396E" w:rsidRDefault="00BE1398" w:rsidP="00BE1398">
      <w:pPr>
        <w:pStyle w:val="PargrafodaLista"/>
        <w:numPr>
          <w:ilvl w:val="0"/>
          <w:numId w:val="38"/>
        </w:numPr>
        <w:ind w:left="1512"/>
        <w:jc w:val="left"/>
        <w:rPr>
          <w:rFonts w:ascii="Arial" w:hAnsi="Arial" w:cs="Arial"/>
        </w:rPr>
      </w:pPr>
      <w:r w:rsidRPr="009A396E">
        <w:rPr>
          <w:rFonts w:ascii="Arial" w:hAnsi="Arial" w:cs="Arial"/>
        </w:rPr>
        <w:t>O canal 4 do CT40 → campo de Corrente A no supervisor</w:t>
      </w:r>
    </w:p>
    <w:p w:rsidR="00BE1398" w:rsidRPr="009A396E" w:rsidRDefault="00BE1398" w:rsidP="00BE1398">
      <w:pPr>
        <w:pStyle w:val="PargrafodaLista"/>
        <w:numPr>
          <w:ilvl w:val="0"/>
          <w:numId w:val="38"/>
        </w:numPr>
        <w:ind w:left="1512"/>
        <w:jc w:val="left"/>
        <w:rPr>
          <w:rFonts w:ascii="Arial" w:hAnsi="Arial" w:cs="Arial"/>
        </w:rPr>
      </w:pPr>
      <w:r w:rsidRPr="009A396E">
        <w:rPr>
          <w:rFonts w:ascii="Arial" w:hAnsi="Arial" w:cs="Arial"/>
        </w:rPr>
        <w:t>O canal 5 do CT40 → campo de Corrente B no supervisor</w:t>
      </w:r>
    </w:p>
    <w:p w:rsidR="00BE1398" w:rsidRPr="009A396E" w:rsidRDefault="00BE1398" w:rsidP="00BE1398">
      <w:pPr>
        <w:jc w:val="left"/>
        <w:rPr>
          <w:rFonts w:ascii="Arial" w:hAnsi="Arial" w:cs="Arial"/>
        </w:rPr>
      </w:pPr>
    </w:p>
    <w:p w:rsidR="00170A1C" w:rsidRPr="009A396E" w:rsidRDefault="00BE1398" w:rsidP="009A396E">
      <w:pPr>
        <w:tabs>
          <w:tab w:val="left" w:pos="426"/>
        </w:tabs>
        <w:ind w:left="426"/>
        <w:rPr>
          <w:rFonts w:ascii="Arial" w:hAnsi="Arial" w:cs="Arial"/>
          <w:bCs/>
        </w:rPr>
      </w:pPr>
      <w:r w:rsidRPr="009A396E">
        <w:rPr>
          <w:rFonts w:ascii="Arial" w:hAnsi="Arial" w:cs="Arial"/>
          <w:bCs/>
        </w:rPr>
        <w:t xml:space="preserve">Submeter o sensor de temperatura do </w:t>
      </w:r>
      <w:r w:rsidR="009A396E" w:rsidRPr="009A396E">
        <w:rPr>
          <w:rFonts w:ascii="Arial" w:hAnsi="Arial" w:cs="Arial"/>
          <w:bCs/>
        </w:rPr>
        <w:t>canal 1</w:t>
      </w:r>
      <w:r w:rsidRPr="009A396E">
        <w:rPr>
          <w:rFonts w:ascii="Arial" w:hAnsi="Arial" w:cs="Arial"/>
          <w:bCs/>
        </w:rPr>
        <w:t xml:space="preserve"> a uma variação de temperatura</w:t>
      </w:r>
      <w:r w:rsidR="00722362">
        <w:rPr>
          <w:rFonts w:ascii="Arial" w:hAnsi="Arial" w:cs="Arial"/>
          <w:bCs/>
        </w:rPr>
        <w:t xml:space="preserve"> (esquentar o sensor com a mão ou encostar em uma superfície mais quente/</w:t>
      </w:r>
      <w:bookmarkStart w:id="2" w:name="_GoBack"/>
      <w:bookmarkEnd w:id="2"/>
      <w:r w:rsidR="00722362">
        <w:rPr>
          <w:rFonts w:ascii="Arial" w:hAnsi="Arial" w:cs="Arial"/>
          <w:bCs/>
        </w:rPr>
        <w:t xml:space="preserve">fria) </w:t>
      </w:r>
      <w:r w:rsidRPr="009A396E">
        <w:rPr>
          <w:rFonts w:ascii="Arial" w:hAnsi="Arial" w:cs="Arial"/>
          <w:bCs/>
        </w:rPr>
        <w:t>e visualizar esta variação no campo equivalente do supervisor.</w:t>
      </w:r>
    </w:p>
    <w:p w:rsidR="009A396E" w:rsidRPr="009A396E" w:rsidRDefault="009A396E" w:rsidP="009A396E">
      <w:pPr>
        <w:tabs>
          <w:tab w:val="left" w:pos="426"/>
          <w:tab w:val="left" w:pos="567"/>
        </w:tabs>
        <w:ind w:left="426"/>
        <w:jc w:val="left"/>
        <w:rPr>
          <w:rFonts w:ascii="Arial" w:hAnsi="Arial" w:cs="Arial"/>
          <w:bCs/>
        </w:rPr>
      </w:pPr>
    </w:p>
    <w:p w:rsidR="009A396E" w:rsidRPr="009A396E" w:rsidRDefault="009A396E" w:rsidP="009A396E">
      <w:pPr>
        <w:tabs>
          <w:tab w:val="left" w:pos="426"/>
          <w:tab w:val="left" w:pos="567"/>
        </w:tabs>
        <w:ind w:left="426"/>
        <w:jc w:val="left"/>
        <w:rPr>
          <w:rFonts w:ascii="Arial" w:hAnsi="Arial" w:cs="Arial"/>
          <w:bCs/>
        </w:rPr>
      </w:pPr>
      <w:r w:rsidRPr="009A396E">
        <w:rPr>
          <w:rFonts w:ascii="Arial" w:hAnsi="Arial" w:cs="Arial"/>
          <w:bCs/>
        </w:rPr>
        <w:t xml:space="preserve">Repetir este procedimento para os demais canais de temperatura. </w:t>
      </w:r>
    </w:p>
    <w:p w:rsidR="00BE1398" w:rsidRPr="009A396E" w:rsidRDefault="00BE1398" w:rsidP="002C15B9">
      <w:pPr>
        <w:tabs>
          <w:tab w:val="left" w:pos="567"/>
        </w:tabs>
        <w:jc w:val="left"/>
        <w:rPr>
          <w:rFonts w:ascii="Arial" w:hAnsi="Arial" w:cs="Arial"/>
          <w:bCs/>
        </w:rPr>
      </w:pPr>
    </w:p>
    <w:p w:rsidR="00092948" w:rsidRPr="009A396E" w:rsidRDefault="00092948" w:rsidP="009A396E">
      <w:pPr>
        <w:tabs>
          <w:tab w:val="left" w:pos="567"/>
        </w:tabs>
        <w:rPr>
          <w:color w:val="FF0000"/>
          <w:sz w:val="24"/>
          <w:szCs w:val="24"/>
        </w:rPr>
      </w:pPr>
    </w:p>
    <w:sectPr w:rsidR="00092948" w:rsidRPr="009A396E" w:rsidSect="00EF5C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567" w:right="1134" w:bottom="567" w:left="1134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A9" w:rsidRDefault="004C51A9">
      <w:r>
        <w:separator/>
      </w:r>
    </w:p>
  </w:endnote>
  <w:endnote w:type="continuationSeparator" w:id="0">
    <w:p w:rsidR="004C51A9" w:rsidRDefault="004C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361" w:rsidRDefault="004643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C92" w:rsidRDefault="00E74C92">
    <w:pPr>
      <w:pStyle w:val="Rodap"/>
    </w:pPr>
  </w:p>
  <w:p w:rsidR="00E74C92" w:rsidRDefault="00E74C92">
    <w:pPr>
      <w:pStyle w:val="Rodap"/>
    </w:pPr>
  </w:p>
  <w:p w:rsidR="00E74C92" w:rsidRDefault="00E74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361" w:rsidRDefault="004643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A9" w:rsidRDefault="004C51A9">
      <w:r>
        <w:separator/>
      </w:r>
    </w:p>
  </w:footnote>
  <w:footnote w:type="continuationSeparator" w:id="0">
    <w:p w:rsidR="004C51A9" w:rsidRDefault="004C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361" w:rsidRDefault="004643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:rsidRPr="000A7D31">
      <w:trPr>
        <w:trHeight w:val="532"/>
      </w:trPr>
      <w:tc>
        <w:tcPr>
          <w:tcW w:w="2197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:rsidR="00E74C92" w:rsidRDefault="00E74C92">
          <w:pPr>
            <w:pStyle w:val="Cabealho"/>
            <w:snapToGrid w:val="0"/>
            <w:ind w:right="360"/>
            <w:rPr>
              <w:rFonts w:ascii="Arial" w:hAnsi="Arial"/>
              <w:noProof/>
            </w:rPr>
          </w:pPr>
        </w:p>
        <w:p w:rsidR="00E74C92" w:rsidRDefault="00E74C92">
          <w:pPr>
            <w:rPr>
              <w:rFonts w:ascii="Arial" w:hAnsi="Arial"/>
            </w:rPr>
          </w:pPr>
          <w:r>
            <w:rPr>
              <w:rFonts w:ascii="Arial" w:hAnsi="Arial"/>
              <w:noProof/>
              <w:lang w:eastAsia="pt-BR"/>
            </w:rPr>
            <w:drawing>
              <wp:inline distT="0" distB="0" distL="0" distR="0" wp14:anchorId="2DB9A94B" wp14:editId="46A07784">
                <wp:extent cx="1294765" cy="278130"/>
                <wp:effectExtent l="0" t="0" r="63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4C92" w:rsidRDefault="00E74C92">
          <w:pPr>
            <w:pStyle w:val="Cabealho"/>
            <w:ind w:right="360"/>
            <w:rPr>
              <w:rFonts w:ascii="Arial" w:hAnsi="Arial"/>
            </w:rPr>
          </w:pPr>
        </w:p>
      </w:tc>
      <w:tc>
        <w:tcPr>
          <w:tcW w:w="6378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:rsidR="00793998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</w:p>
        <w:p w:rsidR="00E74C92" w:rsidRPr="000A7D31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  <w:r>
            <w:rPr>
              <w:rFonts w:ascii="Arial" w:hAnsi="Arial"/>
              <w:b/>
              <w:sz w:val="24"/>
              <w:lang w:val="en-US"/>
            </w:rPr>
            <w:t>CT40</w:t>
          </w:r>
        </w:p>
      </w:tc>
      <w:tc>
        <w:tcPr>
          <w:tcW w:w="1233" w:type="dxa"/>
          <w:tc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:rsidR="00E74C92" w:rsidRPr="000A7D31" w:rsidRDefault="00E74C92">
          <w:pPr>
            <w:pStyle w:val="Cabealho"/>
            <w:jc w:val="center"/>
            <w:rPr>
              <w:rFonts w:ascii="Arial" w:hAnsi="Arial"/>
              <w:sz w:val="16"/>
              <w:lang w:val="en-US"/>
            </w:rPr>
          </w:pPr>
        </w:p>
      </w:tc>
    </w:tr>
  </w:tbl>
  <w:p w:rsidR="00E74C92" w:rsidRPr="000A7D31" w:rsidRDefault="00E74C92">
    <w:pPr>
      <w:pStyle w:val="Cabealho"/>
      <w:rPr>
        <w:sz w:val="2"/>
        <w:lang w:val="en-US"/>
      </w:rPr>
    </w:pPr>
  </w:p>
  <w:tbl>
    <w:tblPr>
      <w:tblW w:w="9808" w:type="dxa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:rsidTr="00425A1D">
      <w:tc>
        <w:tcPr>
          <w:tcW w:w="2197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:rsidR="00E74C92" w:rsidRPr="00EE3143" w:rsidRDefault="00E74C92">
          <w:pPr>
            <w:snapToGrid w:val="0"/>
            <w:spacing w:line="360" w:lineRule="auto"/>
            <w:jc w:val="center"/>
            <w:rPr>
              <w:rFonts w:ascii="Arial" w:hAnsi="Arial"/>
              <w:b/>
              <w:sz w:val="16"/>
            </w:rPr>
          </w:pPr>
          <w:r w:rsidRPr="00EE3143">
            <w:rPr>
              <w:rFonts w:ascii="Arial" w:hAnsi="Arial"/>
              <w:b/>
              <w:sz w:val="16"/>
            </w:rPr>
            <w:t>ISO xxxx/xx</w:t>
          </w:r>
        </w:p>
        <w:p w:rsidR="00E74C92" w:rsidRDefault="00E74C92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Revisão: A</w:t>
          </w:r>
        </w:p>
        <w:p w:rsidR="00E74C92" w:rsidRDefault="00E74C92" w:rsidP="007542C0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Data: </w:t>
          </w:r>
          <w:r>
            <w:rPr>
              <w:rFonts w:ascii="Arial" w:hAnsi="Arial"/>
              <w:b/>
              <w:sz w:val="16"/>
            </w:rPr>
            <w:fldChar w:fldCharType="begin"/>
          </w:r>
          <w:r>
            <w:rPr>
              <w:rFonts w:ascii="Arial" w:hAnsi="Arial"/>
              <w:b/>
              <w:sz w:val="16"/>
            </w:rPr>
            <w:instrText xml:space="preserve"> SAVEDATE  \@ "dd/MM/yyyy"  \* MERGEFORMAT </w:instrText>
          </w:r>
          <w:r>
            <w:rPr>
              <w:rFonts w:ascii="Arial" w:hAnsi="Arial"/>
              <w:b/>
              <w:sz w:val="16"/>
            </w:rPr>
            <w:fldChar w:fldCharType="separate"/>
          </w:r>
          <w:r w:rsidR="00505367">
            <w:rPr>
              <w:rFonts w:ascii="Arial" w:hAnsi="Arial"/>
              <w:b/>
              <w:noProof/>
              <w:sz w:val="16"/>
            </w:rPr>
            <w:t>14/08/2019</w:t>
          </w:r>
          <w:r>
            <w:rPr>
              <w:rFonts w:ascii="Arial" w:hAnsi="Arial"/>
              <w:b/>
              <w:sz w:val="16"/>
            </w:rPr>
            <w:fldChar w:fldCharType="end"/>
          </w:r>
        </w:p>
      </w:tc>
      <w:tc>
        <w:tcPr>
          <w:tcW w:w="6378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:rsidR="003234FE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</w:p>
        <w:p w:rsidR="00E74C92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Montagem Configuração Teste</w:t>
          </w:r>
        </w:p>
      </w:tc>
      <w:tc>
        <w:tcPr>
          <w:tcW w:w="1233" w:type="dxa"/>
          <w:tcBorders>
            <w:top w:val="single" w:sz="4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:rsidR="00E74C92" w:rsidRDefault="00E74C92">
          <w:pPr>
            <w:snapToGrid w:val="0"/>
            <w:jc w:val="center"/>
            <w:rPr>
              <w:rFonts w:ascii="Arial" w:hAnsi="Arial"/>
              <w:sz w:val="16"/>
            </w:rPr>
          </w:pPr>
        </w:p>
        <w:p w:rsidR="003234FE" w:rsidRPr="00DA0B3C" w:rsidRDefault="003234FE" w:rsidP="003234FE">
          <w:pPr>
            <w:snapToGrid w:val="0"/>
            <w:jc w:val="center"/>
            <w:rPr>
              <w:rFonts w:ascii="Arial" w:hAnsi="Arial"/>
            </w:rPr>
          </w:pPr>
          <w:r w:rsidRPr="00DA0B3C">
            <w:rPr>
              <w:rFonts w:ascii="Arial" w:hAnsi="Arial"/>
            </w:rPr>
            <w:t>Página:</w:t>
          </w:r>
        </w:p>
        <w:p w:rsidR="003234FE" w:rsidRDefault="003234FE" w:rsidP="003234FE">
          <w:pPr>
            <w:snapToGrid w:val="0"/>
            <w:jc w:val="center"/>
            <w:rPr>
              <w:rFonts w:ascii="Arial" w:hAnsi="Arial"/>
              <w:sz w:val="16"/>
            </w:rPr>
          </w:pPr>
          <w:r w:rsidRPr="00DA0B3C">
            <w:rPr>
              <w:rFonts w:ascii="Arial" w:hAnsi="Arial"/>
            </w:rPr>
            <w:fldChar w:fldCharType="begin"/>
          </w:r>
          <w:r w:rsidRPr="00DA0B3C">
            <w:rPr>
              <w:rFonts w:ascii="Arial" w:hAnsi="Arial"/>
            </w:rPr>
            <w:instrText>PAGE   \* MERGEFORMAT</w:instrText>
          </w:r>
          <w:r w:rsidRPr="00DA0B3C"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</w:t>
          </w:r>
          <w:r w:rsidRPr="00DA0B3C">
            <w:rPr>
              <w:rFonts w:ascii="Arial" w:hAnsi="Arial"/>
            </w:rPr>
            <w:fldChar w:fldCharType="end"/>
          </w:r>
        </w:p>
        <w:p w:rsidR="00E74C92" w:rsidRDefault="00E74C92" w:rsidP="003234FE">
          <w:pPr>
            <w:snapToGrid w:val="0"/>
            <w:jc w:val="center"/>
            <w:rPr>
              <w:rFonts w:ascii="Arial" w:hAnsi="Arial"/>
            </w:rPr>
          </w:pPr>
        </w:p>
      </w:tc>
    </w:tr>
  </w:tbl>
  <w:p w:rsidR="00E74C92" w:rsidRDefault="00E74C9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361" w:rsidRDefault="004643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1272410D"/>
    <w:multiLevelType w:val="hybridMultilevel"/>
    <w:tmpl w:val="940C2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A13"/>
    <w:multiLevelType w:val="hybridMultilevel"/>
    <w:tmpl w:val="B9269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99E"/>
    <w:multiLevelType w:val="hybridMultilevel"/>
    <w:tmpl w:val="2C5AD3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71BD3"/>
    <w:multiLevelType w:val="hybridMultilevel"/>
    <w:tmpl w:val="39C0EF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AE743E"/>
    <w:multiLevelType w:val="hybridMultilevel"/>
    <w:tmpl w:val="7D6E8C2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064559B"/>
    <w:multiLevelType w:val="hybridMultilevel"/>
    <w:tmpl w:val="10A855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5D1C8E"/>
    <w:multiLevelType w:val="hybridMultilevel"/>
    <w:tmpl w:val="43CA2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44D86"/>
    <w:multiLevelType w:val="hybridMultilevel"/>
    <w:tmpl w:val="EEAE1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50D7"/>
    <w:multiLevelType w:val="hybridMultilevel"/>
    <w:tmpl w:val="19E4C066"/>
    <w:lvl w:ilvl="0" w:tplc="C1B27B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F044E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349F"/>
    <w:multiLevelType w:val="hybridMultilevel"/>
    <w:tmpl w:val="890E8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4A1"/>
    <w:multiLevelType w:val="hybridMultilevel"/>
    <w:tmpl w:val="6A6878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43027"/>
    <w:multiLevelType w:val="hybridMultilevel"/>
    <w:tmpl w:val="FB3A65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6C4D0D"/>
    <w:multiLevelType w:val="hybridMultilevel"/>
    <w:tmpl w:val="1DF495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011E6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757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D728F7"/>
    <w:multiLevelType w:val="hybridMultilevel"/>
    <w:tmpl w:val="D1A8D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805CD"/>
    <w:multiLevelType w:val="hybridMultilevel"/>
    <w:tmpl w:val="8B6C3762"/>
    <w:lvl w:ilvl="0" w:tplc="5D9ECF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9F052C1"/>
    <w:multiLevelType w:val="hybridMultilevel"/>
    <w:tmpl w:val="A752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63597"/>
    <w:multiLevelType w:val="hybridMultilevel"/>
    <w:tmpl w:val="65C26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857B9B"/>
    <w:multiLevelType w:val="hybridMultilevel"/>
    <w:tmpl w:val="96CC7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702EC"/>
    <w:multiLevelType w:val="hybridMultilevel"/>
    <w:tmpl w:val="048A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57EE8"/>
    <w:multiLevelType w:val="hybridMultilevel"/>
    <w:tmpl w:val="9E8851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3187C6C"/>
    <w:multiLevelType w:val="hybridMultilevel"/>
    <w:tmpl w:val="F80201B8"/>
    <w:lvl w:ilvl="0" w:tplc="0416000F">
      <w:start w:val="1"/>
      <w:numFmt w:val="decimal"/>
      <w:lvlText w:val="%1."/>
      <w:lvlJc w:val="left"/>
      <w:pPr>
        <w:ind w:left="8805" w:hanging="360"/>
      </w:pPr>
    </w:lvl>
    <w:lvl w:ilvl="1" w:tplc="04160019" w:tentative="1">
      <w:start w:val="1"/>
      <w:numFmt w:val="lowerLetter"/>
      <w:lvlText w:val="%2."/>
      <w:lvlJc w:val="left"/>
      <w:pPr>
        <w:ind w:left="9525" w:hanging="360"/>
      </w:pPr>
    </w:lvl>
    <w:lvl w:ilvl="2" w:tplc="0416001B" w:tentative="1">
      <w:start w:val="1"/>
      <w:numFmt w:val="lowerRoman"/>
      <w:lvlText w:val="%3."/>
      <w:lvlJc w:val="right"/>
      <w:pPr>
        <w:ind w:left="10245" w:hanging="180"/>
      </w:pPr>
    </w:lvl>
    <w:lvl w:ilvl="3" w:tplc="0416000F" w:tentative="1">
      <w:start w:val="1"/>
      <w:numFmt w:val="decimal"/>
      <w:lvlText w:val="%4."/>
      <w:lvlJc w:val="left"/>
      <w:pPr>
        <w:ind w:left="10965" w:hanging="360"/>
      </w:pPr>
    </w:lvl>
    <w:lvl w:ilvl="4" w:tplc="04160019" w:tentative="1">
      <w:start w:val="1"/>
      <w:numFmt w:val="lowerLetter"/>
      <w:lvlText w:val="%5."/>
      <w:lvlJc w:val="left"/>
      <w:pPr>
        <w:ind w:left="11685" w:hanging="360"/>
      </w:pPr>
    </w:lvl>
    <w:lvl w:ilvl="5" w:tplc="0416001B" w:tentative="1">
      <w:start w:val="1"/>
      <w:numFmt w:val="lowerRoman"/>
      <w:lvlText w:val="%6."/>
      <w:lvlJc w:val="right"/>
      <w:pPr>
        <w:ind w:left="12405" w:hanging="180"/>
      </w:pPr>
    </w:lvl>
    <w:lvl w:ilvl="6" w:tplc="0416000F" w:tentative="1">
      <w:start w:val="1"/>
      <w:numFmt w:val="decimal"/>
      <w:lvlText w:val="%7."/>
      <w:lvlJc w:val="left"/>
      <w:pPr>
        <w:ind w:left="13125" w:hanging="360"/>
      </w:pPr>
    </w:lvl>
    <w:lvl w:ilvl="7" w:tplc="04160019" w:tentative="1">
      <w:start w:val="1"/>
      <w:numFmt w:val="lowerLetter"/>
      <w:lvlText w:val="%8."/>
      <w:lvlJc w:val="left"/>
      <w:pPr>
        <w:ind w:left="13845" w:hanging="360"/>
      </w:pPr>
    </w:lvl>
    <w:lvl w:ilvl="8" w:tplc="0416001B" w:tentative="1">
      <w:start w:val="1"/>
      <w:numFmt w:val="lowerRoman"/>
      <w:lvlText w:val="%9."/>
      <w:lvlJc w:val="right"/>
      <w:pPr>
        <w:ind w:left="14565" w:hanging="180"/>
      </w:pPr>
    </w:lvl>
  </w:abstractNum>
  <w:abstractNum w:abstractNumId="26" w15:restartNumberingAfterBreak="0">
    <w:nsid w:val="56C16AC1"/>
    <w:multiLevelType w:val="hybridMultilevel"/>
    <w:tmpl w:val="57EEA54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B5465EB"/>
    <w:multiLevelType w:val="hybridMultilevel"/>
    <w:tmpl w:val="AF1A23D0"/>
    <w:lvl w:ilvl="0" w:tplc="6D720C18">
      <w:start w:val="1"/>
      <w:numFmt w:val="decimal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D205A8C"/>
    <w:multiLevelType w:val="hybridMultilevel"/>
    <w:tmpl w:val="69A458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DD1759D"/>
    <w:multiLevelType w:val="hybridMultilevel"/>
    <w:tmpl w:val="D3726E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DD21041"/>
    <w:multiLevelType w:val="hybridMultilevel"/>
    <w:tmpl w:val="5E8CB3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DF25744"/>
    <w:multiLevelType w:val="hybridMultilevel"/>
    <w:tmpl w:val="D2D60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70B50"/>
    <w:multiLevelType w:val="hybridMultilevel"/>
    <w:tmpl w:val="9F981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22812"/>
    <w:multiLevelType w:val="hybridMultilevel"/>
    <w:tmpl w:val="C92C17D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5303D9F"/>
    <w:multiLevelType w:val="hybridMultilevel"/>
    <w:tmpl w:val="1C401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27654"/>
    <w:multiLevelType w:val="hybridMultilevel"/>
    <w:tmpl w:val="85E4E64C"/>
    <w:lvl w:ilvl="0" w:tplc="DAB63668">
      <w:start w:val="1"/>
      <w:numFmt w:val="decimal"/>
      <w:lvlText w:val="%1)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9744DFC"/>
    <w:multiLevelType w:val="hybridMultilevel"/>
    <w:tmpl w:val="E9D4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CCA"/>
    <w:multiLevelType w:val="hybridMultilevel"/>
    <w:tmpl w:val="3528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2D7C"/>
    <w:multiLevelType w:val="hybridMultilevel"/>
    <w:tmpl w:val="006A2C38"/>
    <w:lvl w:ilvl="0" w:tplc="15C47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206D3"/>
    <w:multiLevelType w:val="hybridMultilevel"/>
    <w:tmpl w:val="E272B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81253"/>
    <w:multiLevelType w:val="hybridMultilevel"/>
    <w:tmpl w:val="F26A80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76978"/>
    <w:multiLevelType w:val="hybridMultilevel"/>
    <w:tmpl w:val="A4C80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"/>
  </w:num>
  <w:num w:numId="3">
    <w:abstractNumId w:val="17"/>
  </w:num>
  <w:num w:numId="4">
    <w:abstractNumId w:val="32"/>
  </w:num>
  <w:num w:numId="5">
    <w:abstractNumId w:val="39"/>
  </w:num>
  <w:num w:numId="6">
    <w:abstractNumId w:val="8"/>
  </w:num>
  <w:num w:numId="7">
    <w:abstractNumId w:val="31"/>
  </w:num>
  <w:num w:numId="8">
    <w:abstractNumId w:val="9"/>
  </w:num>
  <w:num w:numId="9">
    <w:abstractNumId w:val="18"/>
  </w:num>
  <w:num w:numId="10">
    <w:abstractNumId w:val="12"/>
  </w:num>
  <w:num w:numId="11">
    <w:abstractNumId w:val="41"/>
  </w:num>
  <w:num w:numId="12">
    <w:abstractNumId w:val="36"/>
  </w:num>
  <w:num w:numId="13">
    <w:abstractNumId w:val="16"/>
  </w:num>
  <w:num w:numId="14">
    <w:abstractNumId w:val="11"/>
  </w:num>
  <w:num w:numId="15">
    <w:abstractNumId w:val="37"/>
  </w:num>
  <w:num w:numId="16">
    <w:abstractNumId w:val="3"/>
  </w:num>
  <w:num w:numId="17">
    <w:abstractNumId w:val="13"/>
  </w:num>
  <w:num w:numId="18">
    <w:abstractNumId w:val="22"/>
  </w:num>
  <w:num w:numId="19">
    <w:abstractNumId w:val="20"/>
  </w:num>
  <w:num w:numId="20">
    <w:abstractNumId w:val="2"/>
  </w:num>
  <w:num w:numId="21">
    <w:abstractNumId w:val="34"/>
  </w:num>
  <w:num w:numId="22">
    <w:abstractNumId w:val="5"/>
  </w:num>
  <w:num w:numId="23">
    <w:abstractNumId w:val="7"/>
  </w:num>
  <w:num w:numId="24">
    <w:abstractNumId w:val="24"/>
  </w:num>
  <w:num w:numId="25">
    <w:abstractNumId w:val="38"/>
  </w:num>
  <w:num w:numId="26">
    <w:abstractNumId w:val="10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</w:num>
  <w:num w:numId="31">
    <w:abstractNumId w:val="23"/>
  </w:num>
  <w:num w:numId="32">
    <w:abstractNumId w:val="19"/>
  </w:num>
  <w:num w:numId="33">
    <w:abstractNumId w:val="25"/>
  </w:num>
  <w:num w:numId="34">
    <w:abstractNumId w:val="33"/>
  </w:num>
  <w:num w:numId="35">
    <w:abstractNumId w:val="30"/>
  </w:num>
  <w:num w:numId="36">
    <w:abstractNumId w:val="29"/>
  </w:num>
  <w:num w:numId="37">
    <w:abstractNumId w:val="6"/>
  </w:num>
  <w:num w:numId="38">
    <w:abstractNumId w:val="14"/>
  </w:num>
  <w:num w:numId="39">
    <w:abstractNumId w:val="26"/>
  </w:num>
  <w:num w:numId="40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FA3"/>
    <w:rsid w:val="0002024D"/>
    <w:rsid w:val="00020305"/>
    <w:rsid w:val="00027B6D"/>
    <w:rsid w:val="00037C26"/>
    <w:rsid w:val="00047654"/>
    <w:rsid w:val="00055256"/>
    <w:rsid w:val="000662AE"/>
    <w:rsid w:val="00072975"/>
    <w:rsid w:val="0007471D"/>
    <w:rsid w:val="00074E46"/>
    <w:rsid w:val="00076452"/>
    <w:rsid w:val="000800F5"/>
    <w:rsid w:val="000804BA"/>
    <w:rsid w:val="000821B7"/>
    <w:rsid w:val="00091266"/>
    <w:rsid w:val="00092948"/>
    <w:rsid w:val="00097D92"/>
    <w:rsid w:val="000A3FCA"/>
    <w:rsid w:val="000A7D31"/>
    <w:rsid w:val="000B357E"/>
    <w:rsid w:val="000B5861"/>
    <w:rsid w:val="000C09D7"/>
    <w:rsid w:val="000C5934"/>
    <w:rsid w:val="000C68BC"/>
    <w:rsid w:val="000C6C55"/>
    <w:rsid w:val="000C7571"/>
    <w:rsid w:val="000D19B8"/>
    <w:rsid w:val="000D6980"/>
    <w:rsid w:val="000E256B"/>
    <w:rsid w:val="000F1FCF"/>
    <w:rsid w:val="00104170"/>
    <w:rsid w:val="00113F13"/>
    <w:rsid w:val="00115016"/>
    <w:rsid w:val="0012219B"/>
    <w:rsid w:val="00126C6F"/>
    <w:rsid w:val="00127D8D"/>
    <w:rsid w:val="00132832"/>
    <w:rsid w:val="001353D9"/>
    <w:rsid w:val="00137339"/>
    <w:rsid w:val="00146669"/>
    <w:rsid w:val="001521C3"/>
    <w:rsid w:val="00162947"/>
    <w:rsid w:val="00170A1C"/>
    <w:rsid w:val="00177EF9"/>
    <w:rsid w:val="00186873"/>
    <w:rsid w:val="0019367E"/>
    <w:rsid w:val="001C35DE"/>
    <w:rsid w:val="001D269D"/>
    <w:rsid w:val="001F4643"/>
    <w:rsid w:val="00203849"/>
    <w:rsid w:val="0020714E"/>
    <w:rsid w:val="00207855"/>
    <w:rsid w:val="002125EE"/>
    <w:rsid w:val="00212937"/>
    <w:rsid w:val="00223DC9"/>
    <w:rsid w:val="00223E01"/>
    <w:rsid w:val="00227836"/>
    <w:rsid w:val="0023780E"/>
    <w:rsid w:val="00255062"/>
    <w:rsid w:val="00262339"/>
    <w:rsid w:val="00264815"/>
    <w:rsid w:val="00267C5B"/>
    <w:rsid w:val="00272067"/>
    <w:rsid w:val="00286E03"/>
    <w:rsid w:val="002933B2"/>
    <w:rsid w:val="002954B2"/>
    <w:rsid w:val="002A4C8E"/>
    <w:rsid w:val="002B49F2"/>
    <w:rsid w:val="002B6324"/>
    <w:rsid w:val="002B7E67"/>
    <w:rsid w:val="002C15B9"/>
    <w:rsid w:val="002C1D30"/>
    <w:rsid w:val="002C2772"/>
    <w:rsid w:val="002D0134"/>
    <w:rsid w:val="002D10E4"/>
    <w:rsid w:val="002E10B5"/>
    <w:rsid w:val="002E1E27"/>
    <w:rsid w:val="002F145A"/>
    <w:rsid w:val="002F324E"/>
    <w:rsid w:val="003234FE"/>
    <w:rsid w:val="00325CCA"/>
    <w:rsid w:val="003333E3"/>
    <w:rsid w:val="003410D2"/>
    <w:rsid w:val="00346054"/>
    <w:rsid w:val="003663B7"/>
    <w:rsid w:val="00377E0B"/>
    <w:rsid w:val="00384491"/>
    <w:rsid w:val="00385316"/>
    <w:rsid w:val="00391DFC"/>
    <w:rsid w:val="003A789B"/>
    <w:rsid w:val="003B3E30"/>
    <w:rsid w:val="003B5203"/>
    <w:rsid w:val="003B5FAE"/>
    <w:rsid w:val="003C150B"/>
    <w:rsid w:val="003C53B1"/>
    <w:rsid w:val="003D1583"/>
    <w:rsid w:val="003D38C0"/>
    <w:rsid w:val="003E0C63"/>
    <w:rsid w:val="003E2F17"/>
    <w:rsid w:val="004010C7"/>
    <w:rsid w:val="00411EAB"/>
    <w:rsid w:val="00413B7A"/>
    <w:rsid w:val="004200B4"/>
    <w:rsid w:val="00422754"/>
    <w:rsid w:val="00425421"/>
    <w:rsid w:val="00425A1D"/>
    <w:rsid w:val="004355FB"/>
    <w:rsid w:val="00443326"/>
    <w:rsid w:val="004469BB"/>
    <w:rsid w:val="004561DD"/>
    <w:rsid w:val="00464361"/>
    <w:rsid w:val="00472D33"/>
    <w:rsid w:val="00480FAC"/>
    <w:rsid w:val="00482402"/>
    <w:rsid w:val="00487249"/>
    <w:rsid w:val="00492BA3"/>
    <w:rsid w:val="00494CF5"/>
    <w:rsid w:val="00497C8C"/>
    <w:rsid w:val="004A08EB"/>
    <w:rsid w:val="004A6DC6"/>
    <w:rsid w:val="004B32D5"/>
    <w:rsid w:val="004B59C1"/>
    <w:rsid w:val="004C1CBE"/>
    <w:rsid w:val="004C2205"/>
    <w:rsid w:val="004C51A9"/>
    <w:rsid w:val="004F44A3"/>
    <w:rsid w:val="004F50BA"/>
    <w:rsid w:val="004F6B92"/>
    <w:rsid w:val="004F6EFF"/>
    <w:rsid w:val="00505367"/>
    <w:rsid w:val="00505446"/>
    <w:rsid w:val="00513547"/>
    <w:rsid w:val="00520ABE"/>
    <w:rsid w:val="005263F4"/>
    <w:rsid w:val="00541566"/>
    <w:rsid w:val="00565CA4"/>
    <w:rsid w:val="00565F08"/>
    <w:rsid w:val="005677CA"/>
    <w:rsid w:val="00570960"/>
    <w:rsid w:val="0057105F"/>
    <w:rsid w:val="0057454E"/>
    <w:rsid w:val="005825C2"/>
    <w:rsid w:val="00582920"/>
    <w:rsid w:val="00586EB5"/>
    <w:rsid w:val="00592BE6"/>
    <w:rsid w:val="00594D2D"/>
    <w:rsid w:val="005951C8"/>
    <w:rsid w:val="00597406"/>
    <w:rsid w:val="005A0EA8"/>
    <w:rsid w:val="005B7875"/>
    <w:rsid w:val="005C4952"/>
    <w:rsid w:val="005C6BFF"/>
    <w:rsid w:val="005D27D1"/>
    <w:rsid w:val="005E621D"/>
    <w:rsid w:val="005F24FD"/>
    <w:rsid w:val="005F2572"/>
    <w:rsid w:val="00605F55"/>
    <w:rsid w:val="00614C16"/>
    <w:rsid w:val="00621F78"/>
    <w:rsid w:val="006241FE"/>
    <w:rsid w:val="0064112E"/>
    <w:rsid w:val="00646A7D"/>
    <w:rsid w:val="006500AA"/>
    <w:rsid w:val="00650143"/>
    <w:rsid w:val="00657B81"/>
    <w:rsid w:val="00660381"/>
    <w:rsid w:val="00660479"/>
    <w:rsid w:val="00661D9C"/>
    <w:rsid w:val="006647A7"/>
    <w:rsid w:val="00664851"/>
    <w:rsid w:val="00666BAD"/>
    <w:rsid w:val="00671C45"/>
    <w:rsid w:val="00673D3F"/>
    <w:rsid w:val="00677402"/>
    <w:rsid w:val="00677D09"/>
    <w:rsid w:val="00681D14"/>
    <w:rsid w:val="00695825"/>
    <w:rsid w:val="006958E0"/>
    <w:rsid w:val="006A0918"/>
    <w:rsid w:val="006A4E0B"/>
    <w:rsid w:val="006B49CD"/>
    <w:rsid w:val="006B57AB"/>
    <w:rsid w:val="006B616F"/>
    <w:rsid w:val="006B70B9"/>
    <w:rsid w:val="006B7AF0"/>
    <w:rsid w:val="006C6065"/>
    <w:rsid w:val="006D0C54"/>
    <w:rsid w:val="006D1B69"/>
    <w:rsid w:val="006D754B"/>
    <w:rsid w:val="006D7AB2"/>
    <w:rsid w:val="006E2D49"/>
    <w:rsid w:val="006E657C"/>
    <w:rsid w:val="006F1E16"/>
    <w:rsid w:val="006F461D"/>
    <w:rsid w:val="00701F0A"/>
    <w:rsid w:val="00722362"/>
    <w:rsid w:val="00722EB8"/>
    <w:rsid w:val="00724275"/>
    <w:rsid w:val="00733E6F"/>
    <w:rsid w:val="007542C0"/>
    <w:rsid w:val="00764DC8"/>
    <w:rsid w:val="00773DD0"/>
    <w:rsid w:val="007748E5"/>
    <w:rsid w:val="00786277"/>
    <w:rsid w:val="0079043B"/>
    <w:rsid w:val="00793998"/>
    <w:rsid w:val="00797974"/>
    <w:rsid w:val="007A0AAE"/>
    <w:rsid w:val="007D72D8"/>
    <w:rsid w:val="007E7C02"/>
    <w:rsid w:val="007F51E0"/>
    <w:rsid w:val="00804467"/>
    <w:rsid w:val="00810FA3"/>
    <w:rsid w:val="00813069"/>
    <w:rsid w:val="008142E3"/>
    <w:rsid w:val="0083389C"/>
    <w:rsid w:val="00834867"/>
    <w:rsid w:val="0084237A"/>
    <w:rsid w:val="0084501E"/>
    <w:rsid w:val="00845B7E"/>
    <w:rsid w:val="00850007"/>
    <w:rsid w:val="00855616"/>
    <w:rsid w:val="00880E35"/>
    <w:rsid w:val="008851C0"/>
    <w:rsid w:val="008A4833"/>
    <w:rsid w:val="008B0260"/>
    <w:rsid w:val="008B668F"/>
    <w:rsid w:val="008C2B84"/>
    <w:rsid w:val="008D282C"/>
    <w:rsid w:val="008E3861"/>
    <w:rsid w:val="008E45DA"/>
    <w:rsid w:val="008F317F"/>
    <w:rsid w:val="0090185A"/>
    <w:rsid w:val="0090191A"/>
    <w:rsid w:val="00905A13"/>
    <w:rsid w:val="00930130"/>
    <w:rsid w:val="00932E4E"/>
    <w:rsid w:val="00933BE4"/>
    <w:rsid w:val="00940AA5"/>
    <w:rsid w:val="009446C4"/>
    <w:rsid w:val="009455B7"/>
    <w:rsid w:val="00957A51"/>
    <w:rsid w:val="009635C3"/>
    <w:rsid w:val="009741A9"/>
    <w:rsid w:val="0097743A"/>
    <w:rsid w:val="00986F93"/>
    <w:rsid w:val="0099461A"/>
    <w:rsid w:val="00995E35"/>
    <w:rsid w:val="009A396E"/>
    <w:rsid w:val="009A3C1D"/>
    <w:rsid w:val="009C0D46"/>
    <w:rsid w:val="009C4189"/>
    <w:rsid w:val="009D004D"/>
    <w:rsid w:val="009D047D"/>
    <w:rsid w:val="009D2B53"/>
    <w:rsid w:val="009E0C03"/>
    <w:rsid w:val="009F1D82"/>
    <w:rsid w:val="009F2195"/>
    <w:rsid w:val="009F67A5"/>
    <w:rsid w:val="009F6D5C"/>
    <w:rsid w:val="00A03B98"/>
    <w:rsid w:val="00A074F2"/>
    <w:rsid w:val="00A100BF"/>
    <w:rsid w:val="00A139B1"/>
    <w:rsid w:val="00A15E20"/>
    <w:rsid w:val="00A16649"/>
    <w:rsid w:val="00A35D7C"/>
    <w:rsid w:val="00A43E66"/>
    <w:rsid w:val="00A5416A"/>
    <w:rsid w:val="00A54EC5"/>
    <w:rsid w:val="00A74514"/>
    <w:rsid w:val="00A84C34"/>
    <w:rsid w:val="00A94B8D"/>
    <w:rsid w:val="00A95E0B"/>
    <w:rsid w:val="00AA38B2"/>
    <w:rsid w:val="00AA53D1"/>
    <w:rsid w:val="00AB2FCC"/>
    <w:rsid w:val="00AB4989"/>
    <w:rsid w:val="00AB792D"/>
    <w:rsid w:val="00AC79C1"/>
    <w:rsid w:val="00AD77E6"/>
    <w:rsid w:val="00AE17D9"/>
    <w:rsid w:val="00AE50D9"/>
    <w:rsid w:val="00B032D6"/>
    <w:rsid w:val="00B23A8B"/>
    <w:rsid w:val="00B365B3"/>
    <w:rsid w:val="00B377F8"/>
    <w:rsid w:val="00B4391F"/>
    <w:rsid w:val="00B70D69"/>
    <w:rsid w:val="00B727C9"/>
    <w:rsid w:val="00B72980"/>
    <w:rsid w:val="00B77560"/>
    <w:rsid w:val="00B81BEC"/>
    <w:rsid w:val="00B941A6"/>
    <w:rsid w:val="00B972BE"/>
    <w:rsid w:val="00BA2891"/>
    <w:rsid w:val="00BA2E9F"/>
    <w:rsid w:val="00BA71B0"/>
    <w:rsid w:val="00BB3035"/>
    <w:rsid w:val="00BB446B"/>
    <w:rsid w:val="00BB6EDC"/>
    <w:rsid w:val="00BB7A9D"/>
    <w:rsid w:val="00BD16FF"/>
    <w:rsid w:val="00BD2B34"/>
    <w:rsid w:val="00BD4299"/>
    <w:rsid w:val="00BE1398"/>
    <w:rsid w:val="00BF06F7"/>
    <w:rsid w:val="00C01EB1"/>
    <w:rsid w:val="00C07C28"/>
    <w:rsid w:val="00C10D20"/>
    <w:rsid w:val="00C139DE"/>
    <w:rsid w:val="00C15ADA"/>
    <w:rsid w:val="00C2665F"/>
    <w:rsid w:val="00C2712A"/>
    <w:rsid w:val="00C30EEE"/>
    <w:rsid w:val="00C367C6"/>
    <w:rsid w:val="00C4056E"/>
    <w:rsid w:val="00C4274D"/>
    <w:rsid w:val="00C605EF"/>
    <w:rsid w:val="00C859FD"/>
    <w:rsid w:val="00CB0A83"/>
    <w:rsid w:val="00CC054F"/>
    <w:rsid w:val="00CC0951"/>
    <w:rsid w:val="00CC2712"/>
    <w:rsid w:val="00CC3969"/>
    <w:rsid w:val="00CC6679"/>
    <w:rsid w:val="00CC6709"/>
    <w:rsid w:val="00CC6842"/>
    <w:rsid w:val="00CD0091"/>
    <w:rsid w:val="00CD0BFF"/>
    <w:rsid w:val="00CD2A82"/>
    <w:rsid w:val="00CE1306"/>
    <w:rsid w:val="00CE31F4"/>
    <w:rsid w:val="00CE5070"/>
    <w:rsid w:val="00CE769D"/>
    <w:rsid w:val="00CF03DF"/>
    <w:rsid w:val="00CF1295"/>
    <w:rsid w:val="00CF52FE"/>
    <w:rsid w:val="00CF7B70"/>
    <w:rsid w:val="00D05B1E"/>
    <w:rsid w:val="00D10281"/>
    <w:rsid w:val="00D1311F"/>
    <w:rsid w:val="00D2283F"/>
    <w:rsid w:val="00D5008D"/>
    <w:rsid w:val="00D52AAD"/>
    <w:rsid w:val="00D53770"/>
    <w:rsid w:val="00D62B98"/>
    <w:rsid w:val="00D66A38"/>
    <w:rsid w:val="00D66EB6"/>
    <w:rsid w:val="00D75DC0"/>
    <w:rsid w:val="00D81861"/>
    <w:rsid w:val="00D82547"/>
    <w:rsid w:val="00D92243"/>
    <w:rsid w:val="00D956AA"/>
    <w:rsid w:val="00DA4CB5"/>
    <w:rsid w:val="00DB0603"/>
    <w:rsid w:val="00DB1FB5"/>
    <w:rsid w:val="00DC1735"/>
    <w:rsid w:val="00DD30EE"/>
    <w:rsid w:val="00DD313D"/>
    <w:rsid w:val="00DE2868"/>
    <w:rsid w:val="00DE4DCB"/>
    <w:rsid w:val="00DE4E52"/>
    <w:rsid w:val="00DE6CCC"/>
    <w:rsid w:val="00DF25FA"/>
    <w:rsid w:val="00DF44E8"/>
    <w:rsid w:val="00E006E9"/>
    <w:rsid w:val="00E13415"/>
    <w:rsid w:val="00E31F79"/>
    <w:rsid w:val="00E36421"/>
    <w:rsid w:val="00E476DF"/>
    <w:rsid w:val="00E5091E"/>
    <w:rsid w:val="00E53C9E"/>
    <w:rsid w:val="00E6181B"/>
    <w:rsid w:val="00E73A1F"/>
    <w:rsid w:val="00E74C92"/>
    <w:rsid w:val="00E854D2"/>
    <w:rsid w:val="00E908C8"/>
    <w:rsid w:val="00E95143"/>
    <w:rsid w:val="00EC09AC"/>
    <w:rsid w:val="00EC53F7"/>
    <w:rsid w:val="00ED58D9"/>
    <w:rsid w:val="00ED6A9F"/>
    <w:rsid w:val="00EE18C4"/>
    <w:rsid w:val="00EE3143"/>
    <w:rsid w:val="00EE6AF7"/>
    <w:rsid w:val="00EE7396"/>
    <w:rsid w:val="00EE7569"/>
    <w:rsid w:val="00EF5C5A"/>
    <w:rsid w:val="00EF61E4"/>
    <w:rsid w:val="00F1247F"/>
    <w:rsid w:val="00F13202"/>
    <w:rsid w:val="00F2425B"/>
    <w:rsid w:val="00F308C0"/>
    <w:rsid w:val="00F33486"/>
    <w:rsid w:val="00F4306F"/>
    <w:rsid w:val="00F56E8C"/>
    <w:rsid w:val="00F65046"/>
    <w:rsid w:val="00F76012"/>
    <w:rsid w:val="00F801B6"/>
    <w:rsid w:val="00F82248"/>
    <w:rsid w:val="00F86000"/>
    <w:rsid w:val="00FB046D"/>
    <w:rsid w:val="00FB3DDC"/>
    <w:rsid w:val="00FC26D1"/>
    <w:rsid w:val="00FC35AE"/>
    <w:rsid w:val="00FD4629"/>
    <w:rsid w:val="00FD7A5F"/>
    <w:rsid w:val="00FE061A"/>
    <w:rsid w:val="00FE2D06"/>
    <w:rsid w:val="00FE3C1A"/>
    <w:rsid w:val="00FF1F96"/>
    <w:rsid w:val="00FF37A9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073BD"/>
  <w15:docId w15:val="{8C8A2024-4D62-4BD4-817E-D2797FB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2E3"/>
    <w:pPr>
      <w:suppressAutoHyphens/>
      <w:overflowPunct w:val="0"/>
      <w:autoSpaceDE w:val="0"/>
      <w:jc w:val="both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186873"/>
    <w:pPr>
      <w:keepNext/>
      <w:numPr>
        <w:numId w:val="3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6C6065"/>
    <w:pPr>
      <w:keepNext/>
      <w:keepLines/>
      <w:numPr>
        <w:ilvl w:val="2"/>
        <w:numId w:val="3"/>
      </w:numPr>
      <w:spacing w:before="200"/>
      <w:ind w:left="144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autoRedefine/>
    <w:qFormat/>
    <w:rsid w:val="00076452"/>
    <w:pPr>
      <w:suppressLineNumbers/>
      <w:spacing w:before="120" w:after="120"/>
      <w:jc w:val="center"/>
    </w:pPr>
    <w:rPr>
      <w:rFonts w:ascii="Arial" w:hAnsi="Arial" w:cs="Arial"/>
      <w:bCs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F4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6065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ocumentacao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03FD8-B510-45BA-9F81-2D9AC333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440</TotalTime>
  <Pages>10</Pages>
  <Words>1115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Itens Revisados:</vt:lpstr>
    </vt:vector>
  </TitlesOfParts>
  <Manager>800000xx</Manager>
  <Company/>
  <LinksUpToDate>false</LinksUpToDate>
  <CharactersWithSpaces>7122</CharactersWithSpaces>
  <SharedDoc>false</SharedDoc>
  <HLinks>
    <vt:vector size="6" baseType="variant"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http://www.mono-project.com/Downloads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Itens Revisados:</dc:title>
  <dc:creator>Gabriel</dc:creator>
  <cp:lastModifiedBy>Cristiano</cp:lastModifiedBy>
  <cp:revision>43</cp:revision>
  <cp:lastPrinted>2016-01-08T18:38:00Z</cp:lastPrinted>
  <dcterms:created xsi:type="dcterms:W3CDTF">2018-04-06T17:16:00Z</dcterms:created>
  <dcterms:modified xsi:type="dcterms:W3CDTF">2019-08-14T13:55:00Z</dcterms:modified>
</cp:coreProperties>
</file>